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C628" w14:textId="77777777" w:rsidR="00244756" w:rsidRPr="00DC4A54" w:rsidRDefault="00244756" w:rsidP="00244756">
      <w:pPr>
        <w:pStyle w:val="Maintitle"/>
      </w:pPr>
      <w:r w:rsidRPr="00DC4A54">
        <w:t>TEST SHEET</w:t>
      </w:r>
    </w:p>
    <w:tbl>
      <w:tblPr>
        <w:tblW w:w="11116" w:type="dxa"/>
        <w:tblInd w:w="1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7408"/>
      </w:tblGrid>
      <w:tr w:rsidR="00244756" w:rsidRPr="00DC4A54" w14:paraId="711AB08D" w14:textId="77777777" w:rsidTr="00771F41">
        <w:trPr>
          <w:trHeight w:val="312"/>
        </w:trPr>
        <w:tc>
          <w:tcPr>
            <w:tcW w:w="3708" w:type="dxa"/>
            <w:shd w:val="clear" w:color="auto" w:fill="FF9900"/>
          </w:tcPr>
          <w:p w14:paraId="74C6C23F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8" w:type="dxa"/>
            <w:shd w:val="clear" w:color="auto" w:fill="auto"/>
          </w:tcPr>
          <w:p w14:paraId="0816E34D" w14:textId="6D1466EC" w:rsidR="00244756" w:rsidRPr="00DC4A54" w:rsidRDefault="006A4691" w:rsidP="00610F47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6373B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01</w:t>
            </w:r>
          </w:p>
        </w:tc>
      </w:tr>
      <w:tr w:rsidR="00244756" w:rsidRPr="00DC4A54" w14:paraId="5BFB0F0B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27F3F82D" w14:textId="77777777" w:rsidR="00244756" w:rsidRPr="00DC4A54" w:rsidRDefault="00244756" w:rsidP="00610F47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 xml:space="preserve">Request </w:t>
            </w:r>
            <w:r w:rsidR="008C2882" w:rsidRPr="00DC4A54">
              <w:rPr>
                <w:rFonts w:ascii="Arial" w:hAnsi="Arial" w:cs="Arial"/>
                <w:color w:val="FFFFFF"/>
                <w:lang w:val="en-US"/>
              </w:rPr>
              <w:t>T</w:t>
            </w:r>
            <w:r w:rsidRPr="00DC4A54">
              <w:rPr>
                <w:rFonts w:ascii="Arial" w:hAnsi="Arial" w:cs="Arial"/>
                <w:color w:val="FFFFFF"/>
                <w:lang w:val="en-US"/>
              </w:rPr>
              <w:t>itle</w:t>
            </w:r>
          </w:p>
        </w:tc>
        <w:tc>
          <w:tcPr>
            <w:tcW w:w="7408" w:type="dxa"/>
            <w:shd w:val="clear" w:color="auto" w:fill="auto"/>
          </w:tcPr>
          <w:p w14:paraId="5584A000" w14:textId="5882EF8A" w:rsidR="00244756" w:rsidRPr="00DC4A54" w:rsidRDefault="0006373B" w:rsidP="00610F47">
            <w:pPr>
              <w:spacing w:before="120"/>
              <w:rPr>
                <w:rFonts w:ascii="Arial" w:hAnsi="Arial" w:cs="Arial"/>
              </w:rPr>
            </w:pPr>
            <w:r w:rsidRPr="0006373B">
              <w:rPr>
                <w:rFonts w:ascii="Arial" w:hAnsi="Arial" w:cs="Arial"/>
              </w:rPr>
              <w:t>Création de la page pour la gestion des clients</w:t>
            </w:r>
          </w:p>
        </w:tc>
      </w:tr>
      <w:tr w:rsidR="007808F5" w:rsidRPr="00DC4A54" w14:paraId="5AD5BE2E" w14:textId="77777777" w:rsidTr="00DE2D42">
        <w:trPr>
          <w:trHeight w:val="298"/>
        </w:trPr>
        <w:tc>
          <w:tcPr>
            <w:tcW w:w="3708" w:type="dxa"/>
            <w:shd w:val="clear" w:color="auto" w:fill="FF9900"/>
          </w:tcPr>
          <w:p w14:paraId="497CFA2E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8" w:type="dxa"/>
            <w:shd w:val="clear" w:color="auto" w:fill="auto"/>
            <w:vAlign w:val="center"/>
          </w:tcPr>
          <w:p w14:paraId="5A9680BD" w14:textId="1979016B" w:rsidR="007808F5" w:rsidRPr="00DC4A54" w:rsidRDefault="003A12B5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Sarah Hautot</w:t>
            </w:r>
          </w:p>
        </w:tc>
      </w:tr>
      <w:tr w:rsidR="007808F5" w:rsidRPr="00DC4A54" w14:paraId="42F789F4" w14:textId="77777777" w:rsidTr="00771F41">
        <w:trPr>
          <w:trHeight w:val="298"/>
        </w:trPr>
        <w:tc>
          <w:tcPr>
            <w:tcW w:w="3708" w:type="dxa"/>
            <w:shd w:val="clear" w:color="auto" w:fill="FF9900"/>
          </w:tcPr>
          <w:p w14:paraId="54EDDDA6" w14:textId="77777777" w:rsidR="007808F5" w:rsidRPr="00DC4A54" w:rsidRDefault="007808F5" w:rsidP="007808F5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DC4A54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8" w:type="dxa"/>
            <w:shd w:val="clear" w:color="auto" w:fill="auto"/>
          </w:tcPr>
          <w:p w14:paraId="445D1B92" w14:textId="4B9433D2" w:rsidR="007808F5" w:rsidRPr="00DC4A54" w:rsidRDefault="000B376B" w:rsidP="007808F5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7808F5">
              <w:rPr>
                <w:rFonts w:ascii="Arial" w:hAnsi="Arial" w:cs="Arial"/>
              </w:rPr>
              <w:t>/04/2024</w:t>
            </w:r>
          </w:p>
        </w:tc>
      </w:tr>
    </w:tbl>
    <w:p w14:paraId="2D742E48" w14:textId="77777777" w:rsidR="00720E13" w:rsidRPr="00DC4A54" w:rsidRDefault="004901B3" w:rsidP="007908DF">
      <w:pPr>
        <w:pStyle w:val="Section"/>
      </w:pPr>
      <w:r w:rsidRPr="00DC4A54">
        <w:t>Result</w:t>
      </w:r>
      <w:r w:rsidR="00720E13" w:rsidRPr="00DC4A54">
        <w:t>:</w:t>
      </w:r>
    </w:p>
    <w:tbl>
      <w:tblPr>
        <w:tblW w:w="1399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866795" w:rsidRPr="00DC4A54" w14:paraId="3F000F60" w14:textId="77777777" w:rsidTr="00866795">
        <w:trPr>
          <w:trHeight w:val="255"/>
        </w:trPr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5D20556C" w14:textId="77777777" w:rsidR="00866795" w:rsidRPr="00DC4A54" w:rsidRDefault="00866795" w:rsidP="004901B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3C7A0533" w14:textId="77777777" w:rsidR="00866795" w:rsidRPr="00DC4A54" w:rsidRDefault="00866795" w:rsidP="00720E13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DATE</w:t>
            </w:r>
            <w:r>
              <w:rPr>
                <w:rFonts w:ascii="Arial" w:hAnsi="Arial" w:cs="Arial"/>
                <w:b/>
              </w:rPr>
              <w:t xml:space="preserve"> / SPRINT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0C0C0"/>
            <w:vAlign w:val="center"/>
          </w:tcPr>
          <w:p w14:paraId="30263DC2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</w:tcPr>
          <w:p w14:paraId="461C1936" w14:textId="77777777" w:rsidR="00866795" w:rsidRPr="00DC4A54" w:rsidRDefault="00866795" w:rsidP="00964CCD">
            <w:pPr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 (OK / NOK)</w:t>
            </w:r>
          </w:p>
        </w:tc>
      </w:tr>
      <w:tr w:rsidR="00866795" w:rsidRPr="00DC4A54" w14:paraId="4E9D44F1" w14:textId="77777777" w:rsidTr="00866795">
        <w:trPr>
          <w:trHeight w:val="255"/>
        </w:trPr>
        <w:tc>
          <w:tcPr>
            <w:tcW w:w="4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005A98C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2EA438BA" w14:textId="77777777" w:rsidR="00866795" w:rsidRPr="00DC4A54" w:rsidRDefault="00866795" w:rsidP="00AB664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210C03" w14:textId="77777777" w:rsidR="00866795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D6D284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14:paraId="7756DC81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5636CD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812CB7" w14:textId="77777777" w:rsidR="00866795" w:rsidRPr="00964CCD" w:rsidRDefault="00866795" w:rsidP="00AB664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866795" w:rsidRPr="00DC4A54" w14:paraId="53013B25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AB0F0" w14:textId="4695505D" w:rsidR="00866795" w:rsidRPr="00292E35" w:rsidRDefault="0006373B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2A36E" w14:textId="25AE24B2" w:rsidR="00866795" w:rsidRPr="00292E35" w:rsidRDefault="0006373B" w:rsidP="00AB6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29/04/2024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48E4D" w14:textId="6376D774" w:rsidR="00866795" w:rsidRDefault="0006373B" w:rsidP="008667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FA90" w14:textId="33CB00E3" w:rsidR="00866795" w:rsidRPr="00292E35" w:rsidRDefault="0006373B" w:rsidP="006A08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14:paraId="70D030F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F26417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F6BEC4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DC4A54" w14:paraId="32A89186" w14:textId="77777777" w:rsidTr="00866795">
        <w:trPr>
          <w:trHeight w:val="465"/>
        </w:trPr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E164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1A932" w14:textId="77777777" w:rsidR="00866795" w:rsidRPr="00292E35" w:rsidRDefault="00866795" w:rsidP="00AB6640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C459" w14:textId="77777777" w:rsidR="00866795" w:rsidRPr="00292E35" w:rsidRDefault="00866795" w:rsidP="00866795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ED545C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A38F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6891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7355A0" w14:textId="77777777" w:rsidR="00866795" w:rsidRPr="00292E35" w:rsidRDefault="00866795" w:rsidP="006A086F">
            <w:pPr>
              <w:jc w:val="center"/>
              <w:rPr>
                <w:rFonts w:ascii="Arial" w:hAnsi="Arial" w:cs="Arial"/>
              </w:rPr>
            </w:pPr>
          </w:p>
        </w:tc>
      </w:tr>
      <w:tr w:rsidR="00866795" w:rsidRPr="0006373B" w14:paraId="6C28BE0A" w14:textId="77777777" w:rsidTr="00866795">
        <w:trPr>
          <w:trHeight w:val="465"/>
        </w:trPr>
        <w:tc>
          <w:tcPr>
            <w:tcW w:w="7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39694" w14:textId="77777777" w:rsidR="00866795" w:rsidRPr="00AB633A" w:rsidRDefault="00866795" w:rsidP="00AB633A">
            <w:pPr>
              <w:jc w:val="right"/>
              <w:rPr>
                <w:rFonts w:ascii="Arial" w:hAnsi="Arial" w:cs="Arial"/>
                <w:lang w:val="en-US"/>
              </w:rPr>
            </w:pPr>
            <w:r w:rsidRPr="00AB633A">
              <w:rPr>
                <w:rFonts w:ascii="Arial" w:hAnsi="Arial" w:cs="Arial"/>
                <w:lang w:val="en-US"/>
              </w:rPr>
              <w:t>Test performed in a second language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145786" w14:textId="77777777" w:rsidR="00866795" w:rsidRPr="0019155A" w:rsidRDefault="00866795" w:rsidP="0086679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E8C84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17FD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142EE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515B50" w14:textId="77777777" w:rsidR="00866795" w:rsidRPr="0019155A" w:rsidRDefault="00866795" w:rsidP="006A086F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720F6563" w14:textId="77777777" w:rsidR="000369BD" w:rsidRPr="00DC4A54" w:rsidRDefault="004901B3" w:rsidP="00B543F7">
      <w:pPr>
        <w:pStyle w:val="Section"/>
      </w:pPr>
      <w:r w:rsidRPr="00DC4A54">
        <w:t>Summary: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D30CC9" w:rsidRPr="00DC4A54" w14:paraId="5D6A450E" w14:textId="77777777" w:rsidTr="00596AFD">
        <w:trPr>
          <w:cantSplit/>
        </w:trPr>
        <w:tc>
          <w:tcPr>
            <w:tcW w:w="11765" w:type="dxa"/>
          </w:tcPr>
          <w:p w14:paraId="53B18C90" w14:textId="7A3EC6EE" w:rsidR="00304EAF" w:rsidRPr="00DC4A54" w:rsidRDefault="006A4691" w:rsidP="00D30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de gestion des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s stockés dans la base de données via une interface réalisé avec React JS, et </w:t>
            </w:r>
            <w:r w:rsidR="0006373B">
              <w:rPr>
                <w:rFonts w:ascii="Arial" w:hAnsi="Arial" w:cs="Arial"/>
              </w:rPr>
              <w:t>Bootstrap</w:t>
            </w:r>
            <w:r>
              <w:rPr>
                <w:rFonts w:ascii="Arial" w:hAnsi="Arial" w:cs="Arial"/>
              </w:rPr>
              <w:t>.</w:t>
            </w:r>
            <w:r w:rsidR="00304EAF">
              <w:rPr>
                <w:rFonts w:ascii="Arial" w:hAnsi="Arial" w:cs="Arial"/>
              </w:rPr>
              <w:t xml:space="preserve"> Disponible sur tout appareil connecter au même wifi.</w:t>
            </w:r>
          </w:p>
        </w:tc>
      </w:tr>
    </w:tbl>
    <w:p w14:paraId="50E814A2" w14:textId="77777777" w:rsidR="00D30CC9" w:rsidRPr="00DC4A54" w:rsidRDefault="00D30CC9" w:rsidP="00D30CC9">
      <w:pPr>
        <w:pStyle w:val="Section"/>
      </w:pPr>
      <w:r w:rsidRPr="00DC4A54">
        <w:t>Initial test conditions:</w:t>
      </w:r>
    </w:p>
    <w:tbl>
      <w:tblPr>
        <w:tblStyle w:val="Grilledutableau"/>
        <w:tblW w:w="0" w:type="auto"/>
        <w:tblInd w:w="1101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134A9A" w:rsidRPr="00DC4A54" w14:paraId="450ED893" w14:textId="77777777" w:rsidTr="00596AFD">
        <w:trPr>
          <w:cantSplit/>
        </w:trPr>
        <w:tc>
          <w:tcPr>
            <w:tcW w:w="11765" w:type="dxa"/>
          </w:tcPr>
          <w:p w14:paraId="56B83B37" w14:textId="21952A15" w:rsidR="006A4691" w:rsidRDefault="006A4691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données initialisé (construit avec les fonctions) sur le serveur MySQL</w:t>
            </w:r>
            <w:r w:rsidR="00C1484D">
              <w:rPr>
                <w:rFonts w:ascii="Arial" w:hAnsi="Arial" w:cs="Arial"/>
              </w:rPr>
              <w:t xml:space="preserve"> lancé</w:t>
            </w:r>
            <w:r>
              <w:rPr>
                <w:rFonts w:ascii="Arial" w:hAnsi="Arial" w:cs="Arial"/>
              </w:rPr>
              <w:t>.</w:t>
            </w:r>
          </w:p>
          <w:p w14:paraId="155859AB" w14:textId="77777777" w:rsidR="006A4691" w:rsidRDefault="001B3F8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node js d’installer sur son serveur</w:t>
            </w:r>
          </w:p>
          <w:p w14:paraId="726C6FED" w14:textId="3D8C5813" w:rsidR="00C1484D" w:rsidRPr="00DC4A54" w:rsidRDefault="00C1484D" w:rsidP="005E26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Avoir </w:t>
            </w:r>
            <w:r w:rsidR="0006373B">
              <w:rPr>
                <w:rFonts w:ascii="Arial" w:hAnsi="Arial" w:cs="Arial"/>
              </w:rPr>
              <w:t>les dossiers nécessaires</w:t>
            </w:r>
            <w:r>
              <w:rPr>
                <w:rFonts w:ascii="Arial" w:hAnsi="Arial" w:cs="Arial"/>
              </w:rPr>
              <w:t xml:space="preserve"> au fonctionnement de cette fonctionnalités (disponible sur la branche page-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)</w:t>
            </w:r>
          </w:p>
        </w:tc>
      </w:tr>
    </w:tbl>
    <w:p w14:paraId="53B92757" w14:textId="77777777" w:rsidR="00D936F5" w:rsidRPr="00DC4A54" w:rsidRDefault="0061391A" w:rsidP="00B543F7">
      <w:pPr>
        <w:pStyle w:val="Section"/>
      </w:pPr>
      <w:r w:rsidRPr="00DC4A54">
        <w:lastRenderedPageBreak/>
        <w:t>Test steps</w:t>
      </w:r>
      <w:r w:rsidR="004901B3" w:rsidRPr="00DC4A54">
        <w:t>:</w:t>
      </w:r>
    </w:p>
    <w:tbl>
      <w:tblPr>
        <w:tblW w:w="157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3969"/>
        <w:gridCol w:w="4258"/>
        <w:gridCol w:w="3096"/>
        <w:gridCol w:w="971"/>
        <w:gridCol w:w="971"/>
        <w:gridCol w:w="971"/>
        <w:gridCol w:w="971"/>
      </w:tblGrid>
      <w:tr w:rsidR="009F52BD" w:rsidRPr="00DC4A54" w14:paraId="2BDB3574" w14:textId="77777777" w:rsidTr="009F52BD">
        <w:trPr>
          <w:cantSplit/>
          <w:tblHeader/>
          <w:jc w:val="center"/>
        </w:trPr>
        <w:tc>
          <w:tcPr>
            <w:tcW w:w="562" w:type="dxa"/>
            <w:vMerge w:val="restart"/>
            <w:shd w:val="clear" w:color="auto" w:fill="C0C0C0"/>
            <w:vAlign w:val="center"/>
          </w:tcPr>
          <w:p w14:paraId="0127150B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 w:val="restart"/>
            <w:shd w:val="clear" w:color="auto" w:fill="C0C0C0"/>
            <w:vAlign w:val="center"/>
          </w:tcPr>
          <w:p w14:paraId="535EF1B4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58" w:type="dxa"/>
            <w:vMerge w:val="restart"/>
            <w:shd w:val="clear" w:color="auto" w:fill="C0C0C0"/>
            <w:vAlign w:val="center"/>
          </w:tcPr>
          <w:p w14:paraId="7C6B74C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6" w:type="dxa"/>
            <w:vMerge w:val="restart"/>
            <w:shd w:val="clear" w:color="auto" w:fill="C0C0C0"/>
            <w:vAlign w:val="center"/>
          </w:tcPr>
          <w:p w14:paraId="416B3122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4" w:type="dxa"/>
            <w:gridSpan w:val="4"/>
            <w:shd w:val="clear" w:color="auto" w:fill="C0C0C0"/>
          </w:tcPr>
          <w:p w14:paraId="4848CC87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DC4A54">
              <w:rPr>
                <w:rFonts w:ascii="Arial" w:hAnsi="Arial" w:cs="Arial"/>
                <w:b/>
              </w:rPr>
              <w:t>TEST (O</w:t>
            </w:r>
            <w:r>
              <w:rPr>
                <w:rFonts w:ascii="Arial" w:hAnsi="Arial" w:cs="Arial"/>
                <w:b/>
              </w:rPr>
              <w:t>K</w:t>
            </w:r>
            <w:r w:rsidRPr="00DC4A54">
              <w:rPr>
                <w:rFonts w:ascii="Arial" w:hAnsi="Arial" w:cs="Arial"/>
                <w:b/>
              </w:rPr>
              <w:t xml:space="preserve"> / N</w:t>
            </w:r>
            <w:r>
              <w:rPr>
                <w:rFonts w:ascii="Arial" w:hAnsi="Arial" w:cs="Arial"/>
                <w:b/>
              </w:rPr>
              <w:t>OK</w:t>
            </w:r>
            <w:r w:rsidRPr="00DC4A54">
              <w:rPr>
                <w:rFonts w:ascii="Arial" w:hAnsi="Arial" w:cs="Arial"/>
                <w:b/>
              </w:rPr>
              <w:t>)</w:t>
            </w:r>
          </w:p>
        </w:tc>
      </w:tr>
      <w:tr w:rsidR="009F52BD" w:rsidRPr="00DC4A54" w14:paraId="610D6C3A" w14:textId="77777777" w:rsidTr="009F52BD">
        <w:trPr>
          <w:cantSplit/>
          <w:tblHeader/>
          <w:jc w:val="center"/>
        </w:trPr>
        <w:tc>
          <w:tcPr>
            <w:tcW w:w="562" w:type="dxa"/>
            <w:vMerge/>
            <w:shd w:val="clear" w:color="auto" w:fill="C0C0C0"/>
            <w:vAlign w:val="center"/>
          </w:tcPr>
          <w:p w14:paraId="139E77E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69" w:type="dxa"/>
            <w:vMerge/>
            <w:shd w:val="clear" w:color="auto" w:fill="C0C0C0"/>
            <w:vAlign w:val="center"/>
          </w:tcPr>
          <w:p w14:paraId="416A03A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58" w:type="dxa"/>
            <w:vMerge/>
            <w:shd w:val="clear" w:color="auto" w:fill="C0C0C0"/>
            <w:vAlign w:val="center"/>
          </w:tcPr>
          <w:p w14:paraId="1B1ADC63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6" w:type="dxa"/>
            <w:vMerge/>
            <w:shd w:val="clear" w:color="auto" w:fill="C0C0C0"/>
            <w:vAlign w:val="center"/>
          </w:tcPr>
          <w:p w14:paraId="708576B6" w14:textId="77777777" w:rsidR="009F52BD" w:rsidRPr="00DC4A54" w:rsidRDefault="009F52BD" w:rsidP="009F52B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1" w:type="dxa"/>
            <w:shd w:val="clear" w:color="auto" w:fill="C0C0C0"/>
          </w:tcPr>
          <w:p w14:paraId="4B281F86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71" w:type="dxa"/>
            <w:shd w:val="clear" w:color="auto" w:fill="C0C0C0"/>
            <w:vAlign w:val="center"/>
          </w:tcPr>
          <w:p w14:paraId="5D4E37D0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shd w:val="clear" w:color="auto" w:fill="C0C0C0"/>
          </w:tcPr>
          <w:p w14:paraId="1CC00221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71" w:type="dxa"/>
            <w:shd w:val="clear" w:color="auto" w:fill="C0C0C0"/>
          </w:tcPr>
          <w:p w14:paraId="0D1E5E1E" w14:textId="77777777" w:rsidR="009F52BD" w:rsidRPr="00964CCD" w:rsidRDefault="009F52BD" w:rsidP="009F52BD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964CCD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304EAF" w:rsidRPr="00DC4A54" w14:paraId="2F5F4DB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642CA55" w14:textId="0648CD55" w:rsidR="00304EAF" w:rsidRPr="001A5C8D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75C91DE4" w14:textId="49AAD8B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un terminal sur le </w:t>
            </w:r>
            <w:r w:rsidR="00EF4855">
              <w:rPr>
                <w:rFonts w:ascii="Arial" w:hAnsi="Arial" w:cs="Arial"/>
              </w:rPr>
              <w:t xml:space="preserve">serveur </w:t>
            </w:r>
            <w:r w:rsidR="0006373B">
              <w:rPr>
                <w:rFonts w:ascii="Arial" w:hAnsi="Arial" w:cs="Arial"/>
              </w:rPr>
              <w:t>hébergeant</w:t>
            </w:r>
            <w:r w:rsidR="00EF4855">
              <w:rPr>
                <w:rFonts w:ascii="Arial" w:hAnsi="Arial" w:cs="Arial"/>
              </w:rPr>
              <w:t xml:space="preserve"> l’application</w:t>
            </w:r>
            <w:r>
              <w:rPr>
                <w:rFonts w:ascii="Arial" w:hAnsi="Arial" w:cs="Arial"/>
              </w:rPr>
              <w:t>.</w:t>
            </w:r>
          </w:p>
          <w:p w14:paraId="0B58F114" w14:textId="34C5C3FE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E2549B4" w14:textId="52EE6552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apparait.</w:t>
            </w:r>
          </w:p>
        </w:tc>
        <w:tc>
          <w:tcPr>
            <w:tcW w:w="3096" w:type="dxa"/>
            <w:shd w:val="clear" w:color="auto" w:fill="auto"/>
          </w:tcPr>
          <w:p w14:paraId="27897C7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079E296" w14:textId="25EA3B7E" w:rsidR="00304EAF" w:rsidRPr="00DC4A54" w:rsidRDefault="0006373B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EF67526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FF918C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3892A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7FDC0D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B47FA93" w14:textId="37FEA624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F83FCD3" w14:textId="76F016A7" w:rsidR="00304EAF" w:rsidRDefault="0006373B" w:rsidP="00020B0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Tapez</w:t>
            </w:r>
            <w:r w:rsidR="00304EAF">
              <w:rPr>
                <w:rFonts w:ascii="Arial" w:hAnsi="Arial" w:cs="Arial"/>
              </w:rPr>
              <w:t xml:space="preserve"> la commande </w:t>
            </w:r>
            <w:r w:rsidR="00304EAF">
              <w:rPr>
                <w:rFonts w:ascii="Arial" w:hAnsi="Arial" w:cs="Arial"/>
                <w:b/>
                <w:bCs/>
              </w:rPr>
              <w:t>ip config</w:t>
            </w:r>
            <w:r w:rsidR="00304EAF">
              <w:rPr>
                <w:rFonts w:ascii="Arial" w:hAnsi="Arial" w:cs="Arial"/>
              </w:rPr>
              <w:t xml:space="preserve"> dans le terminal pour récupérer l’</w:t>
            </w:r>
            <w:r>
              <w:rPr>
                <w:rFonts w:ascii="Arial" w:hAnsi="Arial" w:cs="Arial"/>
              </w:rPr>
              <w:t>adresse</w:t>
            </w:r>
            <w:r w:rsidR="00304EAF">
              <w:rPr>
                <w:rFonts w:ascii="Arial" w:hAnsi="Arial" w:cs="Arial"/>
              </w:rPr>
              <w:t xml:space="preserve"> IP v4 de la carte réseau sans fil Wi-Fi</w:t>
            </w:r>
            <w:r w:rsidR="00304EAF">
              <w:rPr>
                <w:rFonts w:ascii="Arial" w:hAnsi="Arial" w:cs="Arial"/>
                <w:b/>
                <w:bCs/>
              </w:rPr>
              <w:t>.</w:t>
            </w:r>
          </w:p>
          <w:p w14:paraId="1364C108" w14:textId="1EB1E1F8" w:rsidR="00304EAF" w:rsidRP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4E0B7A" w14:textId="1A271C85" w:rsidR="00304EAF" w:rsidRP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adresses apparaissent, chercher l’addresse </w:t>
            </w:r>
            <w:r>
              <w:rPr>
                <w:rFonts w:ascii="Arial" w:hAnsi="Arial" w:cs="Arial"/>
                <w:i/>
                <w:iCs/>
              </w:rPr>
              <w:t>IPv4</w:t>
            </w:r>
            <w:r>
              <w:rPr>
                <w:rFonts w:ascii="Arial" w:hAnsi="Arial" w:cs="Arial"/>
              </w:rPr>
              <w:t xml:space="preserve"> de la carte </w:t>
            </w:r>
            <w:r>
              <w:rPr>
                <w:rFonts w:ascii="Arial" w:hAnsi="Arial" w:cs="Arial"/>
                <w:i/>
                <w:iCs/>
              </w:rPr>
              <w:t>Carte réseau sans fil Wi-Fi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C1B0A4F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4673B03" w14:textId="6049B8B5" w:rsidR="00304EAF" w:rsidRPr="00DC4A54" w:rsidRDefault="0006373B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74FB26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77C5B8E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8D148A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6775D94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C2BF91" w14:textId="2F1E10CD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69" w:type="dxa"/>
            <w:shd w:val="clear" w:color="auto" w:fill="auto"/>
          </w:tcPr>
          <w:p w14:paraId="767F1B9B" w14:textId="55B9189E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dans VS Code le dossier </w:t>
            </w:r>
            <w:r>
              <w:rPr>
                <w:rFonts w:ascii="Arial" w:hAnsi="Arial" w:cs="Arial"/>
                <w:i/>
                <w:iCs/>
              </w:rPr>
              <w:t>Maitai</w:t>
            </w:r>
            <w:r>
              <w:rPr>
                <w:rFonts w:ascii="Arial" w:hAnsi="Arial" w:cs="Arial"/>
              </w:rPr>
              <w:t xml:space="preserve"> ayant le chemin (</w:t>
            </w:r>
            <w:r>
              <w:rPr>
                <w:rFonts w:ascii="Arial" w:hAnsi="Arial" w:cs="Arial"/>
                <w:i/>
                <w:iCs/>
              </w:rPr>
              <w:t>C:\xampp\htdocs\Maitai</w:t>
            </w:r>
            <w:r>
              <w:rPr>
                <w:rFonts w:ascii="Arial" w:hAnsi="Arial" w:cs="Arial"/>
              </w:rPr>
              <w:t xml:space="preserve">) </w:t>
            </w:r>
          </w:p>
          <w:p w14:paraId="4A3BC995" w14:textId="572DA93D" w:rsidR="00304EAF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2B143E6" w14:textId="353E7086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dossier est ouvert (il doit contenir au minimum un dossier src).</w:t>
            </w:r>
          </w:p>
        </w:tc>
        <w:tc>
          <w:tcPr>
            <w:tcW w:w="3096" w:type="dxa"/>
            <w:shd w:val="clear" w:color="auto" w:fill="auto"/>
          </w:tcPr>
          <w:p w14:paraId="1586D401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07FF12B" w14:textId="48D26920" w:rsidR="00304EAF" w:rsidRPr="00DC4A54" w:rsidRDefault="0006373B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753F168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A612D79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D1A5D3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304EAF" w:rsidRPr="00DC4A54" w14:paraId="05E971A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70F5E7E" w14:textId="67BA3B81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69" w:type="dxa"/>
            <w:shd w:val="clear" w:color="auto" w:fill="auto"/>
          </w:tcPr>
          <w:p w14:paraId="5C14AB91" w14:textId="77777777" w:rsidR="00304EAF" w:rsidRDefault="00304EAF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 w:rsidR="00A00B1D">
              <w:rPr>
                <w:rFonts w:ascii="Arial" w:hAnsi="Arial" w:cs="Arial"/>
                <w:b/>
                <w:bCs/>
              </w:rPr>
              <w:t>DB.inc.php</w:t>
            </w:r>
            <w:r w:rsidR="00A00B1D">
              <w:rPr>
                <w:rFonts w:ascii="Arial" w:hAnsi="Arial" w:cs="Arial"/>
              </w:rPr>
              <w:t xml:space="preserve"> situé dans le dossier </w:t>
            </w:r>
            <w:r w:rsidR="00A00B1D">
              <w:rPr>
                <w:rFonts w:ascii="Arial" w:hAnsi="Arial" w:cs="Arial"/>
                <w:i/>
                <w:iCs/>
              </w:rPr>
              <w:t>src/php/inc/</w:t>
            </w:r>
            <w:r w:rsidR="00A00B1D">
              <w:rPr>
                <w:rFonts w:ascii="Arial" w:hAnsi="Arial" w:cs="Arial"/>
              </w:rPr>
              <w:t>.</w:t>
            </w:r>
          </w:p>
          <w:p w14:paraId="63A8C7E9" w14:textId="22BDB1CF" w:rsidR="00A00B1D" w:rsidRPr="00A00B1D" w:rsidRDefault="00A00B1D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D0A2210" w14:textId="651ECD41" w:rsidR="00304EAF" w:rsidRPr="00A00B1D" w:rsidRDefault="00A00B1D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DB.inc.php</w:t>
            </w:r>
            <w:r w:rsidR="00EF4855"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68C9B9A5" w14:textId="77777777" w:rsidR="00304EAF" w:rsidRPr="00DC4A54" w:rsidRDefault="00304EAF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DE3D61F" w14:textId="6A630D0A" w:rsidR="00304EAF" w:rsidRPr="00DC4A54" w:rsidRDefault="0006373B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89A1B4F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B167A71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8642B9A" w14:textId="77777777" w:rsidR="00304EAF" w:rsidRPr="00DC4A54" w:rsidRDefault="00304EAF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3F90167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44A9C5" w14:textId="52B77CAC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3C2FAC8F" w14:textId="7777777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private static string $host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donnée pour correspondre à l’adresse de votre machine.</w:t>
            </w:r>
          </w:p>
          <w:p w14:paraId="0BFBAC1D" w14:textId="586FF526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11006703" w14:textId="510696EC" w:rsidR="00EF4855" w:rsidRDefault="00EF4855" w:rsidP="00020B0A">
            <w:pPr>
              <w:rPr>
                <w:rFonts w:ascii="Arial" w:hAnsi="Arial" w:cs="Arial"/>
              </w:rPr>
            </w:pPr>
          </w:p>
          <w:p w14:paraId="0631A0AB" w14:textId="38A876AB" w:rsidR="00EF4855" w:rsidRPr="00EF4855" w:rsidRDefault="00EF4855" w:rsidP="00020B0A"/>
        </w:tc>
        <w:tc>
          <w:tcPr>
            <w:tcW w:w="4258" w:type="dxa"/>
            <w:shd w:val="clear" w:color="auto" w:fill="auto"/>
          </w:tcPr>
          <w:p w14:paraId="38ED7924" w14:textId="538E1A4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 w:rsidRPr="00EF4855">
              <w:rPr>
                <w:rFonts w:ascii="Arial" w:hAnsi="Arial" w:cs="Arial"/>
                <w:i/>
                <w:iCs/>
              </w:rPr>
              <w:t>host</w:t>
            </w:r>
            <w:r>
              <w:rPr>
                <w:rFonts w:ascii="Arial" w:hAnsi="Arial" w:cs="Arial"/>
              </w:rPr>
              <w:t xml:space="preserve"> a maintenant pour valeur l’adresse IP de votre serveur.</w:t>
            </w:r>
          </w:p>
        </w:tc>
        <w:tc>
          <w:tcPr>
            <w:tcW w:w="3096" w:type="dxa"/>
            <w:shd w:val="clear" w:color="auto" w:fill="auto"/>
          </w:tcPr>
          <w:p w14:paraId="094D3CB0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31DE0E9" w14:textId="6E5C216F" w:rsidR="00EF4855" w:rsidRPr="00DC4A54" w:rsidRDefault="0006373B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C4A349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D07F11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AA76C78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55E2F5E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295CBD3" w14:textId="7F018D3D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69" w:type="dxa"/>
            <w:shd w:val="clear" w:color="auto" w:fill="auto"/>
          </w:tcPr>
          <w:p w14:paraId="2E8D5E5C" w14:textId="0069B2DD" w:rsidR="00EF4855" w:rsidRP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Ouvrez 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situé dans le dossier </w:t>
            </w:r>
            <w:r>
              <w:rPr>
                <w:rFonts w:ascii="Arial" w:hAnsi="Arial" w:cs="Arial"/>
                <w:i/>
                <w:iCs/>
              </w:rPr>
              <w:t>src/components/</w:t>
            </w:r>
            <w:r>
              <w:rPr>
                <w:rFonts w:ascii="Arial" w:hAnsi="Arial" w:cs="Arial"/>
              </w:rPr>
              <w:t>.</w:t>
            </w:r>
          </w:p>
          <w:p w14:paraId="47B91673" w14:textId="4311C11A" w:rsidR="00EF4855" w:rsidRPr="00EF4855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29F077C" w14:textId="6E65EBE3" w:rsidR="00EF4855" w:rsidRDefault="00EF4855" w:rsidP="00020B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fichier </w:t>
            </w:r>
            <w:r>
              <w:rPr>
                <w:rFonts w:ascii="Arial" w:hAnsi="Arial" w:cs="Arial"/>
                <w:b/>
                <w:bCs/>
              </w:rPr>
              <w:t>VarGlobal.js</w:t>
            </w:r>
            <w:r>
              <w:rPr>
                <w:rFonts w:ascii="Arial" w:hAnsi="Arial" w:cs="Arial"/>
              </w:rPr>
              <w:t xml:space="preserve"> est ouvert.</w:t>
            </w:r>
          </w:p>
        </w:tc>
        <w:tc>
          <w:tcPr>
            <w:tcW w:w="3096" w:type="dxa"/>
            <w:shd w:val="clear" w:color="auto" w:fill="auto"/>
          </w:tcPr>
          <w:p w14:paraId="49EED206" w14:textId="77777777" w:rsidR="00EF4855" w:rsidRPr="00DC4A54" w:rsidRDefault="00EF4855" w:rsidP="00020B0A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FC0FF0" w14:textId="222B6C3E" w:rsidR="00EF4855" w:rsidRPr="00DC4A54" w:rsidRDefault="0006373B" w:rsidP="00020B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5FC4946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A93C92A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29915B7" w14:textId="77777777" w:rsidR="00EF4855" w:rsidRPr="00DC4A54" w:rsidRDefault="00EF4855" w:rsidP="00020B0A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3F5C40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A4F0CE" w14:textId="266F1000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969" w:type="dxa"/>
            <w:shd w:val="clear" w:color="auto" w:fill="auto"/>
          </w:tcPr>
          <w:p w14:paraId="6E7F8369" w14:textId="3494DDA7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Cherchez la ligne </w:t>
            </w:r>
            <w:r>
              <w:rPr>
                <w:rFonts w:ascii="Arial" w:hAnsi="Arial" w:cs="Arial"/>
                <w:i/>
                <w:iCs/>
              </w:rPr>
              <w:t xml:space="preserve">export const cheminPHP </w:t>
            </w:r>
            <w:r w:rsidRPr="00EF4855">
              <w:rPr>
                <w:rFonts w:ascii="Arial" w:hAnsi="Arial" w:cs="Arial"/>
              </w:rPr>
              <w:t>et chang</w:t>
            </w:r>
            <w:r>
              <w:rPr>
                <w:rFonts w:ascii="Arial" w:hAnsi="Arial" w:cs="Arial"/>
              </w:rPr>
              <w:t>é l’adresse IP dans le lien donnée pour correspondre à l’adresse de votre machine.</w:t>
            </w:r>
          </w:p>
          <w:p w14:paraId="21E53EA0" w14:textId="5A1C9303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N'oubliez pas de s</w:t>
            </w:r>
            <w:r w:rsidR="000411A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uvegarder.</w:t>
            </w:r>
          </w:p>
          <w:p w14:paraId="54B6ECDF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8A9FF48" w14:textId="1B8B6C8F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variable </w:t>
            </w:r>
            <w:r>
              <w:rPr>
                <w:rFonts w:ascii="Arial" w:hAnsi="Arial" w:cs="Arial"/>
                <w:i/>
                <w:iCs/>
              </w:rPr>
              <w:t>cheminPHP</w:t>
            </w:r>
            <w:r>
              <w:rPr>
                <w:rFonts w:ascii="Arial" w:hAnsi="Arial" w:cs="Arial"/>
              </w:rPr>
              <w:t xml:space="preserve"> a maintenant pour le bon chemin pour avoir accés au fichier php.</w:t>
            </w:r>
          </w:p>
        </w:tc>
        <w:tc>
          <w:tcPr>
            <w:tcW w:w="3096" w:type="dxa"/>
            <w:shd w:val="clear" w:color="auto" w:fill="auto"/>
          </w:tcPr>
          <w:p w14:paraId="7CB31F9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ECF7A55" w14:textId="0F7A00D0" w:rsidR="00EF4855" w:rsidRPr="00DC4A54" w:rsidRDefault="0006373B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894FB9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850C01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92A39BC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10C2258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AFDEA46" w14:textId="4ED065AB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69" w:type="dxa"/>
            <w:shd w:val="clear" w:color="auto" w:fill="auto"/>
          </w:tcPr>
          <w:p w14:paraId="5CE45C20" w14:textId="34B761C1" w:rsidR="00EF4855" w:rsidRDefault="0006373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Sélectionnez</w:t>
            </w:r>
            <w:r w:rsidR="00EF4855">
              <w:rPr>
                <w:rFonts w:ascii="Arial" w:hAnsi="Arial" w:cs="Arial"/>
              </w:rPr>
              <w:t xml:space="preserve"> sur VS Code l’onglet </w:t>
            </w:r>
            <w:r w:rsidR="00EF4855">
              <w:rPr>
                <w:rFonts w:ascii="Arial" w:hAnsi="Arial" w:cs="Arial"/>
                <w:i/>
                <w:iCs/>
              </w:rPr>
              <w:t>Terminal</w:t>
            </w:r>
            <w:r w:rsidR="00EF4855">
              <w:rPr>
                <w:rFonts w:ascii="Arial" w:hAnsi="Arial" w:cs="Arial"/>
              </w:rPr>
              <w:t xml:space="preserve"> puis </w:t>
            </w:r>
            <w:r w:rsidR="00EF4855">
              <w:rPr>
                <w:rFonts w:ascii="Arial" w:hAnsi="Arial" w:cs="Arial"/>
                <w:i/>
                <w:iCs/>
              </w:rPr>
              <w:t>new terminal</w:t>
            </w:r>
            <w:r w:rsidR="00EF4855">
              <w:rPr>
                <w:rFonts w:ascii="Arial" w:hAnsi="Arial" w:cs="Arial"/>
              </w:rPr>
              <w:t xml:space="preserve"> pour lancer un nouveau terminal.</w:t>
            </w:r>
          </w:p>
          <w:p w14:paraId="5A116D46" w14:textId="010F99E5" w:rsidR="00EF4855" w:rsidRPr="00C1484D" w:rsidRDefault="00EF4855" w:rsidP="00EF4855"/>
        </w:tc>
        <w:tc>
          <w:tcPr>
            <w:tcW w:w="4258" w:type="dxa"/>
            <w:shd w:val="clear" w:color="auto" w:fill="auto"/>
          </w:tcPr>
          <w:p w14:paraId="6999FB35" w14:textId="19F6CE66" w:rsidR="00EF4855" w:rsidRPr="00DC4A54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terminal apparait en bas de votre écran.</w:t>
            </w:r>
          </w:p>
        </w:tc>
        <w:tc>
          <w:tcPr>
            <w:tcW w:w="3096" w:type="dxa"/>
            <w:shd w:val="clear" w:color="auto" w:fill="auto"/>
          </w:tcPr>
          <w:p w14:paraId="534705DB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B88816" w14:textId="18F41C92" w:rsidR="00EF4855" w:rsidRPr="00DC4A54" w:rsidRDefault="007B1E5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049928D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1880DE8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B8A393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45B6E42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EEA08A5" w14:textId="2BD9220C" w:rsidR="00EF4855" w:rsidRPr="001A5C8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69" w:type="dxa"/>
            <w:shd w:val="clear" w:color="auto" w:fill="auto"/>
          </w:tcPr>
          <w:p w14:paraId="367F45B8" w14:textId="531FD1B5" w:rsidR="00EF4855" w:rsidRDefault="0006373B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Tapez</w:t>
            </w:r>
            <w:r w:rsidR="00EF4855">
              <w:rPr>
                <w:rFonts w:ascii="Arial" w:hAnsi="Arial" w:cs="Arial"/>
              </w:rPr>
              <w:t xml:space="preserve"> la commande </w:t>
            </w:r>
            <w:r w:rsidR="00EF4855">
              <w:rPr>
                <w:rFonts w:ascii="Arial" w:hAnsi="Arial" w:cs="Arial"/>
                <w:b/>
                <w:bCs/>
              </w:rPr>
              <w:t xml:space="preserve">npm install </w:t>
            </w:r>
            <w:r w:rsidR="00EF4855">
              <w:rPr>
                <w:rFonts w:ascii="Arial" w:hAnsi="Arial" w:cs="Arial"/>
              </w:rPr>
              <w:t xml:space="preserve">pour installer le dossier </w:t>
            </w:r>
            <w:r w:rsidR="00EF4855" w:rsidRPr="00C1484D">
              <w:rPr>
                <w:rFonts w:ascii="Arial" w:hAnsi="Arial" w:cs="Arial"/>
                <w:i/>
                <w:iCs/>
              </w:rPr>
              <w:t>node</w:t>
            </w:r>
            <w:r w:rsidR="00EF4855">
              <w:rPr>
                <w:rFonts w:ascii="Arial" w:hAnsi="Arial" w:cs="Arial"/>
                <w:i/>
                <w:iCs/>
              </w:rPr>
              <w:t>_</w:t>
            </w:r>
            <w:r w:rsidR="00EF4855" w:rsidRPr="00C1484D">
              <w:rPr>
                <w:rFonts w:ascii="Arial" w:hAnsi="Arial" w:cs="Arial"/>
                <w:i/>
                <w:iCs/>
              </w:rPr>
              <w:t>modules</w:t>
            </w:r>
            <w:r w:rsidR="00EF4855">
              <w:rPr>
                <w:rFonts w:ascii="Arial" w:hAnsi="Arial" w:cs="Arial"/>
              </w:rPr>
              <w:t xml:space="preserve"> (nécessaire au lancement du serveur node js)</w:t>
            </w:r>
          </w:p>
          <w:p w14:paraId="435A5C9C" w14:textId="0A088BC8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C9FAF20" w14:textId="18EF9AFF" w:rsidR="00EF4855" w:rsidRPr="00C1484D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dossier est </w:t>
            </w:r>
            <w:r w:rsidR="0006373B">
              <w:rPr>
                <w:rFonts w:ascii="Arial" w:hAnsi="Arial" w:cs="Arial"/>
              </w:rPr>
              <w:t>apparu</w:t>
            </w:r>
            <w:r>
              <w:rPr>
                <w:rFonts w:ascii="Arial" w:hAnsi="Arial" w:cs="Arial"/>
              </w:rPr>
              <w:t xml:space="preserve"> du nom de </w:t>
            </w:r>
            <w:r>
              <w:rPr>
                <w:rFonts w:ascii="Arial" w:hAnsi="Arial" w:cs="Arial"/>
                <w:i/>
                <w:iCs/>
              </w:rPr>
              <w:t>node_modules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096" w:type="dxa"/>
            <w:shd w:val="clear" w:color="auto" w:fill="auto"/>
          </w:tcPr>
          <w:p w14:paraId="150E5264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17B923B" w14:textId="5DB78AC0" w:rsidR="00EF4855" w:rsidRPr="00DC4A54" w:rsidRDefault="007B1E5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CA5BB5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D111DF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4B7AEB9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EF4855" w:rsidRPr="00DC4A54" w14:paraId="2C7ED1AB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F3B6539" w14:textId="30DDAD09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69" w:type="dxa"/>
            <w:shd w:val="clear" w:color="auto" w:fill="auto"/>
          </w:tcPr>
          <w:p w14:paraId="3903B8E4" w14:textId="5570242E" w:rsidR="00EF4855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Tappez la commande </w:t>
            </w:r>
            <w:r>
              <w:rPr>
                <w:rFonts w:ascii="Arial" w:hAnsi="Arial" w:cs="Arial"/>
                <w:b/>
                <w:bCs/>
              </w:rPr>
              <w:t xml:space="preserve">npm start </w:t>
            </w:r>
            <w:r>
              <w:rPr>
                <w:rFonts w:ascii="Arial" w:hAnsi="Arial" w:cs="Arial"/>
              </w:rPr>
              <w:t>pour lancer le serveur node js.</w:t>
            </w:r>
          </w:p>
          <w:p w14:paraId="64A708E2" w14:textId="77777777" w:rsidR="00EF4855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47CB881" w14:textId="6FBF1503" w:rsidR="00F51729" w:rsidRDefault="00EF4855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page web se lance automatiquement (tapper l’adresse localhost :3000</w:t>
            </w:r>
            <w:r w:rsidR="00F51729">
              <w:rPr>
                <w:rFonts w:ascii="Arial" w:hAnsi="Arial" w:cs="Arial"/>
              </w:rPr>
              <w:t xml:space="preserve"> si nécessaire</w:t>
            </w:r>
            <w:r>
              <w:rPr>
                <w:rFonts w:ascii="Arial" w:hAnsi="Arial" w:cs="Arial"/>
              </w:rPr>
              <w:t>)</w:t>
            </w:r>
          </w:p>
          <w:p w14:paraId="770CA362" w14:textId="3EE5F5CC" w:rsidR="002A14E6" w:rsidRDefault="002A14E6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AE4EC46" w14:textId="77777777" w:rsidR="00EF4855" w:rsidRPr="00DC4A54" w:rsidRDefault="00EF4855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B491510" w14:textId="32835369" w:rsidR="00EF4855" w:rsidRPr="00DC4A54" w:rsidRDefault="007B1E5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3DBA0CA3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5838C94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2B4C88E" w14:textId="77777777" w:rsidR="00EF4855" w:rsidRPr="00DC4A54" w:rsidRDefault="00EF4855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9211D1" w:rsidRPr="00DC4A54" w14:paraId="67426966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B590035" w14:textId="18F3AA9E" w:rsidR="009211D1" w:rsidRDefault="009211D1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69" w:type="dxa"/>
            <w:shd w:val="clear" w:color="auto" w:fill="auto"/>
          </w:tcPr>
          <w:p w14:paraId="602D464F" w14:textId="46625AA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Selectionnez l’option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dans la bare de navigation.</w:t>
            </w:r>
          </w:p>
          <w:p w14:paraId="0069D19E" w14:textId="2C2D47EE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258" w:type="dxa"/>
            <w:shd w:val="clear" w:color="auto" w:fill="auto"/>
          </w:tcPr>
          <w:p w14:paraId="769B3E23" w14:textId="47FB0369" w:rsidR="009211D1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tableau </w:t>
            </w:r>
            <w:r w:rsidR="000B376B">
              <w:rPr>
                <w:rFonts w:ascii="Arial" w:hAnsi="Arial" w:cs="Arial"/>
              </w:rPr>
              <w:t>de client</w:t>
            </w:r>
            <w:r>
              <w:rPr>
                <w:rFonts w:ascii="Arial" w:hAnsi="Arial" w:cs="Arial"/>
              </w:rPr>
              <w:t xml:space="preserve"> apparait.</w:t>
            </w:r>
          </w:p>
        </w:tc>
        <w:tc>
          <w:tcPr>
            <w:tcW w:w="3096" w:type="dxa"/>
            <w:shd w:val="clear" w:color="auto" w:fill="auto"/>
          </w:tcPr>
          <w:p w14:paraId="3CABB735" w14:textId="77777777" w:rsidR="009211D1" w:rsidRPr="00DC4A54" w:rsidRDefault="009211D1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A04319" w14:textId="68BA0481" w:rsidR="009211D1" w:rsidRPr="00DC4A54" w:rsidRDefault="007B1E5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93ADD8F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52C217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BECD209" w14:textId="77777777" w:rsidR="009211D1" w:rsidRPr="00DC4A54" w:rsidRDefault="009211D1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643468B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7DBD4F8" w14:textId="70EB36C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69" w:type="dxa"/>
            <w:shd w:val="clear" w:color="auto" w:fill="auto"/>
          </w:tcPr>
          <w:p w14:paraId="7F614A70" w14:textId="42F40BF3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Appuyez sur le bouton ‘</w:t>
            </w:r>
            <w:r w:rsidRPr="002616D3">
              <w:rPr>
                <w:rFonts w:ascii="Arial" w:hAnsi="Arial" w:cs="Arial"/>
                <w:i/>
                <w:iCs/>
              </w:rPr>
              <w:t>+</w:t>
            </w:r>
            <w:r>
              <w:rPr>
                <w:rFonts w:ascii="Arial" w:hAnsi="Arial" w:cs="Arial"/>
              </w:rPr>
              <w:t>’ en bas à gauche du tableau</w:t>
            </w:r>
            <w:r w:rsidR="00B805A9">
              <w:rPr>
                <w:rFonts w:ascii="Arial" w:hAnsi="Arial" w:cs="Arial"/>
              </w:rPr>
              <w:t xml:space="preserve"> pour ajouter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6785FC78" w14:textId="57EF871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32820EB" w14:textId="76B823C5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apparait, vous demendant un </w:t>
            </w:r>
            <w:r w:rsidR="000B376B"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, </w:t>
            </w:r>
            <w:r w:rsidR="007B1E50">
              <w:rPr>
                <w:rFonts w:ascii="Arial" w:hAnsi="Arial" w:cs="Arial"/>
              </w:rPr>
              <w:t xml:space="preserve">numéro de tel, </w:t>
            </w:r>
            <w:r>
              <w:rPr>
                <w:rFonts w:ascii="Arial" w:hAnsi="Arial" w:cs="Arial"/>
              </w:rPr>
              <w:t>adresse email et si</w:t>
            </w:r>
            <w:r w:rsidR="000B376B">
              <w:rPr>
                <w:rFonts w:ascii="Arial" w:hAnsi="Arial" w:cs="Arial"/>
              </w:rPr>
              <w:t xml:space="preserve"> le club est présent ou non</w:t>
            </w:r>
            <w:r>
              <w:rPr>
                <w:rFonts w:ascii="Arial" w:hAnsi="Arial" w:cs="Arial"/>
              </w:rPr>
              <w:t>.</w:t>
            </w:r>
          </w:p>
          <w:p w14:paraId="1A336CC9" w14:textId="48098A58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1E12D71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991A65" w14:textId="156FA332" w:rsidR="002616D3" w:rsidRPr="00DC4A54" w:rsidRDefault="007B1E5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A96866E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BB01FF9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C77085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2616D3" w:rsidRPr="00DC4A54" w14:paraId="4AFD49C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5100CE2" w14:textId="56A1A55C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</w:t>
            </w:r>
          </w:p>
        </w:tc>
        <w:tc>
          <w:tcPr>
            <w:tcW w:w="3969" w:type="dxa"/>
            <w:shd w:val="clear" w:color="auto" w:fill="auto"/>
          </w:tcPr>
          <w:p w14:paraId="2FD3C859" w14:textId="77777777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Essayer de presser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sans rien remplir.</w:t>
            </w:r>
          </w:p>
          <w:p w14:paraId="23CAF79F" w14:textId="7A4AF1BA" w:rsidR="002616D3" w:rsidRP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CE23B14" w14:textId="62211EBD" w:rsidR="002616D3" w:rsidRDefault="002616D3" w:rsidP="00EF4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ne disparrait pas et un message apparait comme quoi les champs sont </w:t>
            </w:r>
            <w:r w:rsidR="0006373B">
              <w:rPr>
                <w:rFonts w:ascii="Arial" w:hAnsi="Arial" w:cs="Arial"/>
              </w:rPr>
              <w:t>obligatoires</w:t>
            </w:r>
            <w:r>
              <w:rPr>
                <w:rFonts w:ascii="Arial" w:hAnsi="Arial" w:cs="Arial"/>
              </w:rPr>
              <w:t>.</w:t>
            </w:r>
          </w:p>
          <w:p w14:paraId="3C8A5E1C" w14:textId="1256272A" w:rsidR="002616D3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3493FBA" w14:textId="77777777" w:rsidR="002616D3" w:rsidRPr="00DC4A54" w:rsidRDefault="002616D3" w:rsidP="00EF4855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1E7718" w14:textId="18542F36" w:rsidR="002616D3" w:rsidRPr="00DC4A54" w:rsidRDefault="007B1E50" w:rsidP="00EF485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7CBBA38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DB3E2C3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90F4CAD" w14:textId="77777777" w:rsidR="002616D3" w:rsidRPr="00DC4A54" w:rsidRDefault="002616D3" w:rsidP="00EF4855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72E6F8F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FCE9F25" w14:textId="30EC2A16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69" w:type="dxa"/>
            <w:shd w:val="clear" w:color="auto" w:fill="auto"/>
          </w:tcPr>
          <w:p w14:paraId="5E961E4F" w14:textId="655B0A03" w:rsidR="00B805A9" w:rsidRDefault="00B805A9" w:rsidP="000B37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Appuyer sur ‘</w:t>
            </w:r>
            <w:r>
              <w:rPr>
                <w:rFonts w:ascii="Arial" w:hAnsi="Arial" w:cs="Arial"/>
                <w:i/>
                <w:iCs/>
              </w:rPr>
              <w:t>Ajouter</w:t>
            </w:r>
            <w:r>
              <w:rPr>
                <w:rFonts w:ascii="Arial" w:hAnsi="Arial" w:cs="Arial"/>
              </w:rPr>
              <w:t>’ après avoir rempli les champs</w:t>
            </w:r>
            <w:r w:rsidR="000B376B">
              <w:rPr>
                <w:rFonts w:ascii="Arial" w:hAnsi="Arial" w:cs="Arial"/>
              </w:rPr>
              <w:t xml:space="preserve"> par des donnée unique </w:t>
            </w:r>
          </w:p>
          <w:p w14:paraId="04BC0897" w14:textId="3346A0D4" w:rsidR="000B376B" w:rsidRPr="002616D3" w:rsidRDefault="000B376B" w:rsidP="000B376B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064BECE" w14:textId="411DACCD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dispparait et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est apparue en haut.</w:t>
            </w:r>
          </w:p>
          <w:p w14:paraId="3CA23A89" w14:textId="77777777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AC5DA8" w14:textId="58B105D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D91BF3D" w14:textId="133F5384" w:rsidR="00B805A9" w:rsidRPr="00DC4A54" w:rsidRDefault="007B1E5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B624C65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519923C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0BF5F0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37F8CBF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11C7A741" w14:textId="372911DD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69" w:type="dxa"/>
            <w:shd w:val="clear" w:color="auto" w:fill="auto"/>
          </w:tcPr>
          <w:p w14:paraId="41C5890E" w14:textId="77777777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Raffraichissez la page.</w:t>
            </w:r>
          </w:p>
          <w:p w14:paraId="33681F9D" w14:textId="78BD0F8D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227B1DB" w14:textId="0C37344F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3B53E1">
              <w:rPr>
                <w:rFonts w:ascii="Arial" w:hAnsi="Arial" w:cs="Arial"/>
              </w:rPr>
              <w:t xml:space="preserve">e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est toujours la. (Il peut avoir bouger selon l’ordre alphabétique).</w:t>
            </w:r>
          </w:p>
          <w:p w14:paraId="3C9189F3" w14:textId="5EB6CAD2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366606CB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31F7995" w14:textId="14980BB4" w:rsidR="00B805A9" w:rsidRPr="00DC4A54" w:rsidRDefault="007B1E5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98808D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2C722E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C92D4C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0E91544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828A3AA" w14:textId="357CD010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69" w:type="dxa"/>
            <w:shd w:val="clear" w:color="auto" w:fill="auto"/>
          </w:tcPr>
          <w:p w14:paraId="7086B266" w14:textId="77E35218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Essayer d’ajouter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avec le même </w:t>
            </w:r>
            <w:r w:rsidR="000B376B"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 xml:space="preserve"> et ou email d</w:t>
            </w:r>
            <w:r w:rsidR="003B53E1">
              <w:rPr>
                <w:rFonts w:ascii="Arial" w:hAnsi="Arial" w:cs="Arial"/>
              </w:rPr>
              <w:t>u c</w:t>
            </w:r>
            <w:r w:rsidR="000B376B">
              <w:rPr>
                <w:rFonts w:ascii="Arial" w:hAnsi="Arial" w:cs="Arial"/>
              </w:rPr>
              <w:t>lient</w:t>
            </w:r>
            <w:r>
              <w:rPr>
                <w:rFonts w:ascii="Arial" w:hAnsi="Arial" w:cs="Arial"/>
              </w:rPr>
              <w:t xml:space="preserve"> déjà crée.</w:t>
            </w:r>
          </w:p>
          <w:p w14:paraId="0A1B75EC" w14:textId="0CE5E755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A8784F2" w14:textId="3E7334E3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message apparait comme quoi ce </w:t>
            </w:r>
            <w:r w:rsidR="000B376B">
              <w:rPr>
                <w:rFonts w:ascii="Arial" w:hAnsi="Arial" w:cs="Arial"/>
              </w:rPr>
              <w:t>nom de club</w:t>
            </w:r>
            <w:r>
              <w:rPr>
                <w:rFonts w:ascii="Arial" w:hAnsi="Arial" w:cs="Arial"/>
              </w:rPr>
              <w:t>/email est déjà utilisé.</w:t>
            </w:r>
          </w:p>
        </w:tc>
        <w:tc>
          <w:tcPr>
            <w:tcW w:w="3096" w:type="dxa"/>
            <w:shd w:val="clear" w:color="auto" w:fill="auto"/>
          </w:tcPr>
          <w:p w14:paraId="1C042A2F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3009F" w14:textId="7B68C349" w:rsidR="00B805A9" w:rsidRPr="00DC4A54" w:rsidRDefault="007B1E5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7CBD2C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617E78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43DB68F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805A9" w:rsidRPr="00DC4A54" w14:paraId="2A9CC6AF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8FD8EE3" w14:textId="31EA76BE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69" w:type="dxa"/>
            <w:shd w:val="clear" w:color="auto" w:fill="auto"/>
          </w:tcPr>
          <w:p w14:paraId="3A83D03B" w14:textId="0E956CF5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Annule</w:t>
            </w:r>
            <w:r w:rsidR="00B511E4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 xml:space="preserve"> la création d</w:t>
            </w:r>
            <w:r w:rsidR="003B53E1">
              <w:rPr>
                <w:rFonts w:ascii="Arial" w:hAnsi="Arial" w:cs="Arial"/>
              </w:rPr>
              <w:t xml:space="preserve">u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625F9199" w14:textId="192C8344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9F6CE98" w14:textId="780E1B4C" w:rsidR="00B805A9" w:rsidRDefault="00B805A9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pop-up disparait. Aucun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n’est </w:t>
            </w:r>
            <w:r w:rsidR="0006373B">
              <w:rPr>
                <w:rFonts w:ascii="Arial" w:hAnsi="Arial" w:cs="Arial"/>
              </w:rPr>
              <w:t>apparu</w:t>
            </w:r>
            <w:r>
              <w:rPr>
                <w:rFonts w:ascii="Arial" w:hAnsi="Arial" w:cs="Arial"/>
              </w:rPr>
              <w:t>.</w:t>
            </w:r>
          </w:p>
          <w:p w14:paraId="07619372" w14:textId="3284717B" w:rsidR="00B805A9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5622F5E" w14:textId="77777777" w:rsidR="00B805A9" w:rsidRPr="00DC4A54" w:rsidRDefault="00B805A9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2BFF067" w14:textId="3857311D" w:rsidR="00B805A9" w:rsidRPr="00DC4A54" w:rsidRDefault="007B1E5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87695A7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85819A1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6DC4054" w14:textId="77777777" w:rsidR="00B805A9" w:rsidRPr="00DC4A54" w:rsidRDefault="00B805A9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14635F7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33754976" w14:textId="64EA6B86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69" w:type="dxa"/>
            <w:shd w:val="clear" w:color="auto" w:fill="auto"/>
          </w:tcPr>
          <w:p w14:paraId="6078A06C" w14:textId="252860AD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Appuyez sur le bouton crayon pour modifiez un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358FFE1F" w14:textId="7BCA5839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04BBB0C4" w14:textId="36CAA8A2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pop-up </w:t>
            </w:r>
            <w:r w:rsidR="003B53E1">
              <w:rPr>
                <w:rFonts w:ascii="Arial" w:hAnsi="Arial" w:cs="Arial"/>
              </w:rPr>
              <w:t>apparait</w:t>
            </w:r>
            <w:r>
              <w:rPr>
                <w:rFonts w:ascii="Arial" w:hAnsi="Arial" w:cs="Arial"/>
              </w:rPr>
              <w:t xml:space="preserve">, avec le formulaire déjà près rempli </w:t>
            </w:r>
            <w:r w:rsidR="0006373B">
              <w:rPr>
                <w:rFonts w:ascii="Arial" w:hAnsi="Arial" w:cs="Arial"/>
              </w:rPr>
              <w:t>des informations</w:t>
            </w:r>
            <w:r>
              <w:rPr>
                <w:rFonts w:ascii="Arial" w:hAnsi="Arial" w:cs="Arial"/>
              </w:rPr>
              <w:t xml:space="preserve"> d</w:t>
            </w:r>
            <w:r w:rsidR="003B53E1">
              <w:rPr>
                <w:rFonts w:ascii="Arial" w:hAnsi="Arial" w:cs="Arial"/>
              </w:rPr>
              <w:t xml:space="preserve">u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.</w:t>
            </w:r>
          </w:p>
          <w:p w14:paraId="7014C553" w14:textId="35B898C0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67E2E7BA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E0BE0A" w14:textId="70B9CFCA" w:rsidR="00B511E4" w:rsidRPr="00DC4A54" w:rsidRDefault="007B1E5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6E73595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EFF9EE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F809F12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2D2AF2F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F521B5B" w14:textId="7E66B7A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69" w:type="dxa"/>
            <w:shd w:val="clear" w:color="auto" w:fill="auto"/>
          </w:tcPr>
          <w:p w14:paraId="026391EB" w14:textId="77777777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Modifiez des informations quelconques et appuyez sur modifier pour sauvegarder</w:t>
            </w:r>
          </w:p>
          <w:p w14:paraId="0BF06407" w14:textId="65CE50ED" w:rsidR="00B511E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03A1EA9" w14:textId="3B5B29D5" w:rsidR="00B511E4" w:rsidRDefault="00B511E4" w:rsidP="00B805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ont belle et bien était modifié.</w:t>
            </w:r>
          </w:p>
        </w:tc>
        <w:tc>
          <w:tcPr>
            <w:tcW w:w="3096" w:type="dxa"/>
            <w:shd w:val="clear" w:color="auto" w:fill="auto"/>
          </w:tcPr>
          <w:p w14:paraId="70B7031F" w14:textId="77777777" w:rsidR="00B511E4" w:rsidRPr="00DC4A54" w:rsidRDefault="00B511E4" w:rsidP="00B805A9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7FFB246" w14:textId="039F88F9" w:rsidR="00B511E4" w:rsidRPr="00DC4A54" w:rsidRDefault="007B1E50" w:rsidP="00B805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7670490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627000C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139B03D" w14:textId="77777777" w:rsidR="00B511E4" w:rsidRPr="00DC4A54" w:rsidRDefault="00B511E4" w:rsidP="00B805A9">
            <w:pPr>
              <w:jc w:val="center"/>
              <w:rPr>
                <w:rFonts w:ascii="Arial" w:hAnsi="Arial" w:cs="Arial"/>
              </w:rPr>
            </w:pPr>
          </w:p>
        </w:tc>
      </w:tr>
      <w:tr w:rsidR="00B511E4" w:rsidRPr="00DC4A54" w14:paraId="358FDCEA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51092E" w14:textId="7DC7D4EA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69" w:type="dxa"/>
            <w:shd w:val="clear" w:color="auto" w:fill="auto"/>
          </w:tcPr>
          <w:p w14:paraId="65893892" w14:textId="77777777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Raffraichissez la page.</w:t>
            </w:r>
          </w:p>
          <w:p w14:paraId="41DA17DB" w14:textId="77777777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5B237A69" w14:textId="5C2FF4EA" w:rsidR="00B511E4" w:rsidRDefault="00B511E4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3B53E1">
              <w:rPr>
                <w:rFonts w:ascii="Arial" w:hAnsi="Arial" w:cs="Arial"/>
              </w:rPr>
              <w:t xml:space="preserve">e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 xml:space="preserve"> a toujours ses nouvelles informations (Il peut avoir bouger selon l’ordre alphabétique).</w:t>
            </w:r>
          </w:p>
          <w:p w14:paraId="66D206D8" w14:textId="0578A1CB" w:rsidR="00B511E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225D87F4" w14:textId="77777777" w:rsidR="00B511E4" w:rsidRPr="00DC4A54" w:rsidRDefault="00B511E4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9355C4D" w14:textId="7E9D36D5" w:rsidR="00B511E4" w:rsidRPr="00DC4A54" w:rsidRDefault="007B1E50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0F22ECD0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E39E56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C3E1A9D" w14:textId="77777777" w:rsidR="00B511E4" w:rsidRPr="00DC4A54" w:rsidRDefault="00B511E4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3B53E1" w:rsidRPr="00DC4A54" w14:paraId="17B09B28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A60F2D6" w14:textId="4A5D6C7A" w:rsidR="003B53E1" w:rsidRDefault="003B53E1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21</w:t>
            </w:r>
          </w:p>
        </w:tc>
        <w:tc>
          <w:tcPr>
            <w:tcW w:w="3969" w:type="dxa"/>
            <w:shd w:val="clear" w:color="auto" w:fill="auto"/>
          </w:tcPr>
          <w:p w14:paraId="07D2B728" w14:textId="08B2A1C1" w:rsidR="003B53E1" w:rsidRDefault="003B53E1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Cliquez sur </w:t>
            </w:r>
            <w:r w:rsidR="0006373B">
              <w:rPr>
                <w:rFonts w:ascii="Arial" w:hAnsi="Arial" w:cs="Arial"/>
              </w:rPr>
              <w:t>les cases</w:t>
            </w:r>
            <w:r w:rsidR="00B96800">
              <w:rPr>
                <w:rFonts w:ascii="Arial" w:hAnsi="Arial" w:cs="Arial"/>
              </w:rPr>
              <w:t xml:space="preserve"> ‘Présent sur le site ‘ directement depuis le tableau</w:t>
            </w:r>
          </w:p>
          <w:p w14:paraId="4450B2F7" w14:textId="6EFD9B60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66EE828C" w14:textId="7F7967B2" w:rsidR="003B53E1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cases de coche/décoche.</w:t>
            </w:r>
          </w:p>
        </w:tc>
        <w:tc>
          <w:tcPr>
            <w:tcW w:w="3096" w:type="dxa"/>
            <w:shd w:val="clear" w:color="auto" w:fill="auto"/>
          </w:tcPr>
          <w:p w14:paraId="67132660" w14:textId="77777777" w:rsidR="003B53E1" w:rsidRPr="00DC4A54" w:rsidRDefault="003B53E1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4B411D5" w14:textId="4FBC069C" w:rsidR="003B53E1" w:rsidRPr="00DC4A54" w:rsidRDefault="00FE294E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B1CF3DD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0C45D2B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8372C71" w14:textId="77777777" w:rsidR="003B53E1" w:rsidRPr="00DC4A54" w:rsidRDefault="003B53E1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62CF3BE0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A322405" w14:textId="7BB2CCA0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3969" w:type="dxa"/>
            <w:shd w:val="clear" w:color="auto" w:fill="auto"/>
          </w:tcPr>
          <w:p w14:paraId="23641CDE" w14:textId="037ECEA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Cochez la case ‘Afficher seulement clients présents’</w:t>
            </w:r>
          </w:p>
          <w:p w14:paraId="209CC88F" w14:textId="7FE92659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39C6C947" w14:textId="3CE76BCF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Seul les clients présent sur le site apparaissent dans le tableau.</w:t>
            </w:r>
          </w:p>
        </w:tc>
        <w:tc>
          <w:tcPr>
            <w:tcW w:w="3096" w:type="dxa"/>
            <w:shd w:val="clear" w:color="auto" w:fill="auto"/>
          </w:tcPr>
          <w:p w14:paraId="1A246C88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6458AE" w14:textId="5E6DBBD5" w:rsidR="00B96800" w:rsidRPr="00DC4A54" w:rsidRDefault="00FE294E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5EAAB252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587ECF3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A9A0C1B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4D4E68F1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00D8174B" w14:textId="6E6B6B0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9EC3DBB" w14:textId="32CBD470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Rechercher un client particulier dans la ba</w:t>
            </w:r>
            <w:r w:rsidR="00FE294E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re de recherche.</w:t>
            </w:r>
          </w:p>
          <w:p w14:paraId="7D024905" w14:textId="00877D6B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1B1408C9" w14:textId="50A1A268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clients qui apparaissent contienne dans leur information le texte saisie dans la barre de recherche.</w:t>
            </w:r>
          </w:p>
          <w:p w14:paraId="5BB84E89" w14:textId="7C21B526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48A9BD9A" w14:textId="0CE91CEE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32DBA300" w14:textId="6BEDC3E2" w:rsidR="00B96800" w:rsidRPr="00DC4A54" w:rsidRDefault="005B398C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F08F99D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65CC1DF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F864694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0477325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79284473" w14:textId="32F888BE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3969" w:type="dxa"/>
            <w:shd w:val="clear" w:color="auto" w:fill="auto"/>
          </w:tcPr>
          <w:p w14:paraId="18D6F9B9" w14:textId="283E78C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Supprimer votre recherche</w:t>
            </w:r>
          </w:p>
        </w:tc>
        <w:tc>
          <w:tcPr>
            <w:tcW w:w="4258" w:type="dxa"/>
            <w:shd w:val="clear" w:color="auto" w:fill="auto"/>
          </w:tcPr>
          <w:p w14:paraId="7210DA20" w14:textId="3942698D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clients présent réaparaissent.</w:t>
            </w:r>
          </w:p>
          <w:p w14:paraId="0A36F11F" w14:textId="60FD55B2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  <w:shd w:val="clear" w:color="auto" w:fill="auto"/>
          </w:tcPr>
          <w:p w14:paraId="78CCED9A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8C427C0" w14:textId="49B656A7" w:rsidR="00B96800" w:rsidRPr="00DC4A54" w:rsidRDefault="005B398C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4835E5DD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6C02574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469A8A3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734C8CBD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4974B294" w14:textId="168B4BC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69" w:type="dxa"/>
            <w:shd w:val="clear" w:color="auto" w:fill="auto"/>
          </w:tcPr>
          <w:p w14:paraId="6CD005D6" w14:textId="7777777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Décocher la casse ‘Afficher seulement clients présents’</w:t>
            </w:r>
          </w:p>
          <w:p w14:paraId="1CF3BCB2" w14:textId="62BCBE14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4D9AC5D7" w14:textId="2AA24625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clients réaparaissent.</w:t>
            </w:r>
          </w:p>
        </w:tc>
        <w:tc>
          <w:tcPr>
            <w:tcW w:w="3096" w:type="dxa"/>
            <w:shd w:val="clear" w:color="auto" w:fill="auto"/>
          </w:tcPr>
          <w:p w14:paraId="45A4A664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89029A3" w14:textId="44A31A26" w:rsidR="00B96800" w:rsidRPr="00DC4A54" w:rsidRDefault="005B398C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2D9A2DDB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EDDE3A8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7173673D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B96800" w:rsidRPr="00DC4A54" w14:paraId="67A2C35C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6FD132B7" w14:textId="24EB2D96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3969" w:type="dxa"/>
            <w:shd w:val="clear" w:color="auto" w:fill="auto"/>
          </w:tcPr>
          <w:p w14:paraId="22B72114" w14:textId="77777777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Cliquez sur le bouton ‘Tous décoché’</w:t>
            </w:r>
          </w:p>
          <w:p w14:paraId="4793799C" w14:textId="09ABAFDA" w:rsidR="00B96800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7FAD3B7F" w14:textId="64929B2C" w:rsidR="00B96800" w:rsidRDefault="00B96800" w:rsidP="00B5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Tous les clients ne sont maintenant plus présent sur le site.</w:t>
            </w:r>
          </w:p>
        </w:tc>
        <w:tc>
          <w:tcPr>
            <w:tcW w:w="3096" w:type="dxa"/>
            <w:shd w:val="clear" w:color="auto" w:fill="auto"/>
          </w:tcPr>
          <w:p w14:paraId="33D07192" w14:textId="77777777" w:rsidR="00B96800" w:rsidRPr="00DC4A54" w:rsidRDefault="00B96800" w:rsidP="00B511E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5EA1C062" w14:textId="22546D42" w:rsidR="00B96800" w:rsidRPr="00DC4A54" w:rsidRDefault="005B398C" w:rsidP="00B511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7E5E6157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5C93C79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142196CC" w14:textId="77777777" w:rsidR="00B96800" w:rsidRPr="00DC4A54" w:rsidRDefault="00B96800" w:rsidP="00B511E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4293A52E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1D26B98" w14:textId="2F72CEF6" w:rsidR="001F1634" w:rsidRDefault="00B96800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3969" w:type="dxa"/>
            <w:shd w:val="clear" w:color="auto" w:fill="auto"/>
          </w:tcPr>
          <w:p w14:paraId="59A4441B" w14:textId="77777777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Avec votre téléphone, allez sur votre navigateur depuis la même connexion internet utilisé par serveur.</w:t>
            </w:r>
          </w:p>
          <w:p w14:paraId="10769112" w14:textId="6387096D" w:rsidR="001F163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4258" w:type="dxa"/>
            <w:shd w:val="clear" w:color="auto" w:fill="auto"/>
          </w:tcPr>
          <w:p w14:paraId="2FA813C4" w14:textId="172C67CD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Votre navigateur est ouvert. </w:t>
            </w:r>
          </w:p>
        </w:tc>
        <w:tc>
          <w:tcPr>
            <w:tcW w:w="3096" w:type="dxa"/>
            <w:shd w:val="clear" w:color="auto" w:fill="auto"/>
          </w:tcPr>
          <w:p w14:paraId="5E0B10D5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699191EB" w14:textId="35DC1AD3" w:rsidR="001F1634" w:rsidRPr="00DC4A54" w:rsidRDefault="005B398C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1097DCB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CFADAA8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2EA31CC6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  <w:tr w:rsidR="001F1634" w:rsidRPr="00DC4A54" w14:paraId="71214DD2" w14:textId="77777777" w:rsidTr="009F52BD">
        <w:trPr>
          <w:cantSplit/>
          <w:jc w:val="center"/>
        </w:trPr>
        <w:tc>
          <w:tcPr>
            <w:tcW w:w="562" w:type="dxa"/>
            <w:shd w:val="clear" w:color="auto" w:fill="auto"/>
          </w:tcPr>
          <w:p w14:paraId="52E37B00" w14:textId="0E5AAC0A" w:rsidR="001F1634" w:rsidRDefault="00B96800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3969" w:type="dxa"/>
            <w:shd w:val="clear" w:color="auto" w:fill="auto"/>
          </w:tcPr>
          <w:p w14:paraId="183D7A28" w14:textId="54546C53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Recherchez ‘</w:t>
            </w:r>
            <w:r>
              <w:rPr>
                <w:rFonts w:ascii="Arial" w:hAnsi="Arial" w:cs="Arial"/>
                <w:i/>
                <w:iCs/>
              </w:rPr>
              <w:t>adresseIP:3000/</w:t>
            </w:r>
            <w:r w:rsidR="000B376B">
              <w:rPr>
                <w:rFonts w:ascii="Arial" w:hAnsi="Arial" w:cs="Arial"/>
                <w:i/>
                <w:iCs/>
              </w:rPr>
              <w:t>client</w:t>
            </w:r>
            <w:r>
              <w:rPr>
                <w:rFonts w:ascii="Arial" w:hAnsi="Arial" w:cs="Arial"/>
                <w:i/>
                <w:iCs/>
              </w:rPr>
              <w:t>s’</w:t>
            </w:r>
            <w:r>
              <w:rPr>
                <w:rFonts w:ascii="Arial" w:hAnsi="Arial" w:cs="Arial"/>
              </w:rPr>
              <w:t xml:space="preserve"> (pensez a </w:t>
            </w:r>
            <w:r w:rsidRPr="001F1634">
              <w:rPr>
                <w:rFonts w:ascii="Arial" w:hAnsi="Arial" w:cs="Arial"/>
              </w:rPr>
              <w:t xml:space="preserve">remplacer </w:t>
            </w:r>
            <w:r w:rsidRPr="001F1634">
              <w:rPr>
                <w:rFonts w:ascii="Arial" w:hAnsi="Arial" w:cs="Arial"/>
                <w:i/>
                <w:iCs/>
              </w:rPr>
              <w:t>adresseIP</w:t>
            </w:r>
            <w:r w:rsidRPr="001F1634">
              <w:rPr>
                <w:rFonts w:ascii="Arial" w:hAnsi="Arial" w:cs="Arial"/>
              </w:rPr>
              <w:t xml:space="preserve"> par </w:t>
            </w:r>
            <w:r>
              <w:rPr>
                <w:rFonts w:ascii="Arial" w:hAnsi="Arial" w:cs="Arial"/>
              </w:rPr>
              <w:t>l</w:t>
            </w:r>
            <w:r w:rsidRPr="001F1634">
              <w:rPr>
                <w:rFonts w:ascii="Arial" w:hAnsi="Arial" w:cs="Arial"/>
              </w:rPr>
              <w:t>’adresse ip du serveur)</w:t>
            </w:r>
          </w:p>
          <w:p w14:paraId="7BF296FF" w14:textId="08FCA51A" w:rsidR="001F1634" w:rsidRPr="001F1634" w:rsidRDefault="001F1634" w:rsidP="001F163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4258" w:type="dxa"/>
            <w:shd w:val="clear" w:color="auto" w:fill="auto"/>
          </w:tcPr>
          <w:p w14:paraId="2497B956" w14:textId="5456BAC3" w:rsidR="001F1634" w:rsidRDefault="001F1634" w:rsidP="001F16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tableau avec les </w:t>
            </w:r>
            <w:r w:rsidR="000B376B">
              <w:rPr>
                <w:rFonts w:ascii="Arial" w:hAnsi="Arial" w:cs="Arial"/>
              </w:rPr>
              <w:t>client</w:t>
            </w:r>
            <w:r>
              <w:rPr>
                <w:rFonts w:ascii="Arial" w:hAnsi="Arial" w:cs="Arial"/>
              </w:rPr>
              <w:t>s apparait sur votre écran (vous devez avoir le même résultat que sur votre PC)</w:t>
            </w:r>
          </w:p>
        </w:tc>
        <w:tc>
          <w:tcPr>
            <w:tcW w:w="3096" w:type="dxa"/>
            <w:shd w:val="clear" w:color="auto" w:fill="auto"/>
          </w:tcPr>
          <w:p w14:paraId="6BADE617" w14:textId="77777777" w:rsidR="001F1634" w:rsidRPr="00DC4A54" w:rsidRDefault="001F1634" w:rsidP="001F1634">
            <w:pPr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960F5FF" w14:textId="432814CC" w:rsidR="001F1634" w:rsidRPr="00DC4A54" w:rsidRDefault="005B398C" w:rsidP="001F16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  <w:tc>
          <w:tcPr>
            <w:tcW w:w="971" w:type="dxa"/>
            <w:shd w:val="clear" w:color="auto" w:fill="auto"/>
          </w:tcPr>
          <w:p w14:paraId="67C9F201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4955FD4F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1" w:type="dxa"/>
          </w:tcPr>
          <w:p w14:paraId="02E39D97" w14:textId="77777777" w:rsidR="001F1634" w:rsidRPr="00DC4A54" w:rsidRDefault="001F1634" w:rsidP="001F163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A1B4CB" w14:textId="77777777" w:rsidR="003602BF" w:rsidRPr="00DC4A54" w:rsidRDefault="003602BF" w:rsidP="003602BF">
      <w:pPr>
        <w:pStyle w:val="Section"/>
      </w:pPr>
      <w:r w:rsidRPr="00DC4A54">
        <w:lastRenderedPageBreak/>
        <w:t>Remarks:</w:t>
      </w:r>
    </w:p>
    <w:tbl>
      <w:tblPr>
        <w:tblStyle w:val="Grilledutableau"/>
        <w:tblW w:w="13892" w:type="dxa"/>
        <w:tblInd w:w="137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3602BF" w:rsidRPr="00DC4A54" w14:paraId="767BA4A2" w14:textId="77777777" w:rsidTr="00596AFD">
        <w:trPr>
          <w:trHeight w:val="1685"/>
        </w:trPr>
        <w:tc>
          <w:tcPr>
            <w:tcW w:w="13892" w:type="dxa"/>
          </w:tcPr>
          <w:p w14:paraId="5EA18BC3" w14:textId="4FF8E3AB" w:rsidR="00241491" w:rsidRPr="00DC4A54" w:rsidRDefault="00241491" w:rsidP="004771C7">
            <w:pPr>
              <w:rPr>
                <w:rFonts w:ascii="Arial" w:hAnsi="Arial" w:cs="Arial"/>
              </w:rPr>
            </w:pPr>
          </w:p>
        </w:tc>
      </w:tr>
    </w:tbl>
    <w:p w14:paraId="0067D12B" w14:textId="77777777" w:rsidR="00D936F5" w:rsidRPr="00DC4A54" w:rsidRDefault="00D936F5" w:rsidP="000D64CF">
      <w:pPr>
        <w:rPr>
          <w:rFonts w:ascii="Arial" w:hAnsi="Arial" w:cs="Arial"/>
        </w:rPr>
      </w:pPr>
    </w:p>
    <w:sectPr w:rsidR="00D936F5" w:rsidRPr="00DC4A54" w:rsidSect="004954BB">
      <w:headerReference w:type="default" r:id="rId6"/>
      <w:footerReference w:type="default" r:id="rId7"/>
      <w:pgSz w:w="16838" w:h="11906" w:orient="landscape" w:code="9"/>
      <w:pgMar w:top="1134" w:right="1418" w:bottom="1134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B54B9" w14:textId="77777777" w:rsidR="004954BB" w:rsidRDefault="004954BB">
      <w:r>
        <w:separator/>
      </w:r>
    </w:p>
  </w:endnote>
  <w:endnote w:type="continuationSeparator" w:id="0">
    <w:p w14:paraId="40087452" w14:textId="77777777" w:rsidR="004954BB" w:rsidRDefault="0049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DB779" w14:textId="77777777" w:rsidR="00DC48DD" w:rsidRDefault="00DC48DD">
    <w:pPr>
      <w:pStyle w:val="Pieddepage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AE9C98" wp14:editId="52BA7179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4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A00B58" w14:textId="77777777" w:rsidR="00DC48DD" w:rsidRPr="00091481" w:rsidRDefault="00091481" w:rsidP="00091481">
                          <w:pPr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 w:rsidRPr="00091481"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E9C98" id="_x0000_t202" coordsize="21600,21600" o:spt="202" path="m,l,21600r21600,l21600,xe">
              <v:stroke joinstyle="miter"/>
              <v:path gradientshapeok="t" o:connecttype="rect"/>
            </v:shapetype>
            <v:shape id="MSIPCMdf5e4e8abf7b48d298bee5ed" o:spid="_x0000_s1026" type="#_x0000_t202" alt="{&quot;HashCode&quot;:238546008,&quot;Height&quot;:595.0,&quot;Width&quot;:841.0,&quot;Placement&quot;:&quot;Footer&quot;,&quot;Index&quot;:&quot;Primary&quot;,&quot;Section&quot;:1,&quot;Top&quot;:0.0,&quot;Left&quot;:0.0}" style="position:absolute;margin-left:0;margin-top:560.45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" o:allowincell="f" filled="f" stroked="f" strokeweight=".5pt">
              <v:textbox inset=",0,,0">
                <w:txbxContent>
                  <w:p w14:paraId="55A00B58" w14:textId="77777777" w:rsidR="00DC48DD" w:rsidRPr="00091481" w:rsidRDefault="00091481" w:rsidP="00091481">
                    <w:pPr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 w:rsidRPr="00091481">
                      <w:rPr>
                        <w:rFonts w:ascii="Arial" w:hAnsi="Arial" w:cs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4E206" w14:textId="77777777" w:rsidR="004954BB" w:rsidRDefault="004954BB">
      <w:r>
        <w:separator/>
      </w:r>
    </w:p>
  </w:footnote>
  <w:footnote w:type="continuationSeparator" w:id="0">
    <w:p w14:paraId="05438FB5" w14:textId="77777777" w:rsidR="004954BB" w:rsidRDefault="00495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140"/>
      <w:gridCol w:w="2835"/>
      <w:gridCol w:w="3260"/>
      <w:gridCol w:w="6379"/>
      <w:gridCol w:w="1701"/>
    </w:tblGrid>
    <w:tr w:rsidR="00CC4652" w:rsidRPr="00DC4A54" w14:paraId="4037BC2E" w14:textId="77777777" w:rsidTr="00866795">
      <w:trPr>
        <w:trHeight w:val="260"/>
      </w:trPr>
      <w:tc>
        <w:tcPr>
          <w:tcW w:w="2140" w:type="dxa"/>
          <w:shd w:val="clear" w:color="auto" w:fill="FF9900"/>
        </w:tcPr>
        <w:p w14:paraId="47962F36" w14:textId="77777777" w:rsidR="00CC4652" w:rsidRPr="00DC4A54" w:rsidRDefault="00B278A4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Sheet </w:t>
          </w:r>
          <w:r w:rsidR="00CC4652" w:rsidRPr="00DC4A54">
            <w:rPr>
              <w:rFonts w:ascii="Arial" w:hAnsi="Arial" w:cs="Arial"/>
              <w:color w:val="FFFFFF"/>
              <w:lang w:val="en-US"/>
            </w:rPr>
            <w:t>ID</w:t>
          </w:r>
        </w:p>
      </w:tc>
      <w:tc>
        <w:tcPr>
          <w:tcW w:w="2835" w:type="dxa"/>
          <w:shd w:val="clear" w:color="auto" w:fill="FF9900"/>
        </w:tcPr>
        <w:p w14:paraId="679E067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 xml:space="preserve">Software Version </w:t>
          </w:r>
        </w:p>
      </w:tc>
      <w:tc>
        <w:tcPr>
          <w:tcW w:w="3260" w:type="dxa"/>
          <w:shd w:val="clear" w:color="auto" w:fill="FF9900"/>
        </w:tcPr>
        <w:p w14:paraId="346B6AAF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 w:rsidRPr="00DC4A54"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9" w:type="dxa"/>
          <w:shd w:val="clear" w:color="auto" w:fill="FF9900"/>
        </w:tcPr>
        <w:p w14:paraId="17E898CA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1" w:type="dxa"/>
          <w:shd w:val="clear" w:color="auto" w:fill="FF9900"/>
        </w:tcPr>
        <w:p w14:paraId="513A2F5C" w14:textId="77777777" w:rsidR="00CC4652" w:rsidRPr="00DC4A54" w:rsidRDefault="00CC4652" w:rsidP="00E4368C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 w:rsidRPr="00DC4A54">
            <w:rPr>
              <w:rFonts w:ascii="Arial" w:hAnsi="Arial" w:cs="Arial"/>
              <w:color w:val="FFFFFF"/>
            </w:rPr>
            <w:t>Page</w:t>
          </w:r>
        </w:p>
      </w:tc>
    </w:tr>
    <w:tr w:rsidR="00CC4652" w:rsidRPr="00DC4A54" w14:paraId="459650BB" w14:textId="77777777" w:rsidTr="00866795">
      <w:trPr>
        <w:trHeight w:val="276"/>
      </w:trPr>
      <w:tc>
        <w:tcPr>
          <w:tcW w:w="2140" w:type="dxa"/>
          <w:shd w:val="clear" w:color="auto" w:fill="auto"/>
        </w:tcPr>
        <w:p w14:paraId="353B0FCC" w14:textId="15B64E07" w:rsidR="00CC4652" w:rsidRPr="00DC4A54" w:rsidRDefault="0006373B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Client</w:t>
          </w:r>
        </w:p>
      </w:tc>
      <w:tc>
        <w:tcPr>
          <w:tcW w:w="2835" w:type="dxa"/>
          <w:shd w:val="clear" w:color="auto" w:fill="auto"/>
        </w:tcPr>
        <w:p w14:paraId="35D9CBD8" w14:textId="010CBB62" w:rsidR="007808F5" w:rsidRPr="00DC4A54" w:rsidRDefault="006A4691" w:rsidP="007808F5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0" w:type="dxa"/>
          <w:shd w:val="clear" w:color="auto" w:fill="auto"/>
        </w:tcPr>
        <w:p w14:paraId="7F6DE2EC" w14:textId="5061AE38" w:rsidR="00CC4652" w:rsidRPr="00DC4A54" w:rsidRDefault="007808F5" w:rsidP="00E4368C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Sarah Hautot</w:t>
          </w:r>
        </w:p>
      </w:tc>
      <w:tc>
        <w:tcPr>
          <w:tcW w:w="6379" w:type="dxa"/>
          <w:shd w:val="clear" w:color="auto" w:fill="auto"/>
        </w:tcPr>
        <w:p w14:paraId="35A7868C" w14:textId="77777777" w:rsidR="00CC4652" w:rsidRPr="00DC4A54" w:rsidRDefault="00CC4652" w:rsidP="00E4368C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1" w:type="dxa"/>
          <w:shd w:val="clear" w:color="auto" w:fill="auto"/>
        </w:tcPr>
        <w:p w14:paraId="76E18ACA" w14:textId="77777777" w:rsidR="00CC4652" w:rsidRPr="00DC4A54" w:rsidRDefault="00CC4652" w:rsidP="002A616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PAGE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1</w:t>
          </w:r>
          <w:r w:rsidRPr="00DC4A54">
            <w:rPr>
              <w:rFonts w:ascii="Arial" w:hAnsi="Arial" w:cs="Arial"/>
            </w:rPr>
            <w:fldChar w:fldCharType="end"/>
          </w:r>
          <w:r w:rsidRPr="00DC4A54">
            <w:rPr>
              <w:rFonts w:ascii="Arial" w:hAnsi="Arial" w:cs="Arial"/>
            </w:rPr>
            <w:t xml:space="preserve"> </w:t>
          </w:r>
          <w:r w:rsidR="002A616D">
            <w:rPr>
              <w:rFonts w:ascii="Arial" w:hAnsi="Arial" w:cs="Arial"/>
            </w:rPr>
            <w:t>on</w:t>
          </w:r>
          <w:r w:rsidRPr="00DC4A54">
            <w:rPr>
              <w:rFonts w:ascii="Arial" w:hAnsi="Arial" w:cs="Arial"/>
            </w:rPr>
            <w:t xml:space="preserve"> </w:t>
          </w:r>
          <w:r w:rsidRPr="00DC4A54">
            <w:rPr>
              <w:rFonts w:ascii="Arial" w:hAnsi="Arial" w:cs="Arial"/>
            </w:rPr>
            <w:fldChar w:fldCharType="begin"/>
          </w:r>
          <w:r w:rsidRPr="00DC4A54">
            <w:rPr>
              <w:rFonts w:ascii="Arial" w:hAnsi="Arial" w:cs="Arial"/>
            </w:rPr>
            <w:instrText xml:space="preserve"> NUMPAGES </w:instrText>
          </w:r>
          <w:r w:rsidRPr="00DC4A54">
            <w:rPr>
              <w:rFonts w:ascii="Arial" w:hAnsi="Arial" w:cs="Arial"/>
            </w:rPr>
            <w:fldChar w:fldCharType="separate"/>
          </w:r>
          <w:r w:rsidR="00505F63">
            <w:rPr>
              <w:rFonts w:ascii="Arial" w:hAnsi="Arial" w:cs="Arial"/>
              <w:noProof/>
            </w:rPr>
            <w:t>3</w:t>
          </w:r>
          <w:r w:rsidRPr="00DC4A54">
            <w:rPr>
              <w:rFonts w:ascii="Arial" w:hAnsi="Arial" w:cs="Arial"/>
            </w:rPr>
            <w:fldChar w:fldCharType="end"/>
          </w:r>
        </w:p>
      </w:tc>
    </w:tr>
  </w:tbl>
  <w:p w14:paraId="32A3FEC2" w14:textId="77777777" w:rsidR="00CC4652" w:rsidRPr="00DC4A54" w:rsidRDefault="00CC465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2B"/>
    <w:rsid w:val="00020B0A"/>
    <w:rsid w:val="000369BD"/>
    <w:rsid w:val="000411A3"/>
    <w:rsid w:val="000570A7"/>
    <w:rsid w:val="0006219C"/>
    <w:rsid w:val="0006373B"/>
    <w:rsid w:val="00091481"/>
    <w:rsid w:val="000940EF"/>
    <w:rsid w:val="000B376B"/>
    <w:rsid w:val="000B5B13"/>
    <w:rsid w:val="000D64CF"/>
    <w:rsid w:val="00134A9A"/>
    <w:rsid w:val="00146EC3"/>
    <w:rsid w:val="00156390"/>
    <w:rsid w:val="00177500"/>
    <w:rsid w:val="001800D4"/>
    <w:rsid w:val="0019155A"/>
    <w:rsid w:val="001A3258"/>
    <w:rsid w:val="001A5C8D"/>
    <w:rsid w:val="001B3F8D"/>
    <w:rsid w:val="001F1634"/>
    <w:rsid w:val="00217B61"/>
    <w:rsid w:val="00233CF4"/>
    <w:rsid w:val="00241491"/>
    <w:rsid w:val="00244756"/>
    <w:rsid w:val="00256FCB"/>
    <w:rsid w:val="002616D3"/>
    <w:rsid w:val="00292E35"/>
    <w:rsid w:val="002A14E6"/>
    <w:rsid w:val="002A243B"/>
    <w:rsid w:val="002A616D"/>
    <w:rsid w:val="002B1ECC"/>
    <w:rsid w:val="00304EAF"/>
    <w:rsid w:val="00347631"/>
    <w:rsid w:val="003602BF"/>
    <w:rsid w:val="00362115"/>
    <w:rsid w:val="003857BD"/>
    <w:rsid w:val="003A12B5"/>
    <w:rsid w:val="003B53E1"/>
    <w:rsid w:val="003C25C7"/>
    <w:rsid w:val="003C555A"/>
    <w:rsid w:val="003D38C2"/>
    <w:rsid w:val="00411A1E"/>
    <w:rsid w:val="00413364"/>
    <w:rsid w:val="00437B2E"/>
    <w:rsid w:val="00465001"/>
    <w:rsid w:val="004901B3"/>
    <w:rsid w:val="00494796"/>
    <w:rsid w:val="004954BB"/>
    <w:rsid w:val="00495E32"/>
    <w:rsid w:val="0049624A"/>
    <w:rsid w:val="004B190F"/>
    <w:rsid w:val="00505F63"/>
    <w:rsid w:val="0056339C"/>
    <w:rsid w:val="00596AFD"/>
    <w:rsid w:val="005B398C"/>
    <w:rsid w:val="005F0FC9"/>
    <w:rsid w:val="00610F47"/>
    <w:rsid w:val="0061362B"/>
    <w:rsid w:val="0061391A"/>
    <w:rsid w:val="00625F4C"/>
    <w:rsid w:val="00627851"/>
    <w:rsid w:val="006511D3"/>
    <w:rsid w:val="00663393"/>
    <w:rsid w:val="00691F8B"/>
    <w:rsid w:val="006A086F"/>
    <w:rsid w:val="006A4691"/>
    <w:rsid w:val="006A6A18"/>
    <w:rsid w:val="006C65A8"/>
    <w:rsid w:val="006C7042"/>
    <w:rsid w:val="006E2A66"/>
    <w:rsid w:val="0070292D"/>
    <w:rsid w:val="00705243"/>
    <w:rsid w:val="00720E13"/>
    <w:rsid w:val="007277AA"/>
    <w:rsid w:val="00732540"/>
    <w:rsid w:val="0073717C"/>
    <w:rsid w:val="0075339A"/>
    <w:rsid w:val="00771F41"/>
    <w:rsid w:val="007808F5"/>
    <w:rsid w:val="007908DF"/>
    <w:rsid w:val="00791EFA"/>
    <w:rsid w:val="007B1E50"/>
    <w:rsid w:val="007C6347"/>
    <w:rsid w:val="007D2E7F"/>
    <w:rsid w:val="007F61D6"/>
    <w:rsid w:val="0081674E"/>
    <w:rsid w:val="00820133"/>
    <w:rsid w:val="0082623A"/>
    <w:rsid w:val="0083073E"/>
    <w:rsid w:val="0085789E"/>
    <w:rsid w:val="00866795"/>
    <w:rsid w:val="008A2CDC"/>
    <w:rsid w:val="008C2882"/>
    <w:rsid w:val="008D6820"/>
    <w:rsid w:val="008D7A17"/>
    <w:rsid w:val="009211D1"/>
    <w:rsid w:val="00933305"/>
    <w:rsid w:val="00947E8E"/>
    <w:rsid w:val="00964CCD"/>
    <w:rsid w:val="009A0B20"/>
    <w:rsid w:val="009F52BD"/>
    <w:rsid w:val="00A00B1D"/>
    <w:rsid w:val="00A02CC3"/>
    <w:rsid w:val="00A1254A"/>
    <w:rsid w:val="00A20DAC"/>
    <w:rsid w:val="00A33835"/>
    <w:rsid w:val="00A66EA5"/>
    <w:rsid w:val="00A77CC4"/>
    <w:rsid w:val="00A9707C"/>
    <w:rsid w:val="00AB633A"/>
    <w:rsid w:val="00AB6640"/>
    <w:rsid w:val="00AE002B"/>
    <w:rsid w:val="00AE47D4"/>
    <w:rsid w:val="00AE7F46"/>
    <w:rsid w:val="00B02D34"/>
    <w:rsid w:val="00B278A4"/>
    <w:rsid w:val="00B3606F"/>
    <w:rsid w:val="00B511E4"/>
    <w:rsid w:val="00B543F7"/>
    <w:rsid w:val="00B805A9"/>
    <w:rsid w:val="00B96800"/>
    <w:rsid w:val="00BA08D9"/>
    <w:rsid w:val="00BA2E5D"/>
    <w:rsid w:val="00BD1AF9"/>
    <w:rsid w:val="00BE0CDE"/>
    <w:rsid w:val="00BE3AE2"/>
    <w:rsid w:val="00C03896"/>
    <w:rsid w:val="00C1484D"/>
    <w:rsid w:val="00C36C9A"/>
    <w:rsid w:val="00CC4652"/>
    <w:rsid w:val="00D278D7"/>
    <w:rsid w:val="00D30CC9"/>
    <w:rsid w:val="00D37D58"/>
    <w:rsid w:val="00D55028"/>
    <w:rsid w:val="00D562EC"/>
    <w:rsid w:val="00D766DD"/>
    <w:rsid w:val="00D936F5"/>
    <w:rsid w:val="00D95BF1"/>
    <w:rsid w:val="00DA3F14"/>
    <w:rsid w:val="00DC48DD"/>
    <w:rsid w:val="00DC4A54"/>
    <w:rsid w:val="00E27CBA"/>
    <w:rsid w:val="00E433E4"/>
    <w:rsid w:val="00E4368C"/>
    <w:rsid w:val="00E54960"/>
    <w:rsid w:val="00E7178C"/>
    <w:rsid w:val="00E7444F"/>
    <w:rsid w:val="00E87D24"/>
    <w:rsid w:val="00EA301C"/>
    <w:rsid w:val="00EB0B0B"/>
    <w:rsid w:val="00EC2417"/>
    <w:rsid w:val="00ED3C60"/>
    <w:rsid w:val="00EF4597"/>
    <w:rsid w:val="00EF4855"/>
    <w:rsid w:val="00EF797B"/>
    <w:rsid w:val="00F32FDC"/>
    <w:rsid w:val="00F51729"/>
    <w:rsid w:val="00F54236"/>
    <w:rsid w:val="00F83722"/>
    <w:rsid w:val="00F91EC0"/>
    <w:rsid w:val="00FA66AE"/>
    <w:rsid w:val="00FE109A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,"/>
  <w:listSeparator w:val=";"/>
  <w14:docId w14:val="6C650BA9"/>
  <w15:chartTrackingRefBased/>
  <w15:docId w15:val="{9B8B11D6-D5DF-4B5C-9B5A-377EFC0F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0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SCRUM\Test%20Sheet%20Mode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229</TotalTime>
  <Pages>6</Pages>
  <Words>772</Words>
  <Characters>4247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Sheet</vt:lpstr>
      <vt:lpstr>Test Sheet</vt:lpstr>
    </vt:vector>
  </TitlesOfParts>
  <Manager/>
  <Company>SIDEL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cp:keywords/>
  <dc:description/>
  <cp:lastModifiedBy>Tom Dunet</cp:lastModifiedBy>
  <cp:revision>11</cp:revision>
  <cp:lastPrinted>2012-02-02T13:14:00Z</cp:lastPrinted>
  <dcterms:created xsi:type="dcterms:W3CDTF">2024-04-17T12:48:00Z</dcterms:created>
  <dcterms:modified xsi:type="dcterms:W3CDTF">2024-04-29T14:28:00Z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et Author">
    <vt:lpwstr>sheet author</vt:lpwstr>
  </property>
  <property fmtid="{D5CDD505-2E9C-101B-9397-08002B2CF9AE}" pid="3" name="Sheet ID">
    <vt:lpwstr>xxxx-xx.xx</vt:lpwstr>
  </property>
  <property fmtid="{D5CDD505-2E9C-101B-9397-08002B2CF9AE}" pid="4" name="Request ID">
    <vt:lpwstr>xxxx-xx</vt:lpwstr>
  </property>
  <property fmtid="{D5CDD505-2E9C-101B-9397-08002B2CF9AE}" pid="5" name="Request Title">
    <vt:lpwstr>request title</vt:lpwstr>
  </property>
  <property fmtid="{D5CDD505-2E9C-101B-9397-08002B2CF9AE}" pid="6" name="Software version">
    <vt:lpwstr>x.xx</vt:lpwstr>
  </property>
  <property fmtid="{D5CDD505-2E9C-101B-9397-08002B2CF9AE}" pid="7" name="Applicant">
    <vt:lpwstr>applicant</vt:lpwstr>
  </property>
  <property fmtid="{D5CDD505-2E9C-101B-9397-08002B2CF9AE}" pid="8" name="Request date">
    <vt:lpwstr>xx/xx/xxxx</vt:lpwstr>
  </property>
  <property fmtid="{D5CDD505-2E9C-101B-9397-08002B2CF9AE}" pid="9" name="_DocHome">
    <vt:i4>-398439535</vt:i4>
  </property>
  <property fmtid="{D5CDD505-2E9C-101B-9397-08002B2CF9AE}" pid="10" name="MSIP_Label_94480757-a570-4f64-84e7-c5b3ffe9d573_Enabled">
    <vt:lpwstr>true</vt:lpwstr>
  </property>
  <property fmtid="{D5CDD505-2E9C-101B-9397-08002B2CF9AE}" pid="11" name="MSIP_Label_94480757-a570-4f64-84e7-c5b3ffe9d573_SetDate">
    <vt:lpwstr>2023-07-07T13:15:26Z</vt:lpwstr>
  </property>
  <property fmtid="{D5CDD505-2E9C-101B-9397-08002B2CF9AE}" pid="12" name="MSIP_Label_94480757-a570-4f64-84e7-c5b3ffe9d573_Method">
    <vt:lpwstr>Standard</vt:lpwstr>
  </property>
  <property fmtid="{D5CDD505-2E9C-101B-9397-08002B2CF9AE}" pid="13" name="MSIP_Label_94480757-a570-4f64-84e7-c5b3ffe9d573_Name">
    <vt:lpwstr>General</vt:lpwstr>
  </property>
  <property fmtid="{D5CDD505-2E9C-101B-9397-08002B2CF9AE}" pid="14" name="MSIP_Label_94480757-a570-4f64-84e7-c5b3ffe9d573_SiteId">
    <vt:lpwstr>2390cbd1-e663-4321-bc93-ba298637ce52</vt:lpwstr>
  </property>
  <property fmtid="{D5CDD505-2E9C-101B-9397-08002B2CF9AE}" pid="15" name="MSIP_Label_94480757-a570-4f64-84e7-c5b3ffe9d573_ActionId">
    <vt:lpwstr>d18e8a73-d094-47ce-b9f6-3eeb0c4f914b</vt:lpwstr>
  </property>
  <property fmtid="{D5CDD505-2E9C-101B-9397-08002B2CF9AE}" pid="16" name="MSIP_Label_94480757-a570-4f64-84e7-c5b3ffe9d573_ContentBits">
    <vt:lpwstr>2</vt:lpwstr>
  </property>
  <property fmtid="{D5CDD505-2E9C-101B-9397-08002B2CF9AE}" pid="17" name="GrammarlyDocumentId">
    <vt:lpwstr>e4de167cae0f0836d9f2246e7ed7a793e375099518554b0b39c144253ed8554b</vt:lpwstr>
  </property>
</Properties>
</file>