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center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  <w:r>
              <w:rPr>
                <w:rFonts w:cs="Arial" w:ascii="Arial" w:hAnsi="Arial"/>
              </w:rPr>
              <w:t>08</w:t>
            </w:r>
          </w:p>
        </w:tc>
      </w:tr>
      <w:tr>
        <w:trPr>
          <w:trHeight w:val="329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Suppression Utilisateurs php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</w:t>
            </w:r>
            <w:r>
              <w:rPr>
                <w:rFonts w:cs="Arial" w:ascii="Arial" w:hAnsi="Arial"/>
              </w:rPr>
              <w:t>/04/2024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</w:t>
            </w:r>
            <w:r>
              <w:rPr>
                <w:rFonts w:cs="Arial" w:ascii="Arial" w:hAnsi="Arial"/>
              </w:rPr>
              <w:t>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val="fr-FR" w:bidi="ar-SA"/>
              </w:rPr>
              <w:t xml:space="preserve">Le fichier SuppressionUtilisateur.php sert à supprimer un Utilisateur à 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>l’aide du login de la base de donnée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val="fr-FR" w:bidi="ar-SA"/>
              </w:rPr>
              <w:t xml:space="preserve">Serveur xampp avec Apache et mysql actif.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val="fr-FR" w:bidi="ar-SA"/>
              </w:rPr>
              <w:t>Base de donnée maitai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 xml:space="preserve"> crée avec au moins un utilisateur et un utilisateur droit.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/>
              <w:t>Ê</w:t>
            </w:r>
            <w:r>
              <w:rPr/>
              <w:t>tre sur la branche Suppression-utilisateur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59"/>
        <w:gridCol w:w="3099"/>
        <w:gridCol w:w="971"/>
        <w:gridCol w:w="970"/>
        <w:gridCol w:w="971"/>
        <w:gridCol w:w="967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fldChar w:fldCharType="begin"/>
            </w:r>
            <w:r>
              <w:rPr>
                <w:rFonts w:cs="Arial" w:ascii="Arial" w:hAnsi="Arial"/>
              </w:rPr>
              <w:instrText xml:space="preserve"> SEQ A \* ARABIC </w:instrText>
            </w:r>
            <w:r>
              <w:rPr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Sur xampp, cliquer sur le bouton admin de la ligne de MySQL.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de phpMyAdmin s’ouvre sur internet.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le bouton « Maitai » sur la barre de navigation à gauche.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avec les différentes tables apparaît.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« utilisateur</w:t>
            </w:r>
            <w:r>
              <w:rPr>
                <w:rFonts w:ascii="Arial" w:hAnsi="Arial"/>
              </w:rPr>
              <w:t>Droit</w:t>
            </w:r>
            <w:r>
              <w:rPr>
                <w:rFonts w:ascii="Arial" w:hAnsi="Arial"/>
              </w:rPr>
              <w:t> ».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 informations sont présentes.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le bouton « Maitai » sur la barre de navigation à gauche.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avec les différentes tables apparaît.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Cliquer sur « </w:t>
            </w:r>
            <w:r>
              <w:rPr>
                <w:rFonts w:ascii="Arial" w:hAnsi="Arial"/>
              </w:rPr>
              <w:t xml:space="preserve">utilisateur </w:t>
            </w:r>
            <w:r>
              <w:rPr>
                <w:rFonts w:ascii="Arial" w:hAnsi="Arial"/>
              </w:rPr>
              <w:t>».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 informations sont présentes.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Ouvrir internet, puis mettre l’url suivante : « </w:t>
            </w:r>
            <w:hyperlink r:id="rId2">
              <w:r>
                <w:rPr>
                  <w:rStyle w:val="Hyperlink"/>
                  <w:rFonts w:ascii="Arial" w:hAnsi="Arial"/>
                </w:rPr>
                <w:t>localhost/Maitai/tests/test.php</w:t>
              </w:r>
            </w:hyperlink>
            <w:r>
              <w:rPr>
                <w:rFonts w:ascii="Arial" w:hAnsi="Arial"/>
              </w:rPr>
              <w:t> ».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internet avec un formulaire  s’affiche.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Entrer le login de l’utilisateur qui est en base de données puis appuyer sur supprimer.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vierge apparaît.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Retourner sur phpMyAdmin et appuyer sur f5.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L’utilisateur n’est plus présent en BD.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3970" distL="0" distR="0" simplePos="0" locked="0" layoutInCell="0" allowOverlap="1" relativeHeight="5" wp14:anchorId="71AE9C98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1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df5e4e8abf7b48d298bee5ed" path="m0,0l-2147483645,0l-2147483645,-2147483646l0,-2147483646xe" stroked="f" o:allowincell="f" style="position:absolute;margin-left:0pt;margin-top:560.45pt;width:841.85pt;height:19.8pt;mso-wrap-style:square;v-text-anchor:bottom;mso-position-horizontal-relative:page;mso-position-vertical-relative:page" wp14:anchorId="71AE9C9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3970" distL="0" distR="0" simplePos="0" locked="0" layoutInCell="0" allowOverlap="1" relativeHeight="5" wp14:anchorId="71AE9C98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2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df5e4e8abf7b48d298bee5ed" path="m0,0l-2147483645,0l-2147483645,-2147483646l0,-2147483646xe" stroked="f" o:allowincell="f" style="position:absolute;margin-left:0pt;margin-top:560.45pt;width:841.85pt;height:19.8pt;mso-wrap-style:square;v-text-anchor:bottom;mso-position-horizontal-relative:page;mso-position-vertical-relative:page" wp14:anchorId="71AE9C9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Utilisateurs.</w:t>
          </w:r>
          <w:r>
            <w:rPr>
              <w:rFonts w:cs="Arial" w:ascii="Arial" w:hAnsi="Arial"/>
            </w:rPr>
            <w:t>8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Utilisateurs.</w:t>
          </w:r>
          <w:r>
            <w:rPr>
              <w:rFonts w:cs="Arial" w:ascii="Arial" w:hAnsi="Arial"/>
            </w:rPr>
            <w:t>8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Maitai/tests/test.php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239</TotalTime>
  <Application>LibreOffice/24.2.2.2$Linux_X86_64 LibreOffice_project/427a8baee0312a7693737440f205d2e411d50bad</Application>
  <AppVersion>15.0000</AppVersion>
  <Pages>2</Pages>
  <Words>264</Words>
  <Characters>1335</Characters>
  <CharactersWithSpaces>1522</CharactersWithSpaces>
  <Paragraphs>79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  <dc:description/>
  <dc:language>fr-FR</dc:language>
  <cp:lastModifiedBy/>
  <cp:lastPrinted>2012-02-02T13:14:00Z</cp:lastPrinted>
  <dcterms:modified xsi:type="dcterms:W3CDTF">2024-04-23T10:09:00Z</dcterms:modified>
  <cp:revision>7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