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C628" w14:textId="77777777" w:rsidR="00244756" w:rsidRPr="00DC4A54" w:rsidRDefault="00244756" w:rsidP="00244756">
      <w:pPr>
        <w:pStyle w:val="Maintitle"/>
      </w:pPr>
      <w:r w:rsidRPr="00DC4A54">
        <w:t>TEST SHEET</w:t>
      </w:r>
    </w:p>
    <w:tbl>
      <w:tblPr>
        <w:tblW w:w="11116" w:type="dxa"/>
        <w:tblInd w:w="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7408"/>
      </w:tblGrid>
      <w:tr w:rsidR="00244756" w:rsidRPr="00DC4A54" w14:paraId="711AB08D" w14:textId="77777777" w:rsidTr="00771F41">
        <w:trPr>
          <w:trHeight w:val="312"/>
        </w:trPr>
        <w:tc>
          <w:tcPr>
            <w:tcW w:w="3708" w:type="dxa"/>
            <w:shd w:val="clear" w:color="auto" w:fill="FF9900"/>
          </w:tcPr>
          <w:p w14:paraId="74C6C23F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0816E34D" w14:textId="2BCD6B18" w:rsidR="00244756" w:rsidRPr="00DC4A54" w:rsidRDefault="00DF0908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401 - Bis</w:t>
            </w:r>
          </w:p>
        </w:tc>
      </w:tr>
      <w:tr w:rsidR="00244756" w:rsidRPr="00DC4A54" w14:paraId="5BFB0F0B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27F3F82D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 xml:space="preserve">Request </w:t>
            </w:r>
            <w:r w:rsidR="008C2882" w:rsidRPr="00DC4A54">
              <w:rPr>
                <w:rFonts w:ascii="Arial" w:hAnsi="Arial" w:cs="Arial"/>
                <w:color w:val="FFFFFF"/>
                <w:lang w:val="en-US"/>
              </w:rPr>
              <w:t>T</w:t>
            </w:r>
            <w:r w:rsidRPr="00DC4A54">
              <w:rPr>
                <w:rFonts w:ascii="Arial" w:hAnsi="Arial" w:cs="Arial"/>
                <w:color w:val="FFFFFF"/>
                <w:lang w:val="en-US"/>
              </w:rPr>
              <w:t>itle</w:t>
            </w:r>
          </w:p>
        </w:tc>
        <w:tc>
          <w:tcPr>
            <w:tcW w:w="7408" w:type="dxa"/>
            <w:shd w:val="clear" w:color="auto" w:fill="auto"/>
          </w:tcPr>
          <w:p w14:paraId="5584A000" w14:textId="3F7D1558" w:rsidR="00244756" w:rsidRPr="00DC4A54" w:rsidRDefault="00DF0908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Ajout de trigger</w:t>
            </w:r>
          </w:p>
        </w:tc>
      </w:tr>
      <w:tr w:rsidR="007808F5" w:rsidRPr="00DC4A54" w14:paraId="5AD5BE2E" w14:textId="77777777" w:rsidTr="00DE2D42">
        <w:trPr>
          <w:trHeight w:val="298"/>
        </w:trPr>
        <w:tc>
          <w:tcPr>
            <w:tcW w:w="3708" w:type="dxa"/>
            <w:shd w:val="clear" w:color="auto" w:fill="FF9900"/>
          </w:tcPr>
          <w:p w14:paraId="497CFA2E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5A9680BD" w14:textId="1979016B" w:rsidR="007808F5" w:rsidRPr="00DC4A54" w:rsidRDefault="003A12B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7808F5" w:rsidRPr="00DC4A54" w14:paraId="42F789F4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54EDDDA6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445D1B92" w14:textId="44A7BB3E" w:rsidR="007808F5" w:rsidRPr="00DC4A54" w:rsidRDefault="00DF0908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7808F5">
              <w:rPr>
                <w:rFonts w:ascii="Arial" w:hAnsi="Arial" w:cs="Arial"/>
              </w:rPr>
              <w:t>/04/2024</w:t>
            </w:r>
          </w:p>
        </w:tc>
      </w:tr>
    </w:tbl>
    <w:p w14:paraId="2D742E48" w14:textId="77777777" w:rsidR="00720E13" w:rsidRPr="00DC4A54" w:rsidRDefault="004901B3" w:rsidP="007908DF">
      <w:pPr>
        <w:pStyle w:val="Section"/>
      </w:pPr>
      <w:r w:rsidRPr="00DC4A54">
        <w:t>Result</w:t>
      </w:r>
      <w:r w:rsidR="00720E13" w:rsidRPr="00DC4A54">
        <w:t>:</w:t>
      </w:r>
    </w:p>
    <w:tbl>
      <w:tblPr>
        <w:tblW w:w="1399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866795" w:rsidRPr="00DC4A54" w14:paraId="3F000F60" w14:textId="77777777" w:rsidTr="00866795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D20556C" w14:textId="77777777" w:rsidR="00866795" w:rsidRPr="00DC4A54" w:rsidRDefault="00866795" w:rsidP="004901B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C7A0533" w14:textId="77777777" w:rsidR="00866795" w:rsidRPr="00DC4A54" w:rsidRDefault="00866795" w:rsidP="00720E1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 xml:space="preserve"> / SPRINT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14:paraId="30263DC2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461C1936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 (OK / NOK)</w:t>
            </w:r>
          </w:p>
        </w:tc>
      </w:tr>
      <w:tr w:rsidR="00866795" w:rsidRPr="00DC4A54" w14:paraId="4E9D44F1" w14:textId="77777777" w:rsidTr="00866795">
        <w:trPr>
          <w:trHeight w:val="255"/>
        </w:trPr>
        <w:tc>
          <w:tcPr>
            <w:tcW w:w="4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05A98C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EA438B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210C03" w14:textId="77777777" w:rsidR="00866795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D6D284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756DC81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5636CD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812CB7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866795" w:rsidRPr="00DC4A54" w14:paraId="53013B25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AB0F0" w14:textId="3DADCB26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A36E" w14:textId="4F573BF5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48E4D" w14:textId="60A406F6" w:rsidR="0086679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FA90" w14:textId="0FABE6DC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D030F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26417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6BEC4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DC4A54" w14:paraId="32A89186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E164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1A932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C459" w14:textId="77777777" w:rsidR="00866795" w:rsidRPr="00292E3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545C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A38F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689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355A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DF0908" w14:paraId="6C28BE0A" w14:textId="77777777" w:rsidTr="00866795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9694" w14:textId="77777777" w:rsidR="00866795" w:rsidRPr="00AB633A" w:rsidRDefault="00866795" w:rsidP="00AB633A">
            <w:pPr>
              <w:jc w:val="right"/>
              <w:rPr>
                <w:rFonts w:ascii="Arial" w:hAnsi="Arial" w:cs="Arial"/>
                <w:lang w:val="en-US"/>
              </w:rPr>
            </w:pPr>
            <w:r w:rsidRPr="00AB633A"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5786" w14:textId="77777777" w:rsidR="00866795" w:rsidRPr="0019155A" w:rsidRDefault="00866795" w:rsidP="0086679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8C84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7FD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42EE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15B5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20F6563" w14:textId="77777777" w:rsidR="000369BD" w:rsidRPr="00DC4A54" w:rsidRDefault="004901B3" w:rsidP="00B543F7">
      <w:pPr>
        <w:pStyle w:val="Section"/>
      </w:pPr>
      <w:r w:rsidRPr="00DC4A54">
        <w:t>Summary: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D30CC9" w:rsidRPr="00DC4A54" w14:paraId="5D6A450E" w14:textId="77777777" w:rsidTr="00596AFD">
        <w:trPr>
          <w:cantSplit/>
        </w:trPr>
        <w:tc>
          <w:tcPr>
            <w:tcW w:w="11765" w:type="dxa"/>
          </w:tcPr>
          <w:p w14:paraId="53B18C90" w14:textId="6E384DE8" w:rsidR="007808F5" w:rsidRPr="00DC4A54" w:rsidRDefault="00DF0908" w:rsidP="00D30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Ajout de nouveau trigger</w:t>
            </w:r>
          </w:p>
        </w:tc>
      </w:tr>
    </w:tbl>
    <w:p w14:paraId="50E814A2" w14:textId="77777777" w:rsidR="00D30CC9" w:rsidRPr="00DC4A54" w:rsidRDefault="00D30CC9" w:rsidP="00D30CC9">
      <w:pPr>
        <w:pStyle w:val="Section"/>
      </w:pPr>
      <w:r w:rsidRPr="00DC4A54">
        <w:t>Initial test conditions: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34A9A" w:rsidRPr="00DC4A54" w14:paraId="450ED893" w14:textId="77777777" w:rsidTr="00596AFD">
        <w:trPr>
          <w:cantSplit/>
        </w:trPr>
        <w:tc>
          <w:tcPr>
            <w:tcW w:w="11765" w:type="dxa"/>
          </w:tcPr>
          <w:p w14:paraId="726C6FED" w14:textId="3FE3EEFB" w:rsidR="00134A9A" w:rsidRPr="00DC4A54" w:rsidRDefault="007808F5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Base de données MYSQL </w:t>
            </w:r>
            <w:r w:rsidR="00DF0908">
              <w:rPr>
                <w:rFonts w:ascii="Arial" w:hAnsi="Arial" w:cs="Arial"/>
              </w:rPr>
              <w:t xml:space="preserve">construit (create.sql), table </w:t>
            </w:r>
            <w:r w:rsidR="006D415A">
              <w:rPr>
                <w:rFonts w:ascii="Arial" w:hAnsi="Arial" w:cs="Arial"/>
              </w:rPr>
              <w:t>rempli</w:t>
            </w:r>
            <w:r w:rsidR="00DF0908">
              <w:rPr>
                <w:rFonts w:ascii="Arial" w:hAnsi="Arial" w:cs="Arial"/>
              </w:rPr>
              <w:t>.</w:t>
            </w:r>
          </w:p>
        </w:tc>
      </w:tr>
    </w:tbl>
    <w:p w14:paraId="53B92757" w14:textId="77777777" w:rsidR="00D936F5" w:rsidRPr="00DC4A54" w:rsidRDefault="0061391A" w:rsidP="00B543F7">
      <w:pPr>
        <w:pStyle w:val="Section"/>
      </w:pPr>
      <w:r w:rsidRPr="00DC4A54">
        <w:lastRenderedPageBreak/>
        <w:t>Test steps</w:t>
      </w:r>
      <w:r w:rsidR="004901B3" w:rsidRPr="00DC4A54">
        <w:t>:</w:t>
      </w:r>
    </w:p>
    <w:tbl>
      <w:tblPr>
        <w:tblW w:w="15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</w:tblGrid>
      <w:tr w:rsidR="009F52BD" w:rsidRPr="00DC4A54" w14:paraId="2BDB3574" w14:textId="77777777" w:rsidTr="009F52BD">
        <w:trPr>
          <w:cantSplit/>
          <w:tblHeader/>
          <w:jc w:val="center"/>
        </w:trPr>
        <w:tc>
          <w:tcPr>
            <w:tcW w:w="562" w:type="dxa"/>
            <w:vMerge w:val="restart"/>
            <w:shd w:val="clear" w:color="auto" w:fill="C0C0C0"/>
            <w:vAlign w:val="center"/>
          </w:tcPr>
          <w:p w14:paraId="0127150B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shd w:val="clear" w:color="auto" w:fill="C0C0C0"/>
            <w:vAlign w:val="center"/>
          </w:tcPr>
          <w:p w14:paraId="535EF1B4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7C6B74C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416B312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4848CC87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(O</w:t>
            </w:r>
            <w:r>
              <w:rPr>
                <w:rFonts w:ascii="Arial" w:hAnsi="Arial" w:cs="Arial"/>
                <w:b/>
              </w:rPr>
              <w:t>K</w:t>
            </w:r>
            <w:r w:rsidRPr="00DC4A54">
              <w:rPr>
                <w:rFonts w:ascii="Arial" w:hAnsi="Arial" w:cs="Arial"/>
                <w:b/>
              </w:rPr>
              <w:t xml:space="preserve"> / N</w:t>
            </w:r>
            <w:r>
              <w:rPr>
                <w:rFonts w:ascii="Arial" w:hAnsi="Arial" w:cs="Arial"/>
                <w:b/>
              </w:rPr>
              <w:t>OK</w:t>
            </w:r>
            <w:r w:rsidRPr="00DC4A54">
              <w:rPr>
                <w:rFonts w:ascii="Arial" w:hAnsi="Arial" w:cs="Arial"/>
                <w:b/>
              </w:rPr>
              <w:t>)</w:t>
            </w:r>
          </w:p>
        </w:tc>
      </w:tr>
      <w:tr w:rsidR="009F52BD" w:rsidRPr="00DC4A54" w14:paraId="610D6C3A" w14:textId="77777777" w:rsidTr="009F52BD">
        <w:trPr>
          <w:cantSplit/>
          <w:tblHeader/>
          <w:jc w:val="center"/>
        </w:trPr>
        <w:tc>
          <w:tcPr>
            <w:tcW w:w="562" w:type="dxa"/>
            <w:vMerge/>
            <w:shd w:val="clear" w:color="auto" w:fill="C0C0C0"/>
            <w:vAlign w:val="center"/>
          </w:tcPr>
          <w:p w14:paraId="139E77E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shd w:val="clear" w:color="auto" w:fill="C0C0C0"/>
            <w:vAlign w:val="center"/>
          </w:tcPr>
          <w:p w14:paraId="416A03A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1B1ADC6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708576B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4B281F86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5D4E37D0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1CC00221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0D1E5E1E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20B0A" w:rsidRPr="00DC4A54" w14:paraId="10C2258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AFDEA46" w14:textId="77777777" w:rsidR="00020B0A" w:rsidRPr="001A5C8D" w:rsidRDefault="00020B0A" w:rsidP="00020B0A">
            <w:pPr>
              <w:rPr>
                <w:rFonts w:ascii="Arial" w:hAnsi="Arial" w:cs="Arial"/>
              </w:rPr>
            </w:pPr>
            <w:r w:rsidRPr="001A5C8D">
              <w:rPr>
                <w:rFonts w:ascii="Arial" w:hAnsi="Arial" w:cs="Arial"/>
              </w:rPr>
              <w:fldChar w:fldCharType="begin"/>
            </w:r>
            <w:r w:rsidRPr="001A5C8D">
              <w:rPr>
                <w:rFonts w:ascii="Arial" w:hAnsi="Arial" w:cs="Arial"/>
              </w:rPr>
              <w:instrText xml:space="preserve"> </w:instrText>
            </w:r>
            <w:r w:rsidRPr="001A5C8D">
              <w:rPr>
                <w:rFonts w:ascii="Arial" w:hAnsi="Arial" w:cs="Arial"/>
                <w:color w:val="374151"/>
                <w:shd w:val="clear" w:color="auto" w:fill="F7F7F8"/>
              </w:rPr>
              <w:instrText>SEQ A \r 1</w:instrText>
            </w:r>
            <w:r w:rsidRPr="001A5C8D">
              <w:rPr>
                <w:rFonts w:ascii="Arial" w:hAnsi="Arial" w:cs="Arial"/>
              </w:rPr>
              <w:instrText xml:space="preserve"> </w:instrText>
            </w:r>
            <w:r w:rsidRPr="001A5C8D">
              <w:rPr>
                <w:rFonts w:ascii="Arial" w:hAnsi="Arial" w:cs="Arial"/>
              </w:rPr>
              <w:fldChar w:fldCharType="separate"/>
            </w:r>
            <w:r w:rsidR="0061362B">
              <w:rPr>
                <w:rFonts w:ascii="Arial" w:hAnsi="Arial" w:cs="Arial"/>
                <w:noProof/>
                <w:color w:val="374151"/>
                <w:shd w:val="clear" w:color="auto" w:fill="F7F7F8"/>
              </w:rPr>
              <w:t>1</w:t>
            </w:r>
            <w:r w:rsidRPr="001A5C8D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69" w:type="dxa"/>
            <w:shd w:val="clear" w:color="auto" w:fill="auto"/>
          </w:tcPr>
          <w:p w14:paraId="1DCD9055" w14:textId="77777777" w:rsidR="00020B0A" w:rsidRDefault="007808F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Connecter vous à votre serveur MYSQL depuis le dossier src/sql.</w:t>
            </w:r>
          </w:p>
          <w:p w14:paraId="5A116D46" w14:textId="32FBE979" w:rsidR="00DF0908" w:rsidRPr="00DC4A54" w:rsidRDefault="00DF0908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Assurer vous d’être sur la base de données Maitai.</w:t>
            </w:r>
          </w:p>
        </w:tc>
        <w:tc>
          <w:tcPr>
            <w:tcW w:w="4258" w:type="dxa"/>
            <w:shd w:val="clear" w:color="auto" w:fill="auto"/>
          </w:tcPr>
          <w:p w14:paraId="6999FB35" w14:textId="183BAC53" w:rsidR="00020B0A" w:rsidRPr="00DC4A54" w:rsidRDefault="007808F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êtes connecter à MYSQL.</w:t>
            </w:r>
          </w:p>
        </w:tc>
        <w:tc>
          <w:tcPr>
            <w:tcW w:w="3096" w:type="dxa"/>
            <w:shd w:val="clear" w:color="auto" w:fill="auto"/>
          </w:tcPr>
          <w:p w14:paraId="534705DB" w14:textId="77777777" w:rsidR="00020B0A" w:rsidRPr="00DC4A54" w:rsidRDefault="00020B0A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B88816" w14:textId="7418A0CD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049928D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880DE8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8A3939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DF0908" w:rsidRPr="00DC4A54" w14:paraId="6C758913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124A588" w14:textId="6FDDBEE6" w:rsidR="00DF0908" w:rsidRPr="001A5C8D" w:rsidRDefault="00DF0908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45EF040C" w14:textId="49C4062C" w:rsidR="00DF0908" w:rsidRPr="00DF0908" w:rsidRDefault="00DF0908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Lancé le script de création des fonctions (fonction.sql) avec la commande </w:t>
            </w:r>
            <w:r>
              <w:rPr>
                <w:rFonts w:ascii="Arial" w:hAnsi="Arial" w:cs="Arial"/>
                <w:b/>
                <w:bCs/>
              </w:rPr>
              <w:t>source</w:t>
            </w:r>
          </w:p>
        </w:tc>
        <w:tc>
          <w:tcPr>
            <w:tcW w:w="4258" w:type="dxa"/>
            <w:shd w:val="clear" w:color="auto" w:fill="auto"/>
          </w:tcPr>
          <w:p w14:paraId="7D7B13F0" w14:textId="15817A98" w:rsidR="00DF0908" w:rsidRDefault="00DF0908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Aucune erreur ne doit apparaitre.</w:t>
            </w:r>
          </w:p>
        </w:tc>
        <w:tc>
          <w:tcPr>
            <w:tcW w:w="3096" w:type="dxa"/>
            <w:shd w:val="clear" w:color="auto" w:fill="auto"/>
          </w:tcPr>
          <w:p w14:paraId="75B8E2F5" w14:textId="77777777" w:rsidR="00DF0908" w:rsidRPr="00DC4A54" w:rsidRDefault="00DF0908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0E7CC1C" w14:textId="77777777" w:rsidR="00DF0908" w:rsidRDefault="00DF0908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678E38CB" w14:textId="77777777" w:rsidR="00DF0908" w:rsidRPr="00DC4A54" w:rsidRDefault="00DF0908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625AFCB" w14:textId="77777777" w:rsidR="00DF0908" w:rsidRPr="00DC4A54" w:rsidRDefault="00DF0908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ED5D5BC" w14:textId="77777777" w:rsidR="00DF0908" w:rsidRPr="00DC4A54" w:rsidRDefault="00DF0908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DF0908" w:rsidRPr="00DC4A54" w14:paraId="7E64D6E1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99B3361" w14:textId="7D947111" w:rsidR="00DF0908" w:rsidRDefault="00DF0908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7790C335" w14:textId="574EA9FD" w:rsidR="00DF0908" w:rsidRPr="00DF0908" w:rsidRDefault="00DF0908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Insérer un client avec la commande </w:t>
            </w:r>
            <w:r>
              <w:rPr>
                <w:rFonts w:ascii="Arial" w:hAnsi="Arial" w:cs="Arial"/>
                <w:b/>
                <w:bCs/>
              </w:rPr>
              <w:t>insert</w:t>
            </w:r>
            <w:r>
              <w:rPr>
                <w:rFonts w:ascii="Arial" w:hAnsi="Arial" w:cs="Arial"/>
              </w:rPr>
              <w:t>.</w:t>
            </w:r>
          </w:p>
          <w:p w14:paraId="620EF936" w14:textId="6A767279" w:rsidR="00DF0908" w:rsidRPr="00DF0908" w:rsidRDefault="00DF0908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Verifier le contenue de la table Utilisateur avec </w:t>
            </w:r>
            <w:r>
              <w:rPr>
                <w:rFonts w:ascii="Arial" w:hAnsi="Arial" w:cs="Arial"/>
                <w:b/>
                <w:bCs/>
              </w:rPr>
              <w:t>select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58" w:type="dxa"/>
            <w:shd w:val="clear" w:color="auto" w:fill="auto"/>
          </w:tcPr>
          <w:p w14:paraId="737B78D0" w14:textId="31002E47" w:rsidR="00DF0908" w:rsidRDefault="00DF0908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utilisateur avec pour login le même nom de club est apparu.</w:t>
            </w:r>
          </w:p>
        </w:tc>
        <w:tc>
          <w:tcPr>
            <w:tcW w:w="3096" w:type="dxa"/>
            <w:shd w:val="clear" w:color="auto" w:fill="auto"/>
          </w:tcPr>
          <w:p w14:paraId="62D6A87D" w14:textId="77777777" w:rsidR="00DF0908" w:rsidRPr="00DC4A54" w:rsidRDefault="00DF0908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00AB706" w14:textId="77777777" w:rsidR="00DF0908" w:rsidRDefault="00DF0908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61C4570" w14:textId="77777777" w:rsidR="00DF0908" w:rsidRPr="00DC4A54" w:rsidRDefault="00DF0908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5A08E83" w14:textId="77777777" w:rsidR="00DF0908" w:rsidRPr="00DC4A54" w:rsidRDefault="00DF0908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B88139B" w14:textId="77777777" w:rsidR="00DF0908" w:rsidRPr="00DC4A54" w:rsidRDefault="00DF0908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DF0908" w:rsidRPr="00DC4A54" w14:paraId="63DC286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0EDFD99" w14:textId="10075D27" w:rsidR="00DF0908" w:rsidRDefault="00DF0908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3526A974" w14:textId="1D24DADA" w:rsidR="00DF0908" w:rsidRPr="006D415A" w:rsidRDefault="00DF0908" w:rsidP="00020B0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Supprimer </w:t>
            </w:r>
            <w:r w:rsidR="006D415A">
              <w:rPr>
                <w:rFonts w:ascii="Arial" w:hAnsi="Arial" w:cs="Arial"/>
              </w:rPr>
              <w:t xml:space="preserve">l’utilisateur admin1 avec la commande </w:t>
            </w:r>
            <w:r w:rsidR="006D415A">
              <w:rPr>
                <w:rFonts w:ascii="Arial" w:hAnsi="Arial" w:cs="Arial"/>
                <w:b/>
                <w:bCs/>
              </w:rPr>
              <w:t>delete</w:t>
            </w:r>
          </w:p>
        </w:tc>
        <w:tc>
          <w:tcPr>
            <w:tcW w:w="4258" w:type="dxa"/>
            <w:shd w:val="clear" w:color="auto" w:fill="auto"/>
          </w:tcPr>
          <w:p w14:paraId="273F9CEF" w14:textId="6E57E47C" w:rsidR="00DF0908" w:rsidRDefault="006D415A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se supprime.</w:t>
            </w:r>
          </w:p>
        </w:tc>
        <w:tc>
          <w:tcPr>
            <w:tcW w:w="3096" w:type="dxa"/>
            <w:shd w:val="clear" w:color="auto" w:fill="auto"/>
          </w:tcPr>
          <w:p w14:paraId="4E7455D7" w14:textId="77777777" w:rsidR="00DF0908" w:rsidRPr="00DC4A54" w:rsidRDefault="00DF0908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00DEADA" w14:textId="77777777" w:rsidR="00DF0908" w:rsidRDefault="00DF0908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0F78D8E" w14:textId="77777777" w:rsidR="00DF0908" w:rsidRPr="00DC4A54" w:rsidRDefault="00DF0908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3FE4AB2" w14:textId="77777777" w:rsidR="00DF0908" w:rsidRPr="00DC4A54" w:rsidRDefault="00DF0908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D84346D" w14:textId="77777777" w:rsidR="00DF0908" w:rsidRPr="00DC4A54" w:rsidRDefault="00DF0908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60A91" w:rsidRPr="00DC4A54" w14:paraId="7D0DEFA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6C0FC48" w14:textId="1AB0DF73" w:rsidR="00E60A91" w:rsidRDefault="00E60A91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149B36E4" w14:textId="427E7D94" w:rsidR="00E60A91" w:rsidRDefault="00E60A91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 l’utilisateur admin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avec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delete</w:t>
            </w:r>
            <w:proofErr w:type="spellEnd"/>
          </w:p>
        </w:tc>
        <w:tc>
          <w:tcPr>
            <w:tcW w:w="4258" w:type="dxa"/>
            <w:shd w:val="clear" w:color="auto" w:fill="auto"/>
          </w:tcPr>
          <w:p w14:paraId="21958F6A" w14:textId="4267615F" w:rsidR="00E60A91" w:rsidRDefault="00E60A91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d’erreur apparait, stipulant qu’on ne peut pas supprimer/désactiver le dernier compte admin</w:t>
            </w:r>
          </w:p>
        </w:tc>
        <w:tc>
          <w:tcPr>
            <w:tcW w:w="3096" w:type="dxa"/>
            <w:shd w:val="clear" w:color="auto" w:fill="auto"/>
          </w:tcPr>
          <w:p w14:paraId="01AB8D09" w14:textId="77777777" w:rsidR="00E60A91" w:rsidRPr="00DC4A54" w:rsidRDefault="00E60A91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D4E363D" w14:textId="77777777" w:rsidR="00E60A91" w:rsidRDefault="00E60A91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2C837CD5" w14:textId="77777777" w:rsidR="00E60A91" w:rsidRPr="00DC4A54" w:rsidRDefault="00E60A91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58CA79" w14:textId="77777777" w:rsidR="00E60A91" w:rsidRPr="00DC4A54" w:rsidRDefault="00E60A91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85C6EA8" w14:textId="77777777" w:rsidR="00E60A91" w:rsidRPr="00DC4A54" w:rsidRDefault="00E60A91" w:rsidP="00020B0A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A1B4CB" w14:textId="77777777" w:rsidR="003602BF" w:rsidRPr="00DC4A54" w:rsidRDefault="003602BF" w:rsidP="003602BF">
      <w:pPr>
        <w:pStyle w:val="Section"/>
      </w:pPr>
      <w:r w:rsidRPr="00DC4A54">
        <w:t>Remarks:</w:t>
      </w:r>
    </w:p>
    <w:tbl>
      <w:tblPr>
        <w:tblStyle w:val="TableGrid"/>
        <w:tblW w:w="13892" w:type="dxa"/>
        <w:tblInd w:w="137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3602BF" w:rsidRPr="00DC4A54" w14:paraId="767BA4A2" w14:textId="77777777" w:rsidTr="00596AFD">
        <w:trPr>
          <w:trHeight w:val="1685"/>
        </w:trPr>
        <w:tc>
          <w:tcPr>
            <w:tcW w:w="13892" w:type="dxa"/>
          </w:tcPr>
          <w:p w14:paraId="5EA18BC3" w14:textId="2B073B69" w:rsidR="00241491" w:rsidRPr="00DC4A54" w:rsidRDefault="00241491" w:rsidP="004771C7">
            <w:pPr>
              <w:rPr>
                <w:rFonts w:ascii="Arial" w:hAnsi="Arial" w:cs="Arial"/>
              </w:rPr>
            </w:pPr>
          </w:p>
        </w:tc>
      </w:tr>
    </w:tbl>
    <w:p w14:paraId="0067D12B" w14:textId="77777777" w:rsidR="00D936F5" w:rsidRPr="00DC4A54" w:rsidRDefault="00D936F5" w:rsidP="000D64CF">
      <w:pPr>
        <w:rPr>
          <w:rFonts w:ascii="Arial" w:hAnsi="Arial" w:cs="Arial"/>
        </w:rPr>
      </w:pPr>
    </w:p>
    <w:sectPr w:rsidR="00D936F5" w:rsidRPr="00DC4A54" w:rsidSect="00587BCB">
      <w:headerReference w:type="default" r:id="rId6"/>
      <w:footerReference w:type="default" r:id="rId7"/>
      <w:pgSz w:w="16838" w:h="11906" w:orient="landscape" w:code="9"/>
      <w:pgMar w:top="1134" w:right="1418" w:bottom="1134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7C567" w14:textId="77777777" w:rsidR="00587BCB" w:rsidRDefault="00587BCB">
      <w:r>
        <w:separator/>
      </w:r>
    </w:p>
  </w:endnote>
  <w:endnote w:type="continuationSeparator" w:id="0">
    <w:p w14:paraId="3BB10395" w14:textId="77777777" w:rsidR="00587BCB" w:rsidRDefault="00587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B779" w14:textId="77777777" w:rsidR="00DC48DD" w:rsidRDefault="00DC48DD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AE9C98" wp14:editId="52BA7179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4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A00B58" w14:textId="77777777" w:rsidR="00DC48DD" w:rsidRPr="00091481" w:rsidRDefault="00091481" w:rsidP="00091481">
                          <w:pPr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 w:rsidRPr="00091481"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E9C98" id="_x0000_t202" coordsize="21600,21600" o:spt="202" path="m,l,21600r21600,l21600,xe">
              <v:stroke joinstyle="miter"/>
              <v:path gradientshapeok="t" o:connecttype="rect"/>
            </v:shapetype>
            <v:shape id="MSIPCMdf5e4e8abf7b48d298bee5ed" o:spid="_x0000_s1026" type="#_x0000_t202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" o:allowincell="f" filled="f" stroked="f" strokeweight=".5pt">
              <v:textbox inset=",0,,0">
                <w:txbxContent>
                  <w:p w14:paraId="55A00B58" w14:textId="77777777" w:rsidR="00DC48DD" w:rsidRPr="00091481" w:rsidRDefault="00091481" w:rsidP="00091481">
                    <w:pPr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 w:rsidRPr="00091481">
                      <w:rPr>
                        <w:rFonts w:ascii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4F909" w14:textId="77777777" w:rsidR="00587BCB" w:rsidRDefault="00587BCB">
      <w:r>
        <w:separator/>
      </w:r>
    </w:p>
  </w:footnote>
  <w:footnote w:type="continuationSeparator" w:id="0">
    <w:p w14:paraId="04AF76A3" w14:textId="77777777" w:rsidR="00587BCB" w:rsidRDefault="00587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40"/>
      <w:gridCol w:w="2835"/>
      <w:gridCol w:w="3260"/>
      <w:gridCol w:w="6379"/>
      <w:gridCol w:w="1701"/>
    </w:tblGrid>
    <w:tr w:rsidR="00CC4652" w:rsidRPr="00DC4A54" w14:paraId="4037BC2E" w14:textId="77777777" w:rsidTr="00866795">
      <w:trPr>
        <w:trHeight w:val="260"/>
      </w:trPr>
      <w:tc>
        <w:tcPr>
          <w:tcW w:w="2140" w:type="dxa"/>
          <w:shd w:val="clear" w:color="auto" w:fill="FF9900"/>
        </w:tcPr>
        <w:p w14:paraId="47962F36" w14:textId="77777777" w:rsidR="00CC4652" w:rsidRPr="00DC4A54" w:rsidRDefault="00B278A4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Sheet </w:t>
          </w:r>
          <w:r w:rsidR="00CC4652" w:rsidRPr="00DC4A54">
            <w:rPr>
              <w:rFonts w:ascii="Arial" w:hAnsi="Arial" w:cs="Arial"/>
              <w:color w:val="FFFFFF"/>
              <w:lang w:val="en-US"/>
            </w:rPr>
            <w:t>ID</w:t>
          </w:r>
        </w:p>
      </w:tc>
      <w:tc>
        <w:tcPr>
          <w:tcW w:w="2835" w:type="dxa"/>
          <w:shd w:val="clear" w:color="auto" w:fill="FF9900"/>
        </w:tcPr>
        <w:p w14:paraId="679E067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346B6AAF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17E898C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513A2F5C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 w:rsidRPr="00DC4A54">
            <w:rPr>
              <w:rFonts w:ascii="Arial" w:hAnsi="Arial" w:cs="Arial"/>
              <w:color w:val="FFFFFF"/>
            </w:rPr>
            <w:t>Page</w:t>
          </w:r>
        </w:p>
      </w:tc>
    </w:tr>
    <w:tr w:rsidR="00CC4652" w:rsidRPr="00DC4A54" w14:paraId="459650BB" w14:textId="77777777" w:rsidTr="00866795">
      <w:trPr>
        <w:trHeight w:val="276"/>
      </w:trPr>
      <w:tc>
        <w:tcPr>
          <w:tcW w:w="2140" w:type="dxa"/>
          <w:shd w:val="clear" w:color="auto" w:fill="auto"/>
        </w:tcPr>
        <w:p w14:paraId="353B0FCC" w14:textId="07D3F969" w:rsidR="00CC4652" w:rsidRPr="00DC4A54" w:rsidRDefault="007808F5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Réa BADO - 1</w:t>
          </w:r>
        </w:p>
      </w:tc>
      <w:tc>
        <w:tcPr>
          <w:tcW w:w="2835" w:type="dxa"/>
          <w:shd w:val="clear" w:color="auto" w:fill="auto"/>
        </w:tcPr>
        <w:p w14:paraId="35D9CBD8" w14:textId="5C5EC662" w:rsidR="007808F5" w:rsidRPr="00DC4A54" w:rsidRDefault="007808F5" w:rsidP="007808F5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Preparation</w:t>
          </w:r>
        </w:p>
      </w:tc>
      <w:tc>
        <w:tcPr>
          <w:tcW w:w="3260" w:type="dxa"/>
          <w:shd w:val="clear" w:color="auto" w:fill="auto"/>
        </w:tcPr>
        <w:p w14:paraId="7F6DE2EC" w14:textId="5061AE38" w:rsidR="00CC4652" w:rsidRPr="00DC4A54" w:rsidRDefault="007808F5" w:rsidP="00E4368C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Sarah Hautot</w:t>
          </w:r>
        </w:p>
      </w:tc>
      <w:tc>
        <w:tcPr>
          <w:tcW w:w="6379" w:type="dxa"/>
          <w:shd w:val="clear" w:color="auto" w:fill="auto"/>
        </w:tcPr>
        <w:p w14:paraId="35A7868C" w14:textId="77777777" w:rsidR="00CC4652" w:rsidRPr="00DC4A54" w:rsidRDefault="00CC4652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1" w:type="dxa"/>
          <w:shd w:val="clear" w:color="auto" w:fill="auto"/>
        </w:tcPr>
        <w:p w14:paraId="76E18ACA" w14:textId="77777777" w:rsidR="00CC4652" w:rsidRPr="00DC4A54" w:rsidRDefault="00CC4652" w:rsidP="002A616D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PAGE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1</w:t>
          </w:r>
          <w:r w:rsidRPr="00DC4A54">
            <w:rPr>
              <w:rFonts w:ascii="Arial" w:hAnsi="Arial" w:cs="Arial"/>
            </w:rPr>
            <w:fldChar w:fldCharType="end"/>
          </w:r>
          <w:r w:rsidRPr="00DC4A54">
            <w:rPr>
              <w:rFonts w:ascii="Arial" w:hAnsi="Arial" w:cs="Arial"/>
            </w:rPr>
            <w:t xml:space="preserve"> </w:t>
          </w:r>
          <w:r w:rsidR="002A616D">
            <w:rPr>
              <w:rFonts w:ascii="Arial" w:hAnsi="Arial" w:cs="Arial"/>
            </w:rPr>
            <w:t>on</w:t>
          </w:r>
          <w:r w:rsidRPr="00DC4A54">
            <w:rPr>
              <w:rFonts w:ascii="Arial" w:hAnsi="Arial" w:cs="Arial"/>
            </w:rPr>
            <w:t xml:space="preserve"> </w:t>
          </w: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NUMPAGES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3</w:t>
          </w:r>
          <w:r w:rsidRPr="00DC4A54">
            <w:rPr>
              <w:rFonts w:ascii="Arial" w:hAnsi="Arial" w:cs="Arial"/>
            </w:rPr>
            <w:fldChar w:fldCharType="end"/>
          </w:r>
        </w:p>
      </w:tc>
    </w:tr>
  </w:tbl>
  <w:p w14:paraId="32A3FEC2" w14:textId="77777777" w:rsidR="00CC4652" w:rsidRPr="00DC4A54" w:rsidRDefault="00CC46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2B"/>
    <w:rsid w:val="00020B0A"/>
    <w:rsid w:val="000369BD"/>
    <w:rsid w:val="000570A7"/>
    <w:rsid w:val="00091481"/>
    <w:rsid w:val="000940EF"/>
    <w:rsid w:val="000B5B13"/>
    <w:rsid w:val="000D64CF"/>
    <w:rsid w:val="00134A9A"/>
    <w:rsid w:val="00146EC3"/>
    <w:rsid w:val="00156390"/>
    <w:rsid w:val="00177500"/>
    <w:rsid w:val="001800D4"/>
    <w:rsid w:val="0019155A"/>
    <w:rsid w:val="001A3258"/>
    <w:rsid w:val="001A5C8D"/>
    <w:rsid w:val="00217B61"/>
    <w:rsid w:val="00241491"/>
    <w:rsid w:val="00244756"/>
    <w:rsid w:val="00256FCB"/>
    <w:rsid w:val="00292E35"/>
    <w:rsid w:val="002A243B"/>
    <w:rsid w:val="002A616D"/>
    <w:rsid w:val="002B1ECC"/>
    <w:rsid w:val="00347631"/>
    <w:rsid w:val="003602BF"/>
    <w:rsid w:val="00362115"/>
    <w:rsid w:val="003857BD"/>
    <w:rsid w:val="003A12B5"/>
    <w:rsid w:val="003C555A"/>
    <w:rsid w:val="003D38C2"/>
    <w:rsid w:val="00411A1E"/>
    <w:rsid w:val="00413364"/>
    <w:rsid w:val="00437B2E"/>
    <w:rsid w:val="00465001"/>
    <w:rsid w:val="004901B3"/>
    <w:rsid w:val="00494796"/>
    <w:rsid w:val="00495E32"/>
    <w:rsid w:val="0049624A"/>
    <w:rsid w:val="004B190F"/>
    <w:rsid w:val="00505F63"/>
    <w:rsid w:val="0056339C"/>
    <w:rsid w:val="00587BCB"/>
    <w:rsid w:val="00596AFD"/>
    <w:rsid w:val="005F0FC9"/>
    <w:rsid w:val="00610F47"/>
    <w:rsid w:val="0061362B"/>
    <w:rsid w:val="0061391A"/>
    <w:rsid w:val="00625F4C"/>
    <w:rsid w:val="00627851"/>
    <w:rsid w:val="006511D3"/>
    <w:rsid w:val="00663393"/>
    <w:rsid w:val="00691F8B"/>
    <w:rsid w:val="006A086F"/>
    <w:rsid w:val="006A6A18"/>
    <w:rsid w:val="006C65A8"/>
    <w:rsid w:val="006C7042"/>
    <w:rsid w:val="006D415A"/>
    <w:rsid w:val="0070292D"/>
    <w:rsid w:val="00705243"/>
    <w:rsid w:val="00720E13"/>
    <w:rsid w:val="007277AA"/>
    <w:rsid w:val="00732540"/>
    <w:rsid w:val="0075339A"/>
    <w:rsid w:val="00771F41"/>
    <w:rsid w:val="007808F5"/>
    <w:rsid w:val="007908DF"/>
    <w:rsid w:val="00791EFA"/>
    <w:rsid w:val="007C6347"/>
    <w:rsid w:val="007D2E7F"/>
    <w:rsid w:val="007F61D6"/>
    <w:rsid w:val="0081674E"/>
    <w:rsid w:val="00820133"/>
    <w:rsid w:val="0082623A"/>
    <w:rsid w:val="0083073E"/>
    <w:rsid w:val="0085789E"/>
    <w:rsid w:val="00866795"/>
    <w:rsid w:val="008A2CDC"/>
    <w:rsid w:val="008C2882"/>
    <w:rsid w:val="008D7A17"/>
    <w:rsid w:val="00933305"/>
    <w:rsid w:val="00947E8E"/>
    <w:rsid w:val="00964CCD"/>
    <w:rsid w:val="009A0B20"/>
    <w:rsid w:val="009F52BD"/>
    <w:rsid w:val="00A02CC3"/>
    <w:rsid w:val="00A1254A"/>
    <w:rsid w:val="00A20DAC"/>
    <w:rsid w:val="00A66EA5"/>
    <w:rsid w:val="00A77CC4"/>
    <w:rsid w:val="00A9707C"/>
    <w:rsid w:val="00AB633A"/>
    <w:rsid w:val="00AB6640"/>
    <w:rsid w:val="00AE002B"/>
    <w:rsid w:val="00AE47D4"/>
    <w:rsid w:val="00AE7F46"/>
    <w:rsid w:val="00B02D34"/>
    <w:rsid w:val="00B278A4"/>
    <w:rsid w:val="00B3606F"/>
    <w:rsid w:val="00B543F7"/>
    <w:rsid w:val="00BA08D9"/>
    <w:rsid w:val="00BA2E5D"/>
    <w:rsid w:val="00BD1AF9"/>
    <w:rsid w:val="00BE3AE2"/>
    <w:rsid w:val="00C03896"/>
    <w:rsid w:val="00C36C9A"/>
    <w:rsid w:val="00CC4652"/>
    <w:rsid w:val="00D278D7"/>
    <w:rsid w:val="00D30CC9"/>
    <w:rsid w:val="00D37D58"/>
    <w:rsid w:val="00D55028"/>
    <w:rsid w:val="00D562EC"/>
    <w:rsid w:val="00D766DD"/>
    <w:rsid w:val="00D90976"/>
    <w:rsid w:val="00D936F5"/>
    <w:rsid w:val="00D95BF1"/>
    <w:rsid w:val="00DA3F14"/>
    <w:rsid w:val="00DC48DD"/>
    <w:rsid w:val="00DC4A54"/>
    <w:rsid w:val="00DF0908"/>
    <w:rsid w:val="00E27CBA"/>
    <w:rsid w:val="00E433E4"/>
    <w:rsid w:val="00E4368C"/>
    <w:rsid w:val="00E54960"/>
    <w:rsid w:val="00E60A91"/>
    <w:rsid w:val="00E7178C"/>
    <w:rsid w:val="00E87D24"/>
    <w:rsid w:val="00EA301C"/>
    <w:rsid w:val="00EB0B0B"/>
    <w:rsid w:val="00EC2417"/>
    <w:rsid w:val="00ED3C60"/>
    <w:rsid w:val="00EF4597"/>
    <w:rsid w:val="00EF797B"/>
    <w:rsid w:val="00F32FDC"/>
    <w:rsid w:val="00F54236"/>
    <w:rsid w:val="00F83722"/>
    <w:rsid w:val="00F91EC0"/>
    <w:rsid w:val="00FA66AE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6C650BA9"/>
  <w15:chartTrackingRefBased/>
  <w15:docId w15:val="{9B8B11D6-D5DF-4B5C-9B5A-377EFC0F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RUM\Test%20Sheet%20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13</TotalTime>
  <Pages>2</Pages>
  <Words>195</Words>
  <Characters>1016</Characters>
  <Application>Microsoft Office Word</Application>
  <DocSecurity>0</DocSecurity>
  <Lines>127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Test Sheet</vt:lpstr>
      <vt:lpstr>Test Sheet</vt:lpstr>
    </vt:vector>
  </TitlesOfParts>
  <Manager/>
  <Company>SIDEL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cp:keywords/>
  <dc:description/>
  <cp:lastModifiedBy>Sarah Hautot</cp:lastModifiedBy>
  <cp:revision>4</cp:revision>
  <cp:lastPrinted>2012-02-02T13:14:00Z</cp:lastPrinted>
  <dcterms:created xsi:type="dcterms:W3CDTF">2024-04-22T12:15:00Z</dcterms:created>
  <dcterms:modified xsi:type="dcterms:W3CDTF">2024-04-22T12:28:00Z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e4de167cae0f0836d9f2246e7ed7a793e375099518554b0b39c144253ed8554b</vt:lpwstr>
  </property>
</Properties>
</file>