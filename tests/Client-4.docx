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 ?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Get</w:t>
            </w:r>
            <w:r>
              <w:rPr>
                <w:rFonts w:cs="Arial" w:ascii="Arial" w:hAnsi="Arial"/>
              </w:rPr>
              <w:t xml:space="preserve"> Client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Le fichier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GetClients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.php sert à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afficher toutes les informations des clients de la base de données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Base de données MySQL crée et avec des clients.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 xml:space="preserve">Être sur la branche </w:t>
            </w:r>
            <w:r>
              <w:rPr>
                <w:rFonts w:eastAsia="Times New Roman" w:cs="Times New Roman"/>
                <w:kern w:val="0"/>
                <w:lang w:val="fr-FR" w:bidi="ar-SA"/>
              </w:rPr>
              <w:t>Get</w:t>
            </w:r>
            <w:r>
              <w:rPr>
                <w:rFonts w:eastAsia="Times New Roman" w:cs="Times New Roman"/>
                <w:kern w:val="0"/>
                <w:lang w:val="fr-FR" w:bidi="ar-SA"/>
              </w:rPr>
              <w:t xml:space="preserve"> client.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>Avoir un server php actif.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100"/>
        <w:gridCol w:w="972"/>
        <w:gridCol w:w="969"/>
        <w:gridCol w:w="972"/>
        <w:gridCol w:w="965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Ouvrir le fichier GetCients.php dans un navigateur.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relatives aux clients sont affichés sous le format json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  <w:r>
            <w:rPr>
              <w:rFonts w:cs="Arial" w:ascii="Arial" w:hAnsi="Arial"/>
            </w:rPr>
            <w:t>4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  <w:r>
            <w:rPr>
              <w:rFonts w:cs="Arial" w:ascii="Arial" w:hAnsi="Arial"/>
            </w:rPr>
            <w:t>4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237</TotalTime>
  <Application>LibreOffice/24.2.2.2$Linux_X86_64 LibreOffice_project/427a8baee0312a7693737440f205d2e411d50bad</Application>
  <AppVersion>15.0000</AppVersion>
  <Pages>2</Pages>
  <Words>142</Words>
  <Characters>679</Characters>
  <CharactersWithSpaces>762</CharactersWithSpaces>
  <Paragraphs>59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2024-04-19T13:16:49Z</dcterms:modified>
  <cp:revision>7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