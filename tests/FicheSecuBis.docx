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1780A174" w:rsidR="00244756" w:rsidRPr="00DC4A54" w:rsidRDefault="00602C37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9D3B01">
              <w:rPr>
                <w:rFonts w:ascii="Arial" w:hAnsi="Arial" w:cs="Arial"/>
              </w:rPr>
              <w:t>5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5EB9FC45" w:rsidR="00244756" w:rsidRPr="00DC4A54" w:rsidRDefault="0019246B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</w:t>
            </w:r>
            <w:r w:rsidR="00602C37">
              <w:rPr>
                <w:rFonts w:ascii="Arial" w:hAnsi="Arial" w:cs="Arial"/>
              </w:rPr>
              <w:t xml:space="preserve"> des fiches de sécurités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0C9D7E97" w:rsidR="007808F5" w:rsidRPr="00DC4A54" w:rsidRDefault="009D3B01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02C37">
              <w:rPr>
                <w:rFonts w:ascii="Arial" w:hAnsi="Arial" w:cs="Arial"/>
              </w:rPr>
              <w:t>/05</w:t>
            </w:r>
            <w:r w:rsidR="007808F5">
              <w:rPr>
                <w:rFonts w:ascii="Arial" w:hAnsi="Arial" w:cs="Arial"/>
              </w:rPr>
              <w:t>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3E4C2CE6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411FB50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30E30381" w:rsidR="0086679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4FB7DBE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19246B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66B7884F" w:rsidR="00304EAF" w:rsidRPr="00FF2F74" w:rsidRDefault="00602C37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d</w:t>
            </w:r>
            <w:r w:rsidR="0019246B">
              <w:rPr>
                <w:rFonts w:ascii="Arial" w:hAnsi="Arial" w:cs="Arial"/>
              </w:rPr>
              <w:t>e la modification des fiches (</w:t>
            </w:r>
            <w:r w:rsidR="0019246B" w:rsidRPr="00FF2F74">
              <w:rPr>
                <w:rFonts w:ascii="Arial" w:hAnsi="Arial" w:cs="Arial"/>
                <w:color w:val="538135" w:themeColor="accent6" w:themeShade="BF"/>
              </w:rPr>
              <w:t>Vert : PC</w:t>
            </w:r>
            <w:r w:rsidR="00FF2F74" w:rsidRPr="00FF2F74">
              <w:rPr>
                <w:rFonts w:ascii="Arial" w:hAnsi="Arial" w:cs="Arial"/>
                <w:color w:val="538135" w:themeColor="accent6" w:themeShade="BF"/>
              </w:rPr>
              <w:t xml:space="preserve"> Serveur </w:t>
            </w:r>
            <w:r w:rsidR="00FF2F74">
              <w:rPr>
                <w:rFonts w:ascii="Arial" w:hAnsi="Arial" w:cs="Arial"/>
              </w:rPr>
              <w:t xml:space="preserve">|| </w:t>
            </w:r>
            <w:r w:rsidR="00FF2F74" w:rsidRPr="00FF2F74">
              <w:rPr>
                <w:rFonts w:ascii="Arial" w:hAnsi="Arial" w:cs="Arial"/>
                <w:color w:val="2E74B5" w:themeColor="accent1" w:themeShade="BF"/>
              </w:rPr>
              <w:t xml:space="preserve">Bleu : Site </w:t>
            </w:r>
            <w:proofErr w:type="gramStart"/>
            <w:r w:rsidR="00FF2F74" w:rsidRPr="00FF2F74">
              <w:rPr>
                <w:rFonts w:ascii="Arial" w:hAnsi="Arial" w:cs="Arial"/>
                <w:color w:val="2E74B5" w:themeColor="accent1" w:themeShade="BF"/>
              </w:rPr>
              <w:t xml:space="preserve">WEB </w:t>
            </w:r>
            <w:r w:rsidR="00FF2F74">
              <w:rPr>
                <w:rFonts w:ascii="Arial" w:hAnsi="Arial" w:cs="Arial"/>
              </w:rPr>
              <w:t>)</w:t>
            </w:r>
            <w:proofErr w:type="gramEnd"/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Pr="00FF2F74" w:rsidRDefault="001B3F8D" w:rsidP="005E262E">
            <w:pPr>
              <w:rPr>
                <w:rFonts w:ascii="Arial" w:hAnsi="Arial" w:cs="Arial"/>
                <w:color w:val="538135" w:themeColor="accent6" w:themeShade="BF"/>
              </w:rPr>
            </w:pPr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Avoir </w:t>
            </w:r>
            <w:proofErr w:type="spellStart"/>
            <w:r w:rsidRPr="00FF2F74">
              <w:rPr>
                <w:rFonts w:ascii="Arial" w:hAnsi="Arial" w:cs="Arial"/>
                <w:color w:val="538135" w:themeColor="accent6" w:themeShade="BF"/>
              </w:rPr>
              <w:t>node</w:t>
            </w:r>
            <w:proofErr w:type="spellEnd"/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 </w:t>
            </w:r>
            <w:proofErr w:type="spellStart"/>
            <w:r w:rsidRPr="00FF2F74">
              <w:rPr>
                <w:rFonts w:ascii="Arial" w:hAnsi="Arial" w:cs="Arial"/>
                <w:color w:val="538135" w:themeColor="accent6" w:themeShade="BF"/>
              </w:rPr>
              <w:t>js</w:t>
            </w:r>
            <w:proofErr w:type="spellEnd"/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 d’installer sur son serveur</w:t>
            </w:r>
          </w:p>
          <w:p w14:paraId="658E00A6" w14:textId="77777777" w:rsidR="00C1484D" w:rsidRPr="00FF2F74" w:rsidRDefault="00C1484D" w:rsidP="005E262E">
            <w:pPr>
              <w:rPr>
                <w:rFonts w:ascii="Arial" w:hAnsi="Arial" w:cs="Arial"/>
                <w:color w:val="538135" w:themeColor="accent6" w:themeShade="BF"/>
              </w:rPr>
            </w:pPr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Avoir </w:t>
            </w:r>
            <w:proofErr w:type="gramStart"/>
            <w:r w:rsidRPr="00FF2F74">
              <w:rPr>
                <w:rFonts w:ascii="Arial" w:hAnsi="Arial" w:cs="Arial"/>
                <w:color w:val="538135" w:themeColor="accent6" w:themeShade="BF"/>
              </w:rPr>
              <w:t>les dossier nécessaire</w:t>
            </w:r>
            <w:proofErr w:type="gramEnd"/>
            <w:r w:rsidRPr="00FF2F74">
              <w:rPr>
                <w:rFonts w:ascii="Arial" w:hAnsi="Arial" w:cs="Arial"/>
                <w:color w:val="538135" w:themeColor="accent6" w:themeShade="BF"/>
              </w:rPr>
              <w:t xml:space="preserve"> au fonctionnement de cette fonctionnalités</w:t>
            </w:r>
          </w:p>
          <w:p w14:paraId="726C6FED" w14:textId="1E232826" w:rsidR="0019246B" w:rsidRPr="0019246B" w:rsidRDefault="0019246B" w:rsidP="005E262E">
            <w:pPr>
              <w:rPr>
                <w:rFonts w:ascii="Arial" w:hAnsi="Arial" w:cs="Arial"/>
                <w:color w:val="9CC2E5" w:themeColor="accent1" w:themeTint="99"/>
              </w:rPr>
            </w:pPr>
            <w:r w:rsidRPr="00FF2F74">
              <w:rPr>
                <w:rFonts w:ascii="Arial" w:hAnsi="Arial" w:cs="Arial"/>
                <w:color w:val="2E74B5" w:themeColor="accent1" w:themeShade="BF"/>
              </w:rPr>
              <w:t xml:space="preserve">Avoir </w:t>
            </w:r>
            <w:proofErr w:type="spellStart"/>
            <w:r w:rsidRPr="00FF2F74">
              <w:rPr>
                <w:rFonts w:ascii="Arial" w:hAnsi="Arial" w:cs="Arial"/>
                <w:color w:val="2E74B5" w:themeColor="accent1" w:themeShade="BF"/>
              </w:rPr>
              <w:t>accés</w:t>
            </w:r>
            <w:proofErr w:type="spellEnd"/>
            <w:r w:rsidRPr="00FF2F74">
              <w:rPr>
                <w:rFonts w:ascii="Arial" w:hAnsi="Arial" w:cs="Arial"/>
                <w:color w:val="2E74B5" w:themeColor="accent1" w:themeShade="BF"/>
              </w:rPr>
              <w:t xml:space="preserve"> a internet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3827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19246B">
        <w:trPr>
          <w:cantSplit/>
          <w:tblHeader/>
          <w:jc w:val="center"/>
        </w:trPr>
        <w:tc>
          <w:tcPr>
            <w:tcW w:w="704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19246B">
        <w:trPr>
          <w:cantSplit/>
          <w:tblHeader/>
          <w:jc w:val="center"/>
        </w:trPr>
        <w:tc>
          <w:tcPr>
            <w:tcW w:w="704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27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27" w:type="dxa"/>
            <w:shd w:val="clear" w:color="auto" w:fill="99FF66"/>
          </w:tcPr>
          <w:p w14:paraId="75C91DE4" w14:textId="703F7F85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proofErr w:type="spellStart"/>
            <w:r w:rsidR="00EF4855">
              <w:rPr>
                <w:rFonts w:ascii="Arial" w:hAnsi="Arial" w:cs="Arial"/>
              </w:rPr>
              <w:t>hébérgant</w:t>
            </w:r>
            <w:proofErr w:type="spellEnd"/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99FF66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079E29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7" w:type="dxa"/>
            <w:shd w:val="clear" w:color="auto" w:fill="99FF66"/>
          </w:tcPr>
          <w:p w14:paraId="2F83FCD3" w14:textId="140366F2" w:rsidR="00304EAF" w:rsidRDefault="00304EAF" w:rsidP="00020B0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1B4E0B7A" w14:textId="1A271C85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adresses apparaissent, chercher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 </w:t>
            </w:r>
            <w:proofErr w:type="spellStart"/>
            <w:r>
              <w:rPr>
                <w:rFonts w:ascii="Arial" w:hAnsi="Arial" w:cs="Arial"/>
                <w:i/>
                <w:iCs/>
              </w:rPr>
              <w:t>Carte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99FF66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4673B03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7" w:type="dxa"/>
            <w:shd w:val="clear" w:color="auto" w:fill="99FF66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99FF66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07FF12B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7" w:type="dxa"/>
            <w:shd w:val="clear" w:color="auto" w:fill="99FF66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 w:rsidR="00A00B1D"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php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inc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99FF66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1DE3D61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7" w:type="dxa"/>
            <w:shd w:val="clear" w:color="auto" w:fill="99FF66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99FF66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99FF66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31DE0E9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7" w:type="dxa"/>
            <w:shd w:val="clear" w:color="auto" w:fill="99FF66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99FF66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9FC0FF0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827" w:type="dxa"/>
            <w:shd w:val="clear" w:color="auto" w:fill="99FF66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IP dans le lien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99FF66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ECF7A55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827" w:type="dxa"/>
            <w:shd w:val="clear" w:color="auto" w:fill="99FF66"/>
          </w:tcPr>
          <w:p w14:paraId="5CE45C20" w14:textId="13C8F5B1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99FF66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99FF66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6B88816" w14:textId="2C58D95A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827" w:type="dxa"/>
            <w:shd w:val="clear" w:color="auto" w:fill="99FF66"/>
          </w:tcPr>
          <w:p w14:paraId="367F45B8" w14:textId="7FAB865F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 w:rsidRPr="00C1484D">
              <w:rPr>
                <w:rFonts w:ascii="Arial" w:hAnsi="Arial" w:cs="Arial"/>
                <w:i/>
                <w:iCs/>
              </w:rPr>
              <w:t>node</w:t>
            </w:r>
            <w:r>
              <w:rPr>
                <w:rFonts w:ascii="Arial" w:hAnsi="Arial" w:cs="Arial"/>
                <w:i/>
                <w:iCs/>
              </w:rPr>
              <w:t>_</w:t>
            </w:r>
            <w:r w:rsidRPr="00C1484D">
              <w:rPr>
                <w:rFonts w:ascii="Arial" w:hAnsi="Arial" w:cs="Arial"/>
                <w:i/>
                <w:iCs/>
              </w:rPr>
              <w:t>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7C9FAF20" w14:textId="7C0AE18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 xml:space="preserve">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99FF66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617B923B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19246B">
        <w:trPr>
          <w:cantSplit/>
          <w:jc w:val="center"/>
        </w:trPr>
        <w:tc>
          <w:tcPr>
            <w:tcW w:w="704" w:type="dxa"/>
            <w:shd w:val="clear" w:color="auto" w:fill="99FF66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27" w:type="dxa"/>
            <w:shd w:val="clear" w:color="auto" w:fill="99FF66"/>
          </w:tcPr>
          <w:p w14:paraId="3903B8E4" w14:textId="5570242E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 xml:space="preserve">pour lancer le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9FF66"/>
          </w:tcPr>
          <w:p w14:paraId="747CB881" w14:textId="6FBF1503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99FF66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7B491510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9FF66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19246B" w:rsidRPr="00DC4A54" w14:paraId="2F173DFE" w14:textId="77777777" w:rsidTr="0019246B">
        <w:trPr>
          <w:cantSplit/>
          <w:jc w:val="center"/>
        </w:trPr>
        <w:tc>
          <w:tcPr>
            <w:tcW w:w="704" w:type="dxa"/>
            <w:shd w:val="clear" w:color="auto" w:fill="9CC2E5" w:themeFill="accent1" w:themeFillTint="99"/>
          </w:tcPr>
          <w:p w14:paraId="0A589075" w14:textId="72272863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F2F74">
              <w:rPr>
                <w:rFonts w:ascii="Arial" w:hAnsi="Arial" w:cs="Arial"/>
              </w:rPr>
              <w:t>Bis</w:t>
            </w:r>
          </w:p>
        </w:tc>
        <w:tc>
          <w:tcPr>
            <w:tcW w:w="3827" w:type="dxa"/>
            <w:shd w:val="clear" w:color="auto" w:fill="9CC2E5" w:themeFill="accent1" w:themeFillTint="99"/>
          </w:tcPr>
          <w:p w14:paraId="646B682E" w14:textId="77777777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Aller sur le lien </w:t>
            </w:r>
            <w:r w:rsidRPr="0019246B">
              <w:rPr>
                <w:rFonts w:ascii="Arial" w:hAnsi="Arial" w:cs="Arial"/>
              </w:rPr>
              <w:t>https://maitai-becon.wuaze.com/</w:t>
            </w:r>
            <w:r>
              <w:rPr>
                <w:rFonts w:ascii="Arial" w:hAnsi="Arial" w:cs="Arial"/>
              </w:rPr>
              <w:t xml:space="preserve"> </w:t>
            </w:r>
          </w:p>
          <w:p w14:paraId="02AA8072" w14:textId="337F1E36" w:rsidR="009D3B01" w:rsidRDefault="009D3B01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9CC2E5" w:themeFill="accent1" w:themeFillTint="99"/>
          </w:tcPr>
          <w:p w14:paraId="620E41C5" w14:textId="77777777" w:rsidR="0019246B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9CC2E5" w:themeFill="accent1" w:themeFillTint="99"/>
          </w:tcPr>
          <w:p w14:paraId="57FE10CA" w14:textId="77777777" w:rsidR="0019246B" w:rsidRPr="00DC4A54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CC2E5" w:themeFill="accent1" w:themeFillTint="99"/>
          </w:tcPr>
          <w:p w14:paraId="48D6E747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CC2E5" w:themeFill="accent1" w:themeFillTint="99"/>
          </w:tcPr>
          <w:p w14:paraId="77737D16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CC2E5" w:themeFill="accent1" w:themeFillTint="99"/>
          </w:tcPr>
          <w:p w14:paraId="24929D38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9CC2E5" w:themeFill="accent1" w:themeFillTint="99"/>
          </w:tcPr>
          <w:p w14:paraId="27A63A4C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0050E203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5E760976" w14:textId="74900760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827" w:type="dxa"/>
            <w:shd w:val="clear" w:color="auto" w:fill="auto"/>
          </w:tcPr>
          <w:p w14:paraId="4DDF787F" w14:textId="77777777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Connecter vous avec votre compte ayant pour </w:t>
            </w:r>
            <w:proofErr w:type="spellStart"/>
            <w:r>
              <w:rPr>
                <w:rFonts w:ascii="Arial" w:hAnsi="Arial" w:cs="Arial"/>
              </w:rPr>
              <w:t>role</w:t>
            </w:r>
            <w:proofErr w:type="spellEnd"/>
            <w:r>
              <w:rPr>
                <w:rFonts w:ascii="Arial" w:hAnsi="Arial" w:cs="Arial"/>
              </w:rPr>
              <w:t xml:space="preserve"> client ou créer tous simplement un nouveau compte.</w:t>
            </w:r>
          </w:p>
          <w:p w14:paraId="7155D3C6" w14:textId="3ECC6FAE" w:rsidR="00F5702E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AA3FF4" w14:textId="63C94461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maintenant connecté</w:t>
            </w:r>
          </w:p>
        </w:tc>
        <w:tc>
          <w:tcPr>
            <w:tcW w:w="3096" w:type="dxa"/>
            <w:shd w:val="clear" w:color="auto" w:fill="auto"/>
          </w:tcPr>
          <w:p w14:paraId="12643235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E6E86F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D6FA13F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89CD3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791D2CE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5702E" w:rsidRPr="00DC4A54" w14:paraId="0ED8CBE9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70D72083" w14:textId="3824A8B8" w:rsidR="00F5702E" w:rsidRDefault="00F5702E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3827" w:type="dxa"/>
            <w:shd w:val="clear" w:color="auto" w:fill="auto"/>
          </w:tcPr>
          <w:p w14:paraId="080745FE" w14:textId="027F917B" w:rsidR="00F5702E" w:rsidRDefault="00F5702E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Selectionnée</w:t>
            </w:r>
            <w:proofErr w:type="spellEnd"/>
            <w:r>
              <w:rPr>
                <w:rFonts w:ascii="Arial" w:hAnsi="Arial" w:cs="Arial"/>
              </w:rPr>
              <w:t xml:space="preserve"> l’option </w:t>
            </w:r>
            <w:r w:rsidRPr="00F5702E">
              <w:rPr>
                <w:rFonts w:ascii="Arial" w:hAnsi="Arial" w:cs="Arial"/>
                <w:i/>
                <w:iCs/>
              </w:rPr>
              <w:t>Fiche de sécurité</w:t>
            </w:r>
          </w:p>
        </w:tc>
        <w:tc>
          <w:tcPr>
            <w:tcW w:w="4258" w:type="dxa"/>
            <w:shd w:val="clear" w:color="auto" w:fill="auto"/>
          </w:tcPr>
          <w:p w14:paraId="20EEC51A" w14:textId="654CF0BA" w:rsidR="00F5702E" w:rsidRDefault="0019246B" w:rsidP="00EF485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Un tableau apparait contenant </w:t>
            </w:r>
            <w:proofErr w:type="gramStart"/>
            <w:r>
              <w:rPr>
                <w:rFonts w:ascii="Arial" w:hAnsi="Arial" w:cs="Arial"/>
              </w:rPr>
              <w:t>les fiche</w:t>
            </w:r>
            <w:proofErr w:type="gram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secu</w:t>
            </w:r>
            <w:proofErr w:type="spellEnd"/>
            <w:r>
              <w:rPr>
                <w:rFonts w:ascii="Arial" w:hAnsi="Arial" w:cs="Arial"/>
              </w:rPr>
              <w:t xml:space="preserve"> que vous auriez pu </w:t>
            </w:r>
            <w:proofErr w:type="spellStart"/>
            <w:r>
              <w:rPr>
                <w:rFonts w:ascii="Arial" w:hAnsi="Arial" w:cs="Arial"/>
              </w:rPr>
              <w:t>crée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1A14D341" w14:textId="15100579" w:rsidR="00F5702E" w:rsidRPr="00F5702E" w:rsidRDefault="00F5702E" w:rsidP="00EF4855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096" w:type="dxa"/>
            <w:shd w:val="clear" w:color="auto" w:fill="auto"/>
          </w:tcPr>
          <w:p w14:paraId="2BF91E03" w14:textId="77777777" w:rsidR="00F5702E" w:rsidRPr="00DC4A54" w:rsidRDefault="00F5702E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0111D0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7151F4C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05E6C1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164B0A1" w14:textId="77777777" w:rsidR="00F5702E" w:rsidRPr="00DC4A54" w:rsidRDefault="00F5702E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19246B" w:rsidRPr="00DC4A54" w14:paraId="72B11B9E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5E813D47" w14:textId="5795C625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827" w:type="dxa"/>
            <w:shd w:val="clear" w:color="auto" w:fill="auto"/>
          </w:tcPr>
          <w:p w14:paraId="21EB0CC6" w14:textId="77777777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le bouton créer une nouvelle fiche</w:t>
            </w:r>
          </w:p>
          <w:p w14:paraId="1F18C2CF" w14:textId="6F226EEF" w:rsidR="0019246B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3F635E6" w14:textId="4367191B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formulaire pour créer une fiche apparait.</w:t>
            </w:r>
          </w:p>
        </w:tc>
        <w:tc>
          <w:tcPr>
            <w:tcW w:w="3096" w:type="dxa"/>
            <w:shd w:val="clear" w:color="auto" w:fill="auto"/>
          </w:tcPr>
          <w:p w14:paraId="677E82F5" w14:textId="77777777" w:rsidR="0019246B" w:rsidRPr="00DC4A54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72D900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FFBD9B2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DB75E0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460817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19246B" w:rsidRPr="00DC4A54" w14:paraId="2CC18CD7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7DEDB53D" w14:textId="268338EF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827" w:type="dxa"/>
            <w:shd w:val="clear" w:color="auto" w:fill="auto"/>
          </w:tcPr>
          <w:p w14:paraId="46138DFC" w14:textId="0A8D78DB" w:rsidR="0019246B" w:rsidRDefault="0019246B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Remplisser</w:t>
            </w:r>
            <w:proofErr w:type="spellEnd"/>
            <w:r>
              <w:rPr>
                <w:rFonts w:ascii="Arial" w:hAnsi="Arial" w:cs="Arial"/>
              </w:rPr>
              <w:t xml:space="preserve"> le formulaire pour créer une fiche</w:t>
            </w:r>
            <w:r w:rsidR="00FF2F74">
              <w:rPr>
                <w:rFonts w:ascii="Arial" w:hAnsi="Arial" w:cs="Arial"/>
              </w:rPr>
              <w:t>, a</w:t>
            </w:r>
            <w:r>
              <w:rPr>
                <w:rFonts w:ascii="Arial" w:hAnsi="Arial" w:cs="Arial"/>
              </w:rPr>
              <w:t>llez jusqu’à l’envoie de la fiche</w:t>
            </w:r>
            <w:r w:rsidR="00FF2F74">
              <w:rPr>
                <w:rFonts w:ascii="Arial" w:hAnsi="Arial" w:cs="Arial"/>
              </w:rPr>
              <w:t xml:space="preserve"> puis retourner au menu</w:t>
            </w:r>
            <w:r>
              <w:rPr>
                <w:rFonts w:ascii="Arial" w:hAnsi="Arial" w:cs="Arial"/>
              </w:rPr>
              <w:t xml:space="preserve">. </w:t>
            </w:r>
            <w:r w:rsidR="00FF2F7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Suivait la fiche de test </w:t>
            </w:r>
            <w:proofErr w:type="spellStart"/>
            <w:r>
              <w:rPr>
                <w:rFonts w:ascii="Arial" w:hAnsi="Arial" w:cs="Arial"/>
                <w:i/>
                <w:iCs/>
              </w:rPr>
              <w:t>FicheSecu</w:t>
            </w:r>
            <w:proofErr w:type="spellEnd"/>
            <w:r>
              <w:rPr>
                <w:rFonts w:ascii="Arial" w:hAnsi="Arial" w:cs="Arial"/>
              </w:rPr>
              <w:t xml:space="preserve"> si nécessaire</w:t>
            </w:r>
            <w:r w:rsidR="00FF2F7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14:paraId="234EEB95" w14:textId="5F254F64" w:rsidR="0019246B" w:rsidRPr="0019246B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5B087E0" w14:textId="13C74EFF" w:rsidR="0019246B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formulaire a </w:t>
            </w:r>
            <w:proofErr w:type="gramStart"/>
            <w:r>
              <w:rPr>
                <w:rFonts w:ascii="Arial" w:hAnsi="Arial" w:cs="Arial"/>
              </w:rPr>
              <w:t>était</w:t>
            </w:r>
            <w:proofErr w:type="gramEnd"/>
            <w:r>
              <w:rPr>
                <w:rFonts w:ascii="Arial" w:hAnsi="Arial" w:cs="Arial"/>
              </w:rPr>
              <w:t xml:space="preserve"> remplie, vous êtes de retour sur la page avec le tableau est la nouvelle fiche est présente.</w:t>
            </w:r>
          </w:p>
        </w:tc>
        <w:tc>
          <w:tcPr>
            <w:tcW w:w="3096" w:type="dxa"/>
            <w:shd w:val="clear" w:color="auto" w:fill="auto"/>
          </w:tcPr>
          <w:p w14:paraId="00596090" w14:textId="77777777" w:rsidR="0019246B" w:rsidRPr="00DC4A54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DA3306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0E46EA8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760677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E2B834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19246B" w:rsidRPr="00DC4A54" w14:paraId="5AF4A30A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06C302E7" w14:textId="380C948E" w:rsidR="0019246B" w:rsidRDefault="0019246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827" w:type="dxa"/>
            <w:shd w:val="clear" w:color="auto" w:fill="auto"/>
          </w:tcPr>
          <w:p w14:paraId="3DEC5F83" w14:textId="1AA26828" w:rsidR="0019246B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le bouton modifier</w:t>
            </w:r>
          </w:p>
          <w:p w14:paraId="025300C2" w14:textId="77777777" w:rsidR="0019246B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B262208" w14:textId="77777777" w:rsidR="0019246B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formulaire apparait, les informations correspondent </w:t>
            </w:r>
            <w:proofErr w:type="gramStart"/>
            <w:r>
              <w:rPr>
                <w:rFonts w:ascii="Arial" w:hAnsi="Arial" w:cs="Arial"/>
              </w:rPr>
              <w:t>aux informations précédemment rempli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4550C5BA" w14:textId="1B74F111" w:rsidR="00FF2F74" w:rsidRDefault="00FF2F74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6BE53B4" w14:textId="77777777" w:rsidR="0019246B" w:rsidRPr="00DC4A54" w:rsidRDefault="0019246B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9DF6C9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D11410E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9F98D39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ABCD6C" w14:textId="77777777" w:rsidR="0019246B" w:rsidRPr="00DC4A54" w:rsidRDefault="0019246B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FF2F74" w:rsidRPr="00DC4A54" w14:paraId="6C73CA62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78AA522E" w14:textId="65FB6324" w:rsidR="00FF2F74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827" w:type="dxa"/>
            <w:shd w:val="clear" w:color="auto" w:fill="auto"/>
          </w:tcPr>
          <w:p w14:paraId="7C236D7E" w14:textId="77777777" w:rsidR="00FF2F74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Modifier une ou des </w:t>
            </w:r>
            <w:proofErr w:type="spellStart"/>
            <w:proofErr w:type="gramStart"/>
            <w:r>
              <w:rPr>
                <w:rFonts w:ascii="Arial" w:hAnsi="Arial" w:cs="Arial"/>
              </w:rPr>
              <w:t>information.s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et renvoyé la fiche au serveur en terminant le formulaire.</w:t>
            </w:r>
          </w:p>
          <w:p w14:paraId="391FB2F6" w14:textId="71487BAE" w:rsidR="00FF2F74" w:rsidRDefault="00FF2F74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9786932" w14:textId="39928151" w:rsidR="00FF2F74" w:rsidRDefault="00FF2F74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nouvelle fiche a </w:t>
            </w:r>
            <w:proofErr w:type="gramStart"/>
            <w:r>
              <w:rPr>
                <w:rFonts w:ascii="Arial" w:hAnsi="Arial" w:cs="Arial"/>
              </w:rPr>
              <w:t>était</w:t>
            </w:r>
            <w:proofErr w:type="gramEnd"/>
            <w:r>
              <w:rPr>
                <w:rFonts w:ascii="Arial" w:hAnsi="Arial" w:cs="Arial"/>
              </w:rPr>
              <w:t xml:space="preserve"> envoyé (vous pouvez </w:t>
            </w:r>
            <w:proofErr w:type="spellStart"/>
            <w:r>
              <w:rPr>
                <w:rFonts w:ascii="Arial" w:hAnsi="Arial" w:cs="Arial"/>
              </w:rPr>
              <w:t>verifié</w:t>
            </w:r>
            <w:proofErr w:type="spellEnd"/>
            <w:r>
              <w:rPr>
                <w:rFonts w:ascii="Arial" w:hAnsi="Arial" w:cs="Arial"/>
              </w:rPr>
              <w:t xml:space="preserve"> en rappuyant sur modifier </w:t>
            </w:r>
            <w:r>
              <w:rPr>
                <w:rFonts w:ascii="Arial" w:hAnsi="Arial" w:cs="Arial"/>
                <w:color w:val="538135" w:themeColor="accent6" w:themeShade="BF"/>
              </w:rPr>
              <w:t>ou en regardant le dossier C:/xampp/historique/SECU</w:t>
            </w:r>
            <w:r>
              <w:rPr>
                <w:rFonts w:ascii="Arial" w:hAnsi="Arial" w:cs="Arial"/>
              </w:rPr>
              <w:t>)</w:t>
            </w:r>
          </w:p>
          <w:p w14:paraId="102151C6" w14:textId="77D550E3" w:rsidR="00FF2F74" w:rsidRPr="00FF2F74" w:rsidRDefault="00FF2F74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94ADA91" w14:textId="77777777" w:rsidR="00FF2F74" w:rsidRPr="00DC4A54" w:rsidRDefault="00FF2F74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7AFCB02" w14:textId="77777777" w:rsidR="00FF2F74" w:rsidRPr="00DC4A54" w:rsidRDefault="00FF2F74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E0BFFDE" w14:textId="77777777" w:rsidR="00FF2F74" w:rsidRPr="00DC4A54" w:rsidRDefault="00FF2F74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63B01B" w14:textId="77777777" w:rsidR="00FF2F74" w:rsidRPr="00DC4A54" w:rsidRDefault="00FF2F74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467C817" w14:textId="77777777" w:rsidR="00FF2F74" w:rsidRPr="00DC4A54" w:rsidRDefault="00FF2F74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77F20" w:rsidRPr="00DC4A54" w14:paraId="6D27A2BC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2C7B7756" w14:textId="669DB8FA" w:rsidR="00B77F20" w:rsidRDefault="00B77F20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827" w:type="dxa"/>
            <w:shd w:val="clear" w:color="auto" w:fill="auto"/>
          </w:tcPr>
          <w:p w14:paraId="7652F849" w14:textId="77777777" w:rsidR="00B77F20" w:rsidRDefault="00B77F20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Deconnecter</w:t>
            </w:r>
            <w:proofErr w:type="spellEnd"/>
            <w:r>
              <w:rPr>
                <w:rFonts w:ascii="Arial" w:hAnsi="Arial" w:cs="Arial"/>
              </w:rPr>
              <w:t xml:space="preserve"> vous et connecter vous avec un compte </w:t>
            </w:r>
            <w:proofErr w:type="spellStart"/>
            <w:r>
              <w:rPr>
                <w:rFonts w:ascii="Arial" w:hAnsi="Arial" w:cs="Arial"/>
              </w:rPr>
              <w:t>Maitai</w:t>
            </w:r>
            <w:proofErr w:type="spellEnd"/>
          </w:p>
          <w:p w14:paraId="179DE115" w14:textId="485F9DF8" w:rsidR="00B77F20" w:rsidRDefault="00B77F20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ED09702" w14:textId="0C101228" w:rsidR="00B77F20" w:rsidRDefault="00B77F20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fiche de sécurité n’est pas accessible.</w:t>
            </w:r>
          </w:p>
        </w:tc>
        <w:tc>
          <w:tcPr>
            <w:tcW w:w="3096" w:type="dxa"/>
            <w:shd w:val="clear" w:color="auto" w:fill="auto"/>
          </w:tcPr>
          <w:p w14:paraId="433DD9EE" w14:textId="77777777" w:rsidR="00B77F20" w:rsidRPr="00DC4A54" w:rsidRDefault="00B77F20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6DE4DC3" w14:textId="77777777" w:rsidR="00B77F20" w:rsidRPr="00DC4A54" w:rsidRDefault="00B77F20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95A0490" w14:textId="77777777" w:rsidR="00B77F20" w:rsidRPr="00DC4A54" w:rsidRDefault="00B77F20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6DD02B" w14:textId="77777777" w:rsidR="00B77F20" w:rsidRPr="00DC4A54" w:rsidRDefault="00B77F20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8D7E2E0" w14:textId="77777777" w:rsidR="00B77F20" w:rsidRPr="00DC4A54" w:rsidRDefault="00B77F20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77F20" w:rsidRPr="00DC4A54" w14:paraId="608D7EA2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4FAC46C5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14:paraId="46823FEA" w14:textId="460851DB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14:paraId="4C645A21" w14:textId="610C8D9F" w:rsidR="00B77F20" w:rsidRDefault="00B77F20" w:rsidP="00B77F2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Deconnecter</w:t>
            </w:r>
            <w:proofErr w:type="spellEnd"/>
            <w:r>
              <w:rPr>
                <w:rFonts w:ascii="Arial" w:hAnsi="Arial" w:cs="Arial"/>
              </w:rPr>
              <w:t xml:space="preserve"> vous et connecter vous avec un compte </w:t>
            </w:r>
            <w:r>
              <w:rPr>
                <w:rFonts w:ascii="Arial" w:hAnsi="Arial" w:cs="Arial"/>
              </w:rPr>
              <w:t>Admin</w:t>
            </w:r>
          </w:p>
          <w:p w14:paraId="0DDACE4D" w14:textId="77777777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E290EBB" w14:textId="40E27BBB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fiche de sécurité n’est pas accessible.</w:t>
            </w:r>
          </w:p>
        </w:tc>
        <w:tc>
          <w:tcPr>
            <w:tcW w:w="3096" w:type="dxa"/>
            <w:shd w:val="clear" w:color="auto" w:fill="auto"/>
          </w:tcPr>
          <w:p w14:paraId="2826DC99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E9AA0D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02DB813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4FB746A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ADD33D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</w:tr>
      <w:tr w:rsidR="00B77F20" w:rsidRPr="00DC4A54" w14:paraId="36F980CB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556C5F7B" w14:textId="42BB65F5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19</w:t>
            </w:r>
          </w:p>
        </w:tc>
        <w:tc>
          <w:tcPr>
            <w:tcW w:w="3827" w:type="dxa"/>
            <w:shd w:val="clear" w:color="auto" w:fill="auto"/>
          </w:tcPr>
          <w:p w14:paraId="42610C0B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Allez dans client, et trouvez le compte que vous avez utilisé pour crée la fiche de sécurité.</w:t>
            </w:r>
          </w:p>
          <w:p w14:paraId="3997E766" w14:textId="77032E39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394F53F" w14:textId="330F5FA0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avez trouvé le bon client.</w:t>
            </w:r>
          </w:p>
        </w:tc>
        <w:tc>
          <w:tcPr>
            <w:tcW w:w="3096" w:type="dxa"/>
            <w:shd w:val="clear" w:color="auto" w:fill="auto"/>
          </w:tcPr>
          <w:p w14:paraId="54912669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F7B70A5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D9D565D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070142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C801C9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</w:tr>
      <w:tr w:rsidR="00B77F20" w:rsidRPr="00DC4A54" w14:paraId="28F17A07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6AF9308E" w14:textId="6E08C689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66E7851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historique de ce client et fiche de sécurité</w:t>
            </w:r>
          </w:p>
          <w:p w14:paraId="74C894B8" w14:textId="5C4F36F5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F070F1E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fiches de sécurités que vous venez de crée sont présent.</w:t>
            </w:r>
          </w:p>
          <w:p w14:paraId="4DFE4EA7" w14:textId="07A1A89E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01C4798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7F34D69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BEDA204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66D4A5F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CAECF6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</w:tr>
      <w:tr w:rsidR="00B77F20" w:rsidRPr="00DC4A54" w14:paraId="527182E9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4AF53957" w14:textId="1A2BDB64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827" w:type="dxa"/>
            <w:shd w:val="clear" w:color="auto" w:fill="auto"/>
          </w:tcPr>
          <w:p w14:paraId="586A905E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modifier</w:t>
            </w:r>
          </w:p>
          <w:p w14:paraId="3CA5984C" w14:textId="7EA4CDAF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7142FAF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formulaire apparait, les informations correspondent </w:t>
            </w:r>
            <w:proofErr w:type="gramStart"/>
            <w:r>
              <w:rPr>
                <w:rFonts w:ascii="Arial" w:hAnsi="Arial" w:cs="Arial"/>
              </w:rPr>
              <w:t>aux informations précédemment rempli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7D05F58" w14:textId="6E05E08C" w:rsidR="00B77F20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FE6949A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DFA56B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DD9F308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4D48BC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EC0B12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</w:tr>
      <w:tr w:rsidR="00B77F20" w:rsidRPr="00DC4A54" w14:paraId="181DB4DC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108EA576" w14:textId="6C00A594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827" w:type="dxa"/>
            <w:shd w:val="clear" w:color="auto" w:fill="auto"/>
          </w:tcPr>
          <w:p w14:paraId="4B6E5511" w14:textId="0BB69A03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Terminer la modifications</w:t>
            </w:r>
          </w:p>
        </w:tc>
        <w:tc>
          <w:tcPr>
            <w:tcW w:w="4258" w:type="dxa"/>
            <w:shd w:val="clear" w:color="auto" w:fill="auto"/>
          </w:tcPr>
          <w:p w14:paraId="41AF707F" w14:textId="77777777" w:rsidR="00B77F20" w:rsidRDefault="00B77F20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</w:t>
            </w:r>
            <w:r w:rsidR="005572EF">
              <w:rPr>
                <w:rFonts w:ascii="Arial" w:hAnsi="Arial" w:cs="Arial"/>
              </w:rPr>
              <w:t>êtes maintenant de retour sur historique</w:t>
            </w:r>
          </w:p>
          <w:p w14:paraId="62C245AA" w14:textId="324781C4" w:rsidR="005572EF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51F77874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D4D0FC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8621B08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6B3C053" w14:textId="77777777" w:rsidR="00B77F20" w:rsidRPr="00DC4A54" w:rsidRDefault="00B77F20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E5EF65" w14:textId="77777777" w:rsidR="00B77F20" w:rsidRPr="00DC4A54" w:rsidRDefault="00B77F20" w:rsidP="00B77F20">
            <w:pPr>
              <w:rPr>
                <w:rFonts w:ascii="Arial" w:hAnsi="Arial" w:cs="Arial"/>
              </w:rPr>
            </w:pPr>
          </w:p>
        </w:tc>
      </w:tr>
      <w:tr w:rsidR="005572EF" w:rsidRPr="00DC4A54" w14:paraId="4E4FE0CC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477556DF" w14:textId="03B31B24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827" w:type="dxa"/>
            <w:shd w:val="clear" w:color="auto" w:fill="auto"/>
          </w:tcPr>
          <w:p w14:paraId="7B928FBC" w14:textId="532A8F9C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Valider la fiche de sécurité</w:t>
            </w:r>
          </w:p>
        </w:tc>
        <w:tc>
          <w:tcPr>
            <w:tcW w:w="4258" w:type="dxa"/>
            <w:shd w:val="clear" w:color="auto" w:fill="auto"/>
          </w:tcPr>
          <w:p w14:paraId="0B83EA97" w14:textId="77777777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fiche est </w:t>
            </w:r>
            <w:proofErr w:type="gramStart"/>
            <w:r>
              <w:rPr>
                <w:rFonts w:ascii="Arial" w:hAnsi="Arial" w:cs="Arial"/>
              </w:rPr>
              <w:t>validé</w:t>
            </w:r>
            <w:proofErr w:type="gramEnd"/>
          </w:p>
          <w:p w14:paraId="40A120A0" w14:textId="46CE668E" w:rsidR="005572EF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006D6163" w14:textId="77777777" w:rsidR="005572EF" w:rsidRPr="00DC4A54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3DBC79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E745FEC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190D0C0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BA544DF" w14:textId="77777777" w:rsidR="005572EF" w:rsidRPr="00DC4A54" w:rsidRDefault="005572EF" w:rsidP="00B77F20">
            <w:pPr>
              <w:rPr>
                <w:rFonts w:ascii="Arial" w:hAnsi="Arial" w:cs="Arial"/>
              </w:rPr>
            </w:pPr>
          </w:p>
        </w:tc>
      </w:tr>
      <w:tr w:rsidR="005572EF" w:rsidRPr="00DC4A54" w14:paraId="0C332581" w14:textId="77777777" w:rsidTr="0019246B">
        <w:trPr>
          <w:cantSplit/>
          <w:jc w:val="center"/>
        </w:trPr>
        <w:tc>
          <w:tcPr>
            <w:tcW w:w="704" w:type="dxa"/>
            <w:shd w:val="clear" w:color="auto" w:fill="auto"/>
          </w:tcPr>
          <w:p w14:paraId="58C82D77" w14:textId="2B5FA500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827" w:type="dxa"/>
            <w:shd w:val="clear" w:color="auto" w:fill="auto"/>
          </w:tcPr>
          <w:p w14:paraId="12851423" w14:textId="3FE467D8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Essayer de la modifier </w:t>
            </w:r>
          </w:p>
        </w:tc>
        <w:tc>
          <w:tcPr>
            <w:tcW w:w="4258" w:type="dxa"/>
            <w:shd w:val="clear" w:color="auto" w:fill="auto"/>
          </w:tcPr>
          <w:p w14:paraId="6009752D" w14:textId="77777777" w:rsidR="005572EF" w:rsidRDefault="005572EF" w:rsidP="00B77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</w:t>
            </w:r>
            <w:proofErr w:type="spellStart"/>
            <w:r>
              <w:rPr>
                <w:rFonts w:ascii="Arial" w:hAnsi="Arial" w:cs="Arial"/>
              </w:rPr>
              <w:t>alert</w:t>
            </w:r>
            <w:proofErr w:type="spellEnd"/>
            <w:r>
              <w:rPr>
                <w:rFonts w:ascii="Arial" w:hAnsi="Arial" w:cs="Arial"/>
              </w:rPr>
              <w:t xml:space="preserve"> apparait vous disant que vous ne pouvez plus la modifier.</w:t>
            </w:r>
          </w:p>
          <w:p w14:paraId="16623764" w14:textId="5923F18E" w:rsidR="005572EF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50F3C567" w14:textId="77777777" w:rsidR="005572EF" w:rsidRPr="00DC4A54" w:rsidRDefault="005572EF" w:rsidP="00B77F20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2E8E499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B9695CE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FDB99B" w14:textId="77777777" w:rsidR="005572EF" w:rsidRPr="00DC4A54" w:rsidRDefault="005572EF" w:rsidP="00B77F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C64AE0" w14:textId="77777777" w:rsidR="005572EF" w:rsidRPr="00DC4A54" w:rsidRDefault="005572EF" w:rsidP="00B77F20">
            <w:pPr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4FF8E3AB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BF3789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7216F" w14:textId="77777777" w:rsidR="00F8151B" w:rsidRDefault="00F8151B">
      <w:r>
        <w:separator/>
      </w:r>
    </w:p>
  </w:endnote>
  <w:endnote w:type="continuationSeparator" w:id="0">
    <w:p w14:paraId="2D1CB091" w14:textId="77777777" w:rsidR="00F8151B" w:rsidRDefault="00F8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515CF" w14:textId="77777777" w:rsidR="00F8151B" w:rsidRDefault="00F8151B">
      <w:r>
        <w:separator/>
      </w:r>
    </w:p>
  </w:footnote>
  <w:footnote w:type="continuationSeparator" w:id="0">
    <w:p w14:paraId="1B0D4357" w14:textId="77777777" w:rsidR="00F8151B" w:rsidRDefault="00F8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5E54370" w:rsidR="00CC4652" w:rsidRPr="00DC4A54" w:rsidRDefault="006A4691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19A8"/>
    <w:rsid w:val="000570A7"/>
    <w:rsid w:val="0006219C"/>
    <w:rsid w:val="00091481"/>
    <w:rsid w:val="000940EF"/>
    <w:rsid w:val="000B5B13"/>
    <w:rsid w:val="000D64CF"/>
    <w:rsid w:val="00107831"/>
    <w:rsid w:val="00134A9A"/>
    <w:rsid w:val="001354B2"/>
    <w:rsid w:val="00146EC3"/>
    <w:rsid w:val="00156390"/>
    <w:rsid w:val="00177500"/>
    <w:rsid w:val="001800D4"/>
    <w:rsid w:val="0019155A"/>
    <w:rsid w:val="0019246B"/>
    <w:rsid w:val="001A3258"/>
    <w:rsid w:val="001A5C8D"/>
    <w:rsid w:val="001B3F8D"/>
    <w:rsid w:val="001F1634"/>
    <w:rsid w:val="00217B61"/>
    <w:rsid w:val="00233CF4"/>
    <w:rsid w:val="00241491"/>
    <w:rsid w:val="00244756"/>
    <w:rsid w:val="00256FCB"/>
    <w:rsid w:val="002616D3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A12B5"/>
    <w:rsid w:val="003C25C7"/>
    <w:rsid w:val="003C555A"/>
    <w:rsid w:val="003D38C2"/>
    <w:rsid w:val="00406AA5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572EF"/>
    <w:rsid w:val="0056339C"/>
    <w:rsid w:val="00596AFD"/>
    <w:rsid w:val="005F0FC9"/>
    <w:rsid w:val="00602C37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11239"/>
    <w:rsid w:val="00720E13"/>
    <w:rsid w:val="007277AA"/>
    <w:rsid w:val="00732540"/>
    <w:rsid w:val="0073717C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6820"/>
    <w:rsid w:val="008D7A17"/>
    <w:rsid w:val="009211D1"/>
    <w:rsid w:val="00933305"/>
    <w:rsid w:val="00947E8E"/>
    <w:rsid w:val="00964CCD"/>
    <w:rsid w:val="009A0B20"/>
    <w:rsid w:val="009D3B01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B671C"/>
    <w:rsid w:val="00AE002B"/>
    <w:rsid w:val="00AE47D4"/>
    <w:rsid w:val="00AE7F46"/>
    <w:rsid w:val="00B02D34"/>
    <w:rsid w:val="00B278A4"/>
    <w:rsid w:val="00B3606F"/>
    <w:rsid w:val="00B511E4"/>
    <w:rsid w:val="00B543F7"/>
    <w:rsid w:val="00B77F20"/>
    <w:rsid w:val="00B805A9"/>
    <w:rsid w:val="00BA08D9"/>
    <w:rsid w:val="00BA2E5D"/>
    <w:rsid w:val="00BD1AF9"/>
    <w:rsid w:val="00BE0CDE"/>
    <w:rsid w:val="00BE3AE2"/>
    <w:rsid w:val="00BF3789"/>
    <w:rsid w:val="00C03896"/>
    <w:rsid w:val="00C1484D"/>
    <w:rsid w:val="00C36C9A"/>
    <w:rsid w:val="00CA0B71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399D"/>
    <w:rsid w:val="00F54236"/>
    <w:rsid w:val="00F5702E"/>
    <w:rsid w:val="00F8151B"/>
    <w:rsid w:val="00F83722"/>
    <w:rsid w:val="00F91EC0"/>
    <w:rsid w:val="00FA66AE"/>
    <w:rsid w:val="00FB2AAE"/>
    <w:rsid w:val="00FE109A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303</TotalTime>
  <Pages>5</Pages>
  <Words>693</Words>
  <Characters>3625</Characters>
  <Application>Microsoft Office Word</Application>
  <DocSecurity>0</DocSecurity>
  <Lines>402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12</cp:revision>
  <cp:lastPrinted>2012-02-02T13:14:00Z</cp:lastPrinted>
  <dcterms:created xsi:type="dcterms:W3CDTF">2024-04-17T12:48:00Z</dcterms:created>
  <dcterms:modified xsi:type="dcterms:W3CDTF">2024-05-14T12:01:00Z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