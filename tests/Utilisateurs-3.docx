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center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</w:t>
            </w:r>
            <w:r>
              <w:rPr>
                <w:rFonts w:cs="Arial" w:ascii="Arial" w:hAnsi="Arial"/>
              </w:rPr>
              <w:t>7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Création Utilisateurs php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21</w:t>
            </w:r>
            <w:r>
              <w:rPr>
                <w:rFonts w:cs="Arial" w:ascii="Arial" w:hAnsi="Arial"/>
              </w:rPr>
              <w:t>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 Dunet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  <w:r>
              <w:rPr>
                <w:rFonts w:cs="Arial" w:ascii="Arial" w:hAnsi="Arial"/>
              </w:rPr>
              <w:t>1/04/2024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Le fichier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ModificationUtilisateur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.php sert à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modifier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 un Utilisateur suite à un fetch venant de js qui lui transmet l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es informations à modifier.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val="fr-FR" w:bidi="ar-SA"/>
              </w:rPr>
              <w:t xml:space="preserve">Base de données MySQL crée 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et avec des utilisateurs</w:t>
            </w:r>
            <w:r>
              <w:rPr>
                <w:rFonts w:eastAsia="Times New Roman" w:cs="Arial" w:ascii="Arial" w:hAnsi="Arial"/>
                <w:kern w:val="0"/>
                <w:lang w:val="fr-FR" w:bidi="ar-SA"/>
              </w:rPr>
              <w:t>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>Être sur la branche creation Utilisateurs.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Times New Roman"/>
                <w:kern w:val="0"/>
                <w:lang w:val="fr-FR" w:bidi="ar-SA"/>
              </w:rPr>
              <w:t xml:space="preserve">Avoir un server php </w:t>
            </w:r>
            <w:r>
              <w:rPr>
                <w:rFonts w:eastAsia="Times New Roman" w:cs="Times New Roman"/>
                <w:kern w:val="0"/>
                <w:lang w:val="fr-FR" w:bidi="ar-SA"/>
              </w:rPr>
              <w:t>actif</w:t>
            </w:r>
            <w:r>
              <w:rPr>
                <w:rFonts w:eastAsia="Times New Roman" w:cs="Times New Roman"/>
                <w:kern w:val="0"/>
                <w:lang w:val="fr-FR" w:bidi="ar-SA"/>
              </w:rPr>
              <w:t>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59"/>
        <w:gridCol w:w="3097"/>
        <w:gridCol w:w="972"/>
        <w:gridCol w:w="969"/>
        <w:gridCol w:w="972"/>
        <w:gridCol w:w="968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Au début et a la fin du fichier modification afficher l’utilisateur  avec la méthode getUtilisateur de DB.inc.php.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Faire un fichier test.php qui viens modifier les informations relative à un utilisateurs (au moins une modification à faire) Ne pas modifier les droits.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On voit les informations de l’utilisateur avant et après les modification.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/>
              <w:t>Au début et a la fin du fichier modification afficher les droits de l’utilisateur avec la méthode getDroitUtilisateur de DB.inc.php.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/>
              <w:t>Modifier le fichier test.php pour modifier que le droit d’un utilisateur. Ne pas modifier les autres informations.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On voit les droits de l’utilisateur avant et après modification.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Afficher les informations comme dans l’étape 1 et 2 simultanément.</w:t>
            </w:r>
          </w:p>
          <w:p>
            <w:pPr>
              <w:pStyle w:val="Normal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Modifier et les informations de l’utilisateur et ses droits.</w:t>
            </w:r>
          </w:p>
        </w:tc>
        <w:tc>
          <w:tcPr>
            <w:tcW w:w="4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On voit les informations et les droits de l’utilisateur avant et après modification.</w:t>
            </w:r>
          </w:p>
        </w:tc>
        <w:tc>
          <w:tcPr>
            <w:tcW w:w="3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7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1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13970" distL="0" distR="0" simplePos="0" locked="0" layoutInCell="0" allowOverlap="1" relativeHeight="7" wp14:anchorId="71AE9C98">
              <wp:simplePos x="0" y="0"/>
              <wp:positionH relativeFrom="page">
                <wp:posOffset>0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14605"/>
              <wp:wrapNone/>
              <wp:docPr id="2" name="MSIPCMdf5e4e8abf7b48d298bee5ed" descr="{&quot;HashCode&quot;:238546008,&quot;Height&quot;:595.0,&quot;Width&quot;:841.0,&quot;Placement&quot;:&quot;Foot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692000" cy="25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tIns="0" bIns="0" anchor="b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SIPCMdf5e4e8abf7b48d298bee5ed" path="m0,0l-2147483645,0l-2147483645,-2147483646l0,-2147483646xe" stroked="f" o:allowincell="f" style="position:absolute;margin-left:0pt;margin-top:560.45pt;width:841.85pt;height:19.8pt;mso-wrap-style:square;v-text-anchor:bottom;mso-position-horizontal-relative:page;mso-position-vertical-relative:page" wp14:anchorId="71AE9C98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Utilisateurs.</w:t>
          </w:r>
          <w:r>
            <w:rPr>
              <w:rFonts w:cs="Arial" w:ascii="Arial" w:hAnsi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Hugo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3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Sheet Model.dotx</Template>
  <TotalTime>235</TotalTime>
  <Application>LibreOffice/24.2.2.2$Linux_X86_64 LibreOffice_project/427a8baee0312a7693737440f205d2e411d50bad</Application>
  <AppVersion>15.0000</AppVersion>
  <Pages>3</Pages>
  <Words>262</Words>
  <Characters>1390</Characters>
  <CharactersWithSpaces>1585</CharactersWithSpaces>
  <Paragraphs>68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2024-04-19T09:37:49Z</dcterms:modified>
  <cp:revision>5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