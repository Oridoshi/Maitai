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32E2A482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421822E5" w:rsidR="00244756" w:rsidRPr="00DC4A54" w:rsidRDefault="00D95218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Utilisateur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15DF06F4" w:rsidR="007808F5" w:rsidRPr="00DC4A54" w:rsidRDefault="00D95218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7808F5"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4B0351D0" w:rsidR="00866795" w:rsidRPr="00292E35" w:rsidRDefault="00D95218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E19015C" w:rsidR="00866795" w:rsidRPr="00292E35" w:rsidRDefault="00D95218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95218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A1D2DA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utilisateurs stockés dans 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3E4BEDB4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(disponible sur la branche page-Utilisateur)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40D2B346" w:rsidR="00304EAF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407DEED3" w:rsidR="00304EAF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565E69E1" w:rsidR="00304EAF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1A387941" w:rsidR="00304EAF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57A9B00F" w:rsidR="00EF4855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2F475D51" w:rsidR="00EF4855" w:rsidRPr="00DC4A54" w:rsidRDefault="00B41100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0EE6F5D8" w:rsidR="00EF4855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1FE166BB" w:rsidR="00EF4855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64444C3F" w:rsidR="00EF4855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061A2954" w:rsidR="00EF4855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602D464F" w14:textId="77777777" w:rsidR="002616D3" w:rsidRDefault="002616D3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l’option utilisateurs dans la </w:t>
            </w:r>
            <w:proofErr w:type="spellStart"/>
            <w:r>
              <w:rPr>
                <w:rFonts w:ascii="Arial" w:hAnsi="Arial" w:cs="Arial"/>
              </w:rPr>
              <w:t>bare</w:t>
            </w:r>
            <w:proofErr w:type="spellEnd"/>
            <w:r>
              <w:rPr>
                <w:rFonts w:ascii="Arial" w:hAnsi="Arial" w:cs="Arial"/>
              </w:rPr>
              <w:t xml:space="preserve"> de navigation.</w:t>
            </w:r>
          </w:p>
          <w:p w14:paraId="0069D19E" w14:textId="2C2D47EE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769B3E23" w14:textId="1E390EEC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tableau d’utilisateur apparait.</w:t>
            </w: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71DDEA7F" w:rsidR="009211D1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643468B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DBD4F8" w14:textId="70EB36C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7F614A70" w14:textId="5D0CBCA3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‘</w:t>
            </w:r>
            <w:r w:rsidRPr="002616D3">
              <w:rPr>
                <w:rFonts w:ascii="Arial" w:hAnsi="Arial" w:cs="Arial"/>
                <w:i/>
                <w:iCs/>
              </w:rPr>
              <w:t>+</w:t>
            </w:r>
            <w:r>
              <w:rPr>
                <w:rFonts w:ascii="Arial" w:hAnsi="Arial" w:cs="Arial"/>
              </w:rPr>
              <w:t>’ en bas à gauche du tableau</w:t>
            </w:r>
            <w:r w:rsidR="00B805A9">
              <w:rPr>
                <w:rFonts w:ascii="Arial" w:hAnsi="Arial" w:cs="Arial"/>
              </w:rPr>
              <w:t xml:space="preserve"> pour ajouter un utilisateur</w:t>
            </w:r>
            <w:r>
              <w:rPr>
                <w:rFonts w:ascii="Arial" w:hAnsi="Arial" w:cs="Arial"/>
              </w:rPr>
              <w:t>.</w:t>
            </w:r>
          </w:p>
          <w:p w14:paraId="6785FC78" w14:textId="57EF871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32820EB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apparait, vous </w:t>
            </w:r>
            <w:proofErr w:type="spellStart"/>
            <w:r>
              <w:rPr>
                <w:rFonts w:ascii="Arial" w:hAnsi="Arial" w:cs="Arial"/>
              </w:rPr>
              <w:t>demendant</w:t>
            </w:r>
            <w:proofErr w:type="spellEnd"/>
            <w:r>
              <w:rPr>
                <w:rFonts w:ascii="Arial" w:hAnsi="Arial" w:cs="Arial"/>
              </w:rPr>
              <w:t xml:space="preserve"> un login, adresse email, droit et si le compte est activé ou pas.</w:t>
            </w:r>
          </w:p>
          <w:p w14:paraId="1A336CC9" w14:textId="48098A5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1E12D71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991A65" w14:textId="48F87CAB" w:rsidR="002616D3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6A96866E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BB01FF9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C7708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4AFD49C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100CE2" w14:textId="56A1A55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14:paraId="2FD3C859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presser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sans rien remplir.</w:t>
            </w:r>
          </w:p>
          <w:p w14:paraId="23CAF79F" w14:textId="7A4AF1BA" w:rsidR="002616D3" w:rsidRP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E23B14" w14:textId="16062FD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ne </w:t>
            </w:r>
            <w:proofErr w:type="spellStart"/>
            <w:r>
              <w:rPr>
                <w:rFonts w:ascii="Arial" w:hAnsi="Arial" w:cs="Arial"/>
              </w:rPr>
              <w:t>disparrait</w:t>
            </w:r>
            <w:proofErr w:type="spellEnd"/>
            <w:r>
              <w:rPr>
                <w:rFonts w:ascii="Arial" w:hAnsi="Arial" w:cs="Arial"/>
              </w:rPr>
              <w:t xml:space="preserve"> pas et un message apparait comme quoi les champs sont </w:t>
            </w:r>
            <w:proofErr w:type="gramStart"/>
            <w:r>
              <w:rPr>
                <w:rFonts w:ascii="Arial" w:hAnsi="Arial" w:cs="Arial"/>
              </w:rPr>
              <w:t>obligatoire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C8A5E1C" w14:textId="1256272A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3493FBA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E7718" w14:textId="36A8BB57" w:rsidR="002616D3" w:rsidRPr="00DC4A54" w:rsidRDefault="00B4110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47CBBA3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B3E2C3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90F4CAD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72E6F8F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FCE9F25" w14:textId="30EC2A1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969" w:type="dxa"/>
            <w:shd w:val="clear" w:color="auto" w:fill="auto"/>
          </w:tcPr>
          <w:p w14:paraId="54CB20DB" w14:textId="5F2BF2D2" w:rsidR="00B805A9" w:rsidRPr="002616D3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 xml:space="preserve">’ après avoir rempli les champs (garder </w:t>
            </w:r>
            <w:r>
              <w:rPr>
                <w:rFonts w:ascii="Arial" w:hAnsi="Arial" w:cs="Arial"/>
                <w:i/>
                <w:iCs/>
              </w:rPr>
              <w:t>Client</w:t>
            </w:r>
            <w:r>
              <w:rPr>
                <w:rFonts w:ascii="Arial" w:hAnsi="Arial" w:cs="Arial"/>
              </w:rPr>
              <w:t xml:space="preserve"> pour droit).</w:t>
            </w:r>
          </w:p>
          <w:p w14:paraId="04BC0897" w14:textId="37ACFFEC" w:rsidR="00B805A9" w:rsidRPr="002616D3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64BECE" w14:textId="5295B62B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</w:t>
            </w:r>
            <w:proofErr w:type="spellStart"/>
            <w:r>
              <w:rPr>
                <w:rFonts w:ascii="Arial" w:hAnsi="Arial" w:cs="Arial"/>
              </w:rPr>
              <w:t>dispparait</w:t>
            </w:r>
            <w:proofErr w:type="spellEnd"/>
            <w:r>
              <w:rPr>
                <w:rFonts w:ascii="Arial" w:hAnsi="Arial" w:cs="Arial"/>
              </w:rPr>
              <w:t xml:space="preserve"> et un utilisateur est apparue en haut.</w:t>
            </w:r>
          </w:p>
          <w:p w14:paraId="3CA23A89" w14:textId="77777777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AC5DA8" w14:textId="58B105D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91BF3D" w14:textId="020C7366" w:rsidR="00B805A9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2B624C6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19923C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0BF5F0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37F8CBF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C7A741" w14:textId="372911D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41C5890E" w14:textId="77777777" w:rsidR="00B805A9" w:rsidRDefault="00B805A9" w:rsidP="00B805A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33681F9D" w14:textId="78BD0F8D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227B1DB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est toujours </w:t>
            </w:r>
            <w:proofErr w:type="spellStart"/>
            <w:proofErr w:type="gramStart"/>
            <w:r>
              <w:rPr>
                <w:rFonts w:ascii="Arial" w:hAnsi="Arial" w:cs="Arial"/>
              </w:rPr>
              <w:t>la</w:t>
            </w:r>
            <w:proofErr w:type="spellEnd"/>
            <w:proofErr w:type="gramEnd"/>
            <w:r>
              <w:rPr>
                <w:rFonts w:ascii="Arial" w:hAnsi="Arial" w:cs="Arial"/>
              </w:rPr>
              <w:t>. (Il peut avoir bouger selon l’ordre alphabétique).</w:t>
            </w:r>
          </w:p>
          <w:p w14:paraId="3C9189F3" w14:textId="5EB6CAD2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6606CB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1F7995" w14:textId="5C0C361A" w:rsidR="00B805A9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698808D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C722E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92D4C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0E91544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28A3AA" w14:textId="357CD010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7086B266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d’ajouter un utilisateur avec le même login et ou email de l’utilisateur déjà crée.</w:t>
            </w:r>
          </w:p>
          <w:p w14:paraId="0A1B75EC" w14:textId="0CE5E755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A8784F2" w14:textId="596DBF1F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ce login/email est déjà utilisé.</w:t>
            </w:r>
          </w:p>
        </w:tc>
        <w:tc>
          <w:tcPr>
            <w:tcW w:w="3096" w:type="dxa"/>
            <w:shd w:val="clear" w:color="auto" w:fill="auto"/>
          </w:tcPr>
          <w:p w14:paraId="1C042A2F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3009F" w14:textId="5208C7FC" w:rsidR="00B805A9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47CBD2C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617E7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3DB68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2A9CC6A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8FD8EE3" w14:textId="31EA76BE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3A83D03B" w14:textId="0823A693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Annule</w:t>
            </w:r>
            <w:r w:rsidR="00B511E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la création d’utilisateur.</w:t>
            </w:r>
          </w:p>
          <w:p w14:paraId="625F9199" w14:textId="192C8344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9F6CE98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disparait. Aucun utilisateur n’est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07619372" w14:textId="3284717B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5622F5E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BFF067" w14:textId="20DAC5BB" w:rsidR="00B805A9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87695A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5819A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C405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4635F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4976" w14:textId="64EA6B86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6078A06C" w14:textId="1A891742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crayon pour modifiez un utilisateur.</w:t>
            </w:r>
          </w:p>
          <w:p w14:paraId="358FFE1F" w14:textId="7BCA5839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BBB0C4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disparait, avec le formulaire déjà près rempli </w:t>
            </w:r>
            <w:proofErr w:type="gramStart"/>
            <w:r>
              <w:rPr>
                <w:rFonts w:ascii="Arial" w:hAnsi="Arial" w:cs="Arial"/>
              </w:rPr>
              <w:t>des information</w:t>
            </w:r>
            <w:proofErr w:type="gramEnd"/>
            <w:r>
              <w:rPr>
                <w:rFonts w:ascii="Arial" w:hAnsi="Arial" w:cs="Arial"/>
              </w:rPr>
              <w:t xml:space="preserve"> de l’utilisateur.</w:t>
            </w:r>
          </w:p>
          <w:p w14:paraId="7014C553" w14:textId="35B898C0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7E2E7BA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E0BE0A" w14:textId="0A8AAFE2" w:rsidR="00B511E4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6E73595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F9EE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809F12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2D2AF2F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521B5B" w14:textId="7E66B7A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026391EB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Modifiez des informations quelconques et appuyez sur modifier pour sauvegarder</w:t>
            </w:r>
          </w:p>
          <w:p w14:paraId="0BF06407" w14:textId="65CE50ED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03A1EA9" w14:textId="3B5B29D5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ont belle et bien était modifié.</w:t>
            </w:r>
          </w:p>
        </w:tc>
        <w:tc>
          <w:tcPr>
            <w:tcW w:w="3096" w:type="dxa"/>
            <w:shd w:val="clear" w:color="auto" w:fill="auto"/>
          </w:tcPr>
          <w:p w14:paraId="70B7031F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FFB246" w14:textId="04F4B105" w:rsidR="00B511E4" w:rsidRPr="00DC4A54" w:rsidRDefault="00B4110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67670490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27000C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39B03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358FDCE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51092E" w14:textId="7DC7D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14:paraId="65893892" w14:textId="77777777" w:rsidR="00B511E4" w:rsidRDefault="00B511E4" w:rsidP="00B511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41DA17DB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B237A69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 toujours ses nouvelles informations (Il peut avoir bouger selon l’ordre alphabétique).</w:t>
            </w:r>
          </w:p>
          <w:p w14:paraId="66D206D8" w14:textId="0578A1CB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25D87F4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355C4D" w14:textId="30C58A73" w:rsidR="00B511E4" w:rsidRPr="00DC4A54" w:rsidRDefault="00B4110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0F22ECD0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E39E5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C3E1A9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68F952C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1B1874" w14:textId="1441A36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3222B817" w14:textId="5813ABB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un utilisateur.</w:t>
            </w:r>
          </w:p>
          <w:p w14:paraId="6785F7F3" w14:textId="0B8A0DD1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9860F01" w14:textId="2511FE58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a disparue.</w:t>
            </w:r>
          </w:p>
        </w:tc>
        <w:tc>
          <w:tcPr>
            <w:tcW w:w="3096" w:type="dxa"/>
            <w:shd w:val="clear" w:color="auto" w:fill="auto"/>
          </w:tcPr>
          <w:p w14:paraId="46FA5827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14B241" w14:textId="1B18B367" w:rsidR="00B511E4" w:rsidRPr="00DC4A54" w:rsidRDefault="00B4110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6E07122C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051026B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ED69404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5AAC91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93E860" w14:textId="7B280A61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6FB4C1E0" w14:textId="77777777" w:rsidR="00B511E4" w:rsidRDefault="00B511E4" w:rsidP="00B511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33469101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7EB014" w14:textId="318F49D4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n’est pas </w:t>
            </w:r>
            <w:proofErr w:type="gramStart"/>
            <w:r>
              <w:rPr>
                <w:rFonts w:ascii="Arial" w:hAnsi="Arial" w:cs="Arial"/>
              </w:rPr>
              <w:t>réapparue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14:paraId="35359CF2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4D2B1A0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1F52C6F" w14:textId="6871C939" w:rsidR="00B511E4" w:rsidRPr="00DC4A54" w:rsidRDefault="00B4110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35B6419E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00131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E8DE74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59A399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75212F2" w14:textId="40D95026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</w:t>
            </w:r>
          </w:p>
        </w:tc>
        <w:tc>
          <w:tcPr>
            <w:tcW w:w="3969" w:type="dxa"/>
            <w:shd w:val="clear" w:color="auto" w:fill="auto"/>
          </w:tcPr>
          <w:p w14:paraId="0A730AE3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Ajoutez, supprimez ou modifiez pour faire en sorte d’avoir seulement deux comptes administrateur (1 actif, un inactif).</w:t>
            </w:r>
          </w:p>
          <w:p w14:paraId="12AD8D02" w14:textId="331BD5E4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70736F5" w14:textId="532128B0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Vous avez deux comptes admin, un actif et un </w:t>
            </w:r>
            <w:proofErr w:type="spellStart"/>
            <w:r>
              <w:rPr>
                <w:rFonts w:ascii="Arial" w:hAnsi="Arial" w:cs="Arial"/>
              </w:rPr>
              <w:t>desactiver</w:t>
            </w:r>
            <w:proofErr w:type="spellEnd"/>
            <w:r>
              <w:rPr>
                <w:rFonts w:ascii="Arial" w:hAnsi="Arial" w:cs="Arial"/>
              </w:rPr>
              <w:t xml:space="preserve"> (le texte sera en gris).</w:t>
            </w:r>
          </w:p>
        </w:tc>
        <w:tc>
          <w:tcPr>
            <w:tcW w:w="3096" w:type="dxa"/>
            <w:shd w:val="clear" w:color="auto" w:fill="auto"/>
          </w:tcPr>
          <w:p w14:paraId="5AD41571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54771FC" w14:textId="06DFF945" w:rsidR="00B511E4" w:rsidRPr="00DC4A54" w:rsidRDefault="00B4110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0EC9388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EE4B11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6A430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342BC9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153969E" w14:textId="4B45819C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0E33A11F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Supprimez </w:t>
            </w:r>
            <w:r w:rsidR="001F1634">
              <w:rPr>
                <w:rFonts w:ascii="Arial" w:hAnsi="Arial" w:cs="Arial"/>
              </w:rPr>
              <w:t>le compte administrateur actif.</w:t>
            </w:r>
          </w:p>
          <w:p w14:paraId="5EC62156" w14:textId="57A41F5E" w:rsidR="001F1634" w:rsidRDefault="001F163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1C6B151" w14:textId="77777777" w:rsidR="00B511E4" w:rsidRDefault="001F163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on ne peut pas supprimer le dernier compte administrateur actif.</w:t>
            </w:r>
          </w:p>
          <w:p w14:paraId="71F9B655" w14:textId="2A85E097" w:rsidR="001F1634" w:rsidRDefault="001F163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13D4CFC5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3379D4" w14:textId="7A7AAD10" w:rsidR="00B511E4" w:rsidRPr="00DC4A54" w:rsidRDefault="00B4110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FD59BDF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0C99C65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81951F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673D802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E49940" w14:textId="3568D13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1130387A" w14:textId="1EF0C444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Supprimez le compte administrateur inactif.</w:t>
            </w:r>
          </w:p>
          <w:p w14:paraId="09D7F2C3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1F36AF4" w14:textId="6151E19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compte est supprimé.</w:t>
            </w:r>
          </w:p>
          <w:p w14:paraId="3C88D365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8229824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2337DBD" w14:textId="7F65117C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C6B7B4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650E70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9E7A8A5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0E39A7E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98DEA67" w14:textId="4773C68C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3675E168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le compte administrateur restant pour le désactiver.</w:t>
            </w:r>
          </w:p>
          <w:p w14:paraId="746639B9" w14:textId="099AAB73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FABA61" w14:textId="1AF449A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on ne peut pas désactiver le dernier compte administrateur actif.</w:t>
            </w:r>
          </w:p>
          <w:p w14:paraId="10C152EA" w14:textId="5444B0F4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396934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9CF472" w14:textId="15348544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7A5A713B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AB6F0F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7485D8C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095FEC14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111DE22" w14:textId="07B26B3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5C6FCDF9" w14:textId="186AC9DC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 le compte administrateur restant pour lui changer ses droits.</w:t>
            </w:r>
          </w:p>
          <w:p w14:paraId="258361CB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83DBBDF" w14:textId="02DFBA54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apparait comme quoi on ne peut pas supprimer le dernier compte administrateur actif.</w:t>
            </w:r>
          </w:p>
          <w:p w14:paraId="3C4B7F5D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761F73A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564589" w14:textId="17570E4C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3CB66DF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DA5645D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081024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3F01F4E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22C6043C" w14:textId="207397E5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14:paraId="266E8F98" w14:textId="77777777" w:rsidR="001F1634" w:rsidRDefault="001F1634" w:rsidP="001F163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Raffraichissez</w:t>
            </w:r>
            <w:proofErr w:type="spellEnd"/>
            <w:r>
              <w:rPr>
                <w:rFonts w:ascii="Arial" w:hAnsi="Arial" w:cs="Arial"/>
              </w:rPr>
              <w:t xml:space="preserve"> la page.</w:t>
            </w:r>
          </w:p>
          <w:p w14:paraId="219D3FCD" w14:textId="403AAF94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A8770FD" w14:textId="63211634" w:rsidR="001F1634" w:rsidRDefault="001F1634" w:rsidP="001F163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Toutes les modification</w:t>
            </w:r>
            <w:proofErr w:type="gramEnd"/>
            <w:r>
              <w:rPr>
                <w:rFonts w:ascii="Arial" w:hAnsi="Arial" w:cs="Arial"/>
              </w:rPr>
              <w:t xml:space="preserve"> ont belle est bien était apporté.</w:t>
            </w:r>
          </w:p>
          <w:p w14:paraId="28A55252" w14:textId="77777777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953EC21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3968DBF" w14:textId="40AF8C98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51C8B77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C3363B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A8442C2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4293A52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1D26B98" w14:textId="42CF13EB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59A4441B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10769112" w14:textId="6387096D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A813C4" w14:textId="172C67CD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shd w:val="clear" w:color="auto" w:fill="auto"/>
          </w:tcPr>
          <w:p w14:paraId="5E0B10D5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9191EB" w14:textId="1CC5D596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1097DCB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FADAA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A31CC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71214D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2E37B00" w14:textId="6B6A0D3F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29</w:t>
            </w:r>
          </w:p>
        </w:tc>
        <w:tc>
          <w:tcPr>
            <w:tcW w:w="3969" w:type="dxa"/>
            <w:shd w:val="clear" w:color="auto" w:fill="auto"/>
          </w:tcPr>
          <w:p w14:paraId="183D7A28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proofErr w:type="gramStart"/>
            <w:r>
              <w:rPr>
                <w:rFonts w:ascii="Arial" w:hAnsi="Arial" w:cs="Arial"/>
                <w:i/>
                <w:iCs/>
              </w:rPr>
              <w:t>adresseIP:</w:t>
            </w:r>
            <w:proofErr w:type="gramEnd"/>
            <w:r>
              <w:rPr>
                <w:rFonts w:ascii="Arial" w:hAnsi="Arial" w:cs="Arial"/>
                <w:i/>
                <w:iCs/>
              </w:rPr>
              <w:t>3000/utilisateurs’</w:t>
            </w:r>
            <w:r>
              <w:rPr>
                <w:rFonts w:ascii="Arial" w:hAnsi="Arial" w:cs="Arial"/>
              </w:rPr>
              <w:t xml:space="preserve"> (pensez </w:t>
            </w:r>
            <w:proofErr w:type="spellStart"/>
            <w:r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1F1634">
              <w:rPr>
                <w:rFonts w:ascii="Arial" w:hAnsi="Arial" w:cs="Arial"/>
              </w:rPr>
              <w:t xml:space="preserve">remplacer </w:t>
            </w:r>
            <w:proofErr w:type="spellStart"/>
            <w:r w:rsidRPr="001F1634">
              <w:rPr>
                <w:rFonts w:ascii="Arial" w:hAnsi="Arial" w:cs="Arial"/>
                <w:i/>
                <w:iCs/>
              </w:rPr>
              <w:t>adresseIP</w:t>
            </w:r>
            <w:proofErr w:type="spellEnd"/>
            <w:r w:rsidRPr="001F1634">
              <w:rPr>
                <w:rFonts w:ascii="Arial" w:hAnsi="Arial" w:cs="Arial"/>
              </w:rPr>
              <w:t xml:space="preserve"> par </w:t>
            </w:r>
            <w:r>
              <w:rPr>
                <w:rFonts w:ascii="Arial" w:hAnsi="Arial" w:cs="Arial"/>
              </w:rPr>
              <w:t>l</w:t>
            </w:r>
            <w:r w:rsidRPr="001F1634">
              <w:rPr>
                <w:rFonts w:ascii="Arial" w:hAnsi="Arial" w:cs="Arial"/>
              </w:rPr>
              <w:t xml:space="preserve">’adresse </w:t>
            </w:r>
            <w:proofErr w:type="spellStart"/>
            <w:r w:rsidRPr="001F1634">
              <w:rPr>
                <w:rFonts w:ascii="Arial" w:hAnsi="Arial" w:cs="Arial"/>
              </w:rPr>
              <w:t>ip</w:t>
            </w:r>
            <w:proofErr w:type="spellEnd"/>
            <w:r w:rsidRPr="001F1634">
              <w:rPr>
                <w:rFonts w:ascii="Arial" w:hAnsi="Arial" w:cs="Arial"/>
              </w:rPr>
              <w:t xml:space="preserve"> du serveur)</w:t>
            </w:r>
          </w:p>
          <w:p w14:paraId="7BF296FF" w14:textId="08FCA51A" w:rsidR="001F1634" w:rsidRPr="001F1634" w:rsidRDefault="001F1634" w:rsidP="001F163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8" w:type="dxa"/>
            <w:shd w:val="clear" w:color="auto" w:fill="auto"/>
          </w:tcPr>
          <w:p w14:paraId="2497B956" w14:textId="192B153A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tableau avec les utilisateurs apparait sur votre écran (vous devez avoir le même résultat que sur votre PC)</w:t>
            </w:r>
          </w:p>
        </w:tc>
        <w:tc>
          <w:tcPr>
            <w:tcW w:w="3096" w:type="dxa"/>
            <w:shd w:val="clear" w:color="auto" w:fill="auto"/>
          </w:tcPr>
          <w:p w14:paraId="6BADE61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60F5FF" w14:textId="2048FA9D" w:rsidR="001F1634" w:rsidRPr="00DC4A54" w:rsidRDefault="00B41100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0k</w:t>
            </w:r>
          </w:p>
        </w:tc>
        <w:tc>
          <w:tcPr>
            <w:tcW w:w="971" w:type="dxa"/>
            <w:shd w:val="clear" w:color="auto" w:fill="auto"/>
          </w:tcPr>
          <w:p w14:paraId="67C9F20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55FD4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E39D9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Grilledutableau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276E65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CA96E" w14:textId="77777777" w:rsidR="00276E65" w:rsidRDefault="00276E65">
      <w:r>
        <w:separator/>
      </w:r>
    </w:p>
  </w:endnote>
  <w:endnote w:type="continuationSeparator" w:id="0">
    <w:p w14:paraId="4A4AF4C6" w14:textId="77777777" w:rsidR="00276E65" w:rsidRDefault="0027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Pieddepag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0293B" w14:textId="77777777" w:rsidR="00276E65" w:rsidRDefault="00276E65">
      <w:r>
        <w:separator/>
      </w:r>
    </w:p>
  </w:footnote>
  <w:footnote w:type="continuationSeparator" w:id="0">
    <w:p w14:paraId="42358D08" w14:textId="77777777" w:rsidR="00276E65" w:rsidRDefault="00276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76E65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25C7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41100"/>
    <w:rsid w:val="00B511E4"/>
    <w:rsid w:val="00B543F7"/>
    <w:rsid w:val="00B805A9"/>
    <w:rsid w:val="00BA08D9"/>
    <w:rsid w:val="00BA2E5D"/>
    <w:rsid w:val="00BD1AF9"/>
    <w:rsid w:val="00BE0CDE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218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184</TotalTime>
  <Pages>6</Pages>
  <Words>824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Tom Dunet</cp:lastModifiedBy>
  <cp:revision>10</cp:revision>
  <cp:lastPrinted>2012-02-02T13:14:00Z</cp:lastPrinted>
  <dcterms:created xsi:type="dcterms:W3CDTF">2024-04-17T12:48:00Z</dcterms:created>
  <dcterms:modified xsi:type="dcterms:W3CDTF">2024-04-26T12:10:00Z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