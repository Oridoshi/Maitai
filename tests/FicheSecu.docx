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C628" w14:textId="77777777" w:rsidR="00244756" w:rsidRPr="00DC4A54" w:rsidRDefault="00244756" w:rsidP="00244756">
      <w:pPr>
        <w:pStyle w:val="Maintitle"/>
      </w:pPr>
      <w:r w:rsidRPr="00DC4A54">
        <w:t>TEST SHEET</w:t>
      </w:r>
    </w:p>
    <w:tbl>
      <w:tblPr>
        <w:tblW w:w="11116" w:type="dxa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7408"/>
      </w:tblGrid>
      <w:tr w:rsidR="00244756" w:rsidRPr="00DC4A54" w14:paraId="711AB08D" w14:textId="77777777" w:rsidTr="00771F41">
        <w:trPr>
          <w:trHeight w:val="312"/>
        </w:trPr>
        <w:tc>
          <w:tcPr>
            <w:tcW w:w="3708" w:type="dxa"/>
            <w:shd w:val="clear" w:color="auto" w:fill="FF9900"/>
          </w:tcPr>
          <w:p w14:paraId="74C6C23F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816E34D" w14:textId="39176EE1" w:rsidR="00244756" w:rsidRPr="00DC4A54" w:rsidRDefault="00602C37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1202</w:t>
            </w:r>
          </w:p>
        </w:tc>
      </w:tr>
      <w:tr w:rsidR="00244756" w:rsidRPr="00DC4A54" w14:paraId="5BFB0F0B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27F3F82D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 xml:space="preserve">Request </w:t>
            </w:r>
            <w:r w:rsidR="008C2882" w:rsidRPr="00DC4A54">
              <w:rPr>
                <w:rFonts w:ascii="Arial" w:hAnsi="Arial" w:cs="Arial"/>
                <w:color w:val="FFFFFF"/>
                <w:lang w:val="en-US"/>
              </w:rPr>
              <w:t>T</w:t>
            </w:r>
            <w:r w:rsidRPr="00DC4A54">
              <w:rPr>
                <w:rFonts w:ascii="Arial" w:hAnsi="Arial" w:cs="Arial"/>
                <w:color w:val="FFFFFF"/>
                <w:lang w:val="en-US"/>
              </w:rPr>
              <w:t>itle</w:t>
            </w:r>
          </w:p>
        </w:tc>
        <w:tc>
          <w:tcPr>
            <w:tcW w:w="7408" w:type="dxa"/>
            <w:shd w:val="clear" w:color="auto" w:fill="auto"/>
          </w:tcPr>
          <w:p w14:paraId="5584A000" w14:textId="747DB07C" w:rsidR="00244756" w:rsidRPr="00DC4A54" w:rsidRDefault="00602C37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des fiches de sécurités</w:t>
            </w:r>
          </w:p>
        </w:tc>
      </w:tr>
      <w:tr w:rsidR="007808F5" w:rsidRPr="00DC4A54" w14:paraId="5AD5BE2E" w14:textId="77777777" w:rsidTr="00DE2D42">
        <w:trPr>
          <w:trHeight w:val="298"/>
        </w:trPr>
        <w:tc>
          <w:tcPr>
            <w:tcW w:w="3708" w:type="dxa"/>
            <w:shd w:val="clear" w:color="auto" w:fill="FF9900"/>
          </w:tcPr>
          <w:p w14:paraId="497CFA2E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5A9680BD" w14:textId="1979016B" w:rsidR="007808F5" w:rsidRPr="00DC4A54" w:rsidRDefault="003A12B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7808F5" w:rsidRPr="00DC4A54" w14:paraId="42F789F4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54EDDDA6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45D1B92" w14:textId="0C84A07D" w:rsidR="007808F5" w:rsidRPr="00DC4A54" w:rsidRDefault="00602C37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07/05</w:t>
            </w:r>
            <w:r w:rsidR="007808F5">
              <w:rPr>
                <w:rFonts w:ascii="Arial" w:hAnsi="Arial" w:cs="Arial"/>
              </w:rPr>
              <w:t>/2024</w:t>
            </w:r>
          </w:p>
        </w:tc>
      </w:tr>
    </w:tbl>
    <w:p w14:paraId="2D742E48" w14:textId="77777777" w:rsidR="00720E13" w:rsidRPr="00DC4A54" w:rsidRDefault="004901B3" w:rsidP="007908DF">
      <w:pPr>
        <w:pStyle w:val="Section"/>
      </w:pPr>
      <w:r w:rsidRPr="00DC4A54">
        <w:t>Result</w:t>
      </w:r>
      <w:r w:rsidR="00720E13" w:rsidRPr="00DC4A54">
        <w:t>:</w:t>
      </w:r>
    </w:p>
    <w:tbl>
      <w:tblPr>
        <w:tblW w:w="1399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866795" w:rsidRPr="00DC4A54" w14:paraId="3F000F60" w14:textId="77777777" w:rsidTr="00866795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20556C" w14:textId="77777777" w:rsidR="00866795" w:rsidRPr="00DC4A54" w:rsidRDefault="00866795" w:rsidP="004901B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C7A0533" w14:textId="77777777" w:rsidR="00866795" w:rsidRPr="00DC4A54" w:rsidRDefault="00866795" w:rsidP="00720E1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/ SPRINT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14:paraId="30263DC2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61C1936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 (OK / NOK)</w:t>
            </w:r>
          </w:p>
        </w:tc>
      </w:tr>
      <w:tr w:rsidR="00866795" w:rsidRPr="00DC4A54" w14:paraId="4E9D44F1" w14:textId="77777777" w:rsidTr="00866795">
        <w:trPr>
          <w:trHeight w:val="255"/>
        </w:trPr>
        <w:tc>
          <w:tcPr>
            <w:tcW w:w="4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05A98C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A438B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210C03" w14:textId="77777777" w:rsidR="00866795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D6D284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56DC81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636CD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812CB7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866795" w:rsidRPr="00DC4A54" w14:paraId="53013B25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B0F0" w14:textId="3E4C2CE6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A36E" w14:textId="3411FB50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8E4D" w14:textId="30E30381" w:rsidR="0086679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A90" w14:textId="74FB7DBE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D030F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26417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BEC4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C4A54" w14:paraId="32A89186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E164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A932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C459" w14:textId="77777777" w:rsidR="00866795" w:rsidRPr="00292E3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545C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A38F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689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55A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602C37" w14:paraId="6C28BE0A" w14:textId="77777777" w:rsidTr="00866795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9694" w14:textId="77777777" w:rsidR="00866795" w:rsidRPr="00AB633A" w:rsidRDefault="00866795" w:rsidP="00AB633A">
            <w:pPr>
              <w:jc w:val="right"/>
              <w:rPr>
                <w:rFonts w:ascii="Arial" w:hAnsi="Arial" w:cs="Arial"/>
                <w:lang w:val="en-US"/>
              </w:rPr>
            </w:pPr>
            <w:r w:rsidRPr="00AB633A"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5786" w14:textId="77777777" w:rsidR="00866795" w:rsidRPr="0019155A" w:rsidRDefault="00866795" w:rsidP="008667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8C84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7FD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42EE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15B5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20F6563" w14:textId="77777777" w:rsidR="000369BD" w:rsidRPr="00DC4A54" w:rsidRDefault="004901B3" w:rsidP="00B543F7">
      <w:pPr>
        <w:pStyle w:val="Section"/>
      </w:pPr>
      <w:r w:rsidRPr="00DC4A54">
        <w:t>Summary: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D30CC9" w:rsidRPr="00DC4A54" w14:paraId="5D6A450E" w14:textId="77777777" w:rsidTr="00596AFD">
        <w:trPr>
          <w:cantSplit/>
        </w:trPr>
        <w:tc>
          <w:tcPr>
            <w:tcW w:w="11765" w:type="dxa"/>
          </w:tcPr>
          <w:p w14:paraId="53B18C90" w14:textId="418D0C55" w:rsidR="00304EAF" w:rsidRPr="00DC4A54" w:rsidRDefault="00602C37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du formulaire et de la création des fiches de sécurités</w:t>
            </w:r>
          </w:p>
        </w:tc>
      </w:tr>
    </w:tbl>
    <w:p w14:paraId="50E814A2" w14:textId="77777777" w:rsidR="00D30CC9" w:rsidRPr="00DC4A54" w:rsidRDefault="00D30CC9" w:rsidP="00D30CC9">
      <w:pPr>
        <w:pStyle w:val="Section"/>
      </w:pPr>
      <w:r w:rsidRPr="00DC4A54">
        <w:t>Initial test conditions: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34A9A" w:rsidRPr="00DC4A54" w14:paraId="450ED893" w14:textId="77777777" w:rsidTr="00596AFD">
        <w:trPr>
          <w:cantSplit/>
        </w:trPr>
        <w:tc>
          <w:tcPr>
            <w:tcW w:w="11765" w:type="dxa"/>
          </w:tcPr>
          <w:p w14:paraId="56B83B37" w14:textId="21952A15" w:rsidR="006A4691" w:rsidRDefault="006A4691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(construit avec les fonctions) sur le serveur MySQL</w:t>
            </w:r>
            <w:r w:rsidR="00C1484D">
              <w:rPr>
                <w:rFonts w:ascii="Arial" w:hAnsi="Arial" w:cs="Arial"/>
              </w:rPr>
              <w:t xml:space="preserve"> lancé</w:t>
            </w:r>
            <w:r>
              <w:rPr>
                <w:rFonts w:ascii="Arial" w:hAnsi="Arial" w:cs="Arial"/>
              </w:rPr>
              <w:t>.</w:t>
            </w:r>
          </w:p>
          <w:p w14:paraId="155859AB" w14:textId="77777777" w:rsidR="006A4691" w:rsidRDefault="001B3F8D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Avoir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d’installer sur son serveur</w:t>
            </w:r>
          </w:p>
          <w:p w14:paraId="726C6FED" w14:textId="7FC869FE" w:rsidR="00C1484D" w:rsidRPr="00DC4A54" w:rsidRDefault="00C1484D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Avoir </w:t>
            </w:r>
            <w:proofErr w:type="gramStart"/>
            <w:r>
              <w:rPr>
                <w:rFonts w:ascii="Arial" w:hAnsi="Arial" w:cs="Arial"/>
              </w:rPr>
              <w:t>les dossier nécessaire</w:t>
            </w:r>
            <w:proofErr w:type="gramEnd"/>
            <w:r>
              <w:rPr>
                <w:rFonts w:ascii="Arial" w:hAnsi="Arial" w:cs="Arial"/>
              </w:rPr>
              <w:t xml:space="preserve"> au fonctionnement de cette fonctionnalités </w:t>
            </w:r>
            <w:r w:rsidR="00602C37">
              <w:rPr>
                <w:rFonts w:ascii="Arial" w:hAnsi="Arial" w:cs="Arial"/>
              </w:rPr>
              <w:t>(disponible sur la branche page-</w:t>
            </w:r>
            <w:proofErr w:type="spellStart"/>
            <w:r w:rsidR="00602C37">
              <w:rPr>
                <w:rFonts w:ascii="Arial" w:hAnsi="Arial" w:cs="Arial"/>
              </w:rPr>
              <w:t>FicheDeSecu</w:t>
            </w:r>
            <w:proofErr w:type="spellEnd"/>
            <w:r w:rsidR="00602C37">
              <w:rPr>
                <w:rFonts w:ascii="Arial" w:hAnsi="Arial" w:cs="Arial"/>
              </w:rPr>
              <w:t>)</w:t>
            </w:r>
          </w:p>
        </w:tc>
      </w:tr>
    </w:tbl>
    <w:p w14:paraId="53B92757" w14:textId="77777777" w:rsidR="00D936F5" w:rsidRPr="00DC4A54" w:rsidRDefault="0061391A" w:rsidP="00B543F7">
      <w:pPr>
        <w:pStyle w:val="Section"/>
      </w:pPr>
      <w:r w:rsidRPr="00DC4A54">
        <w:lastRenderedPageBreak/>
        <w:t>Test steps</w:t>
      </w:r>
      <w:r w:rsidR="004901B3" w:rsidRPr="00DC4A54">
        <w:t>:</w:t>
      </w:r>
    </w:p>
    <w:tbl>
      <w:tblPr>
        <w:tblW w:w="15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</w:tblGrid>
      <w:tr w:rsidR="009F52BD" w:rsidRPr="00DC4A54" w14:paraId="2BDB3574" w14:textId="77777777" w:rsidTr="009F52BD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0127150B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535EF1B4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C6B74C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16B312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4848CC87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(O</w:t>
            </w:r>
            <w:r>
              <w:rPr>
                <w:rFonts w:ascii="Arial" w:hAnsi="Arial" w:cs="Arial"/>
                <w:b/>
              </w:rPr>
              <w:t>K</w:t>
            </w:r>
            <w:r w:rsidRPr="00DC4A54">
              <w:rPr>
                <w:rFonts w:ascii="Arial" w:hAnsi="Arial" w:cs="Arial"/>
                <w:b/>
              </w:rPr>
              <w:t xml:space="preserve"> / N</w:t>
            </w:r>
            <w:r>
              <w:rPr>
                <w:rFonts w:ascii="Arial" w:hAnsi="Arial" w:cs="Arial"/>
                <w:b/>
              </w:rPr>
              <w:t>OK</w:t>
            </w:r>
            <w:r w:rsidRPr="00DC4A54">
              <w:rPr>
                <w:rFonts w:ascii="Arial" w:hAnsi="Arial" w:cs="Arial"/>
                <w:b/>
              </w:rPr>
              <w:t>)</w:t>
            </w:r>
          </w:p>
        </w:tc>
      </w:tr>
      <w:tr w:rsidR="009F52BD" w:rsidRPr="00DC4A54" w14:paraId="610D6C3A" w14:textId="77777777" w:rsidTr="009F52BD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139E77E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416A03A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1B1ADC6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708576B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4B281F86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5D4E37D0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1CC00221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D1E5E1E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304EAF" w:rsidRPr="00DC4A54" w14:paraId="2F5F4DB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642CA55" w14:textId="0648CD55" w:rsidR="00304EAF" w:rsidRPr="001A5C8D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75C91DE4" w14:textId="703F7F85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un terminal sur le </w:t>
            </w:r>
            <w:r w:rsidR="00EF4855">
              <w:rPr>
                <w:rFonts w:ascii="Arial" w:hAnsi="Arial" w:cs="Arial"/>
              </w:rPr>
              <w:t xml:space="preserve">serveur </w:t>
            </w:r>
            <w:proofErr w:type="spellStart"/>
            <w:r w:rsidR="00EF4855">
              <w:rPr>
                <w:rFonts w:ascii="Arial" w:hAnsi="Arial" w:cs="Arial"/>
              </w:rPr>
              <w:t>hébérgant</w:t>
            </w:r>
            <w:proofErr w:type="spellEnd"/>
            <w:r w:rsidR="00EF4855">
              <w:rPr>
                <w:rFonts w:ascii="Arial" w:hAnsi="Arial" w:cs="Arial"/>
              </w:rPr>
              <w:t xml:space="preserve"> l’application</w:t>
            </w:r>
            <w:r>
              <w:rPr>
                <w:rFonts w:ascii="Arial" w:hAnsi="Arial" w:cs="Arial"/>
              </w:rPr>
              <w:t>.</w:t>
            </w:r>
          </w:p>
          <w:p w14:paraId="0B58F114" w14:textId="34C5C3FE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6E2549B4" w14:textId="52EE6552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apparait.</w:t>
            </w:r>
          </w:p>
        </w:tc>
        <w:tc>
          <w:tcPr>
            <w:tcW w:w="3096" w:type="dxa"/>
            <w:shd w:val="clear" w:color="auto" w:fill="auto"/>
          </w:tcPr>
          <w:p w14:paraId="27897C7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079E296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EF67526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FF918C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3892A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7FDC0D7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B47FA93" w14:textId="37FEA624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2F83FCD3" w14:textId="140366F2" w:rsidR="00304EAF" w:rsidRDefault="00304EAF" w:rsidP="00020B0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config</w:t>
            </w:r>
            <w:r>
              <w:rPr>
                <w:rFonts w:ascii="Arial" w:hAnsi="Arial" w:cs="Arial"/>
              </w:rPr>
              <w:t xml:space="preserve"> dans le terminal pour récupérer l’</w:t>
            </w:r>
            <w:proofErr w:type="spellStart"/>
            <w:r>
              <w:rPr>
                <w:rFonts w:ascii="Arial" w:hAnsi="Arial" w:cs="Arial"/>
              </w:rPr>
              <w:t>addresse</w:t>
            </w:r>
            <w:proofErr w:type="spellEnd"/>
            <w:r>
              <w:rPr>
                <w:rFonts w:ascii="Arial" w:hAnsi="Arial" w:cs="Arial"/>
              </w:rPr>
              <w:t xml:space="preserve"> IP v4 de la carte réseau sans fil Wi-Fi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1364C108" w14:textId="1EB1E1F8" w:rsidR="00304EAF" w:rsidRP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B4E0B7A" w14:textId="1A271C85" w:rsidR="00304EAF" w:rsidRP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adresses apparaissent, chercher l’</w:t>
            </w:r>
            <w:proofErr w:type="spellStart"/>
            <w:r>
              <w:rPr>
                <w:rFonts w:ascii="Arial" w:hAnsi="Arial" w:cs="Arial"/>
              </w:rPr>
              <w:t>addresse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IPv4</w:t>
            </w:r>
            <w:r>
              <w:rPr>
                <w:rFonts w:ascii="Arial" w:hAnsi="Arial" w:cs="Arial"/>
              </w:rPr>
              <w:t xml:space="preserve"> de la carte </w:t>
            </w:r>
            <w:proofErr w:type="spellStart"/>
            <w:r>
              <w:rPr>
                <w:rFonts w:ascii="Arial" w:hAnsi="Arial" w:cs="Arial"/>
                <w:i/>
                <w:iCs/>
              </w:rPr>
              <w:t>Carte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réseau sans fil Wi-Fi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1C1B0A4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4673B03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74FB26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77C5B8E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D148A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6775D94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0C2BF91" w14:textId="2F1E10CD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767F1B9B" w14:textId="55B9189E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dans VS Code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 ayant le chemin (</w:t>
            </w:r>
            <w:r>
              <w:rPr>
                <w:rFonts w:ascii="Arial" w:hAnsi="Arial" w:cs="Arial"/>
                <w:i/>
                <w:iCs/>
              </w:rPr>
              <w:t>C:\</w:t>
            </w:r>
            <w:proofErr w:type="spellStart"/>
            <w:r>
              <w:rPr>
                <w:rFonts w:ascii="Arial" w:hAnsi="Arial" w:cs="Arial"/>
                <w:i/>
                <w:iCs/>
              </w:rPr>
              <w:t>xampp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htdocs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  <w:p w14:paraId="4A3BC995" w14:textId="572DA93D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2B143E6" w14:textId="353E7086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dossier est ouvert (il doit contenir au minimum un dossier src).</w:t>
            </w:r>
          </w:p>
        </w:tc>
        <w:tc>
          <w:tcPr>
            <w:tcW w:w="3096" w:type="dxa"/>
            <w:shd w:val="clear" w:color="auto" w:fill="auto"/>
          </w:tcPr>
          <w:p w14:paraId="1586D401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07FF12B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753F168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A612D7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D1A5D3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05E971A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70F5E7E" w14:textId="67BA3B81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5C14AB91" w14:textId="77777777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proofErr w:type="spellStart"/>
            <w:r w:rsidR="00A00B1D"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 w:rsidR="00A00B1D">
              <w:rPr>
                <w:rFonts w:ascii="Arial" w:hAnsi="Arial" w:cs="Arial"/>
              </w:rPr>
              <w:t xml:space="preserve"> situé dans le dossier </w:t>
            </w:r>
            <w:r w:rsidR="00A00B1D">
              <w:rPr>
                <w:rFonts w:ascii="Arial" w:hAnsi="Arial" w:cs="Arial"/>
                <w:i/>
                <w:iCs/>
              </w:rPr>
              <w:t>src/</w:t>
            </w:r>
            <w:proofErr w:type="spellStart"/>
            <w:r w:rsidR="00A00B1D">
              <w:rPr>
                <w:rFonts w:ascii="Arial" w:hAnsi="Arial" w:cs="Arial"/>
                <w:i/>
                <w:iCs/>
              </w:rPr>
              <w:t>php</w:t>
            </w:r>
            <w:proofErr w:type="spellEnd"/>
            <w:r w:rsidR="00A00B1D">
              <w:rPr>
                <w:rFonts w:ascii="Arial" w:hAnsi="Arial" w:cs="Arial"/>
                <w:i/>
                <w:iCs/>
              </w:rPr>
              <w:t>/</w:t>
            </w:r>
            <w:proofErr w:type="spellStart"/>
            <w:r w:rsidR="00A00B1D">
              <w:rPr>
                <w:rFonts w:ascii="Arial" w:hAnsi="Arial" w:cs="Arial"/>
                <w:i/>
                <w:iCs/>
              </w:rPr>
              <w:t>inc</w:t>
            </w:r>
            <w:proofErr w:type="spellEnd"/>
            <w:r w:rsidR="00A00B1D">
              <w:rPr>
                <w:rFonts w:ascii="Arial" w:hAnsi="Arial" w:cs="Arial"/>
                <w:i/>
                <w:iCs/>
              </w:rPr>
              <w:t>/</w:t>
            </w:r>
            <w:r w:rsidR="00A00B1D">
              <w:rPr>
                <w:rFonts w:ascii="Arial" w:hAnsi="Arial" w:cs="Arial"/>
              </w:rPr>
              <w:t>.</w:t>
            </w:r>
          </w:p>
          <w:p w14:paraId="63A8C7E9" w14:textId="22BDB1CF" w:rsidR="00A00B1D" w:rsidRPr="00A00B1D" w:rsidRDefault="00A00B1D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D0A2210" w14:textId="651ECD41" w:rsidR="00304EAF" w:rsidRPr="00A00B1D" w:rsidRDefault="00A00B1D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 w:rsidR="00EF4855"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auto"/>
          </w:tcPr>
          <w:p w14:paraId="68C9B9A5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E3D61F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89A1B4F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B167A7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8642B9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3F9016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44A9C5" w14:textId="52B77CAC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3C2FAC8F" w14:textId="7777777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private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static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string $host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donnée pour correspondre à l’adresse de votre machine.</w:t>
            </w:r>
          </w:p>
          <w:p w14:paraId="0BFBAC1D" w14:textId="586FF526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11006703" w14:textId="510696EC" w:rsidR="00EF4855" w:rsidRDefault="00EF4855" w:rsidP="00020B0A">
            <w:pPr>
              <w:rPr>
                <w:rFonts w:ascii="Arial" w:hAnsi="Arial" w:cs="Arial"/>
              </w:rPr>
            </w:pPr>
          </w:p>
          <w:p w14:paraId="0631A0AB" w14:textId="38A876AB" w:rsidR="00EF4855" w:rsidRPr="00EF4855" w:rsidRDefault="00EF4855" w:rsidP="00020B0A"/>
        </w:tc>
        <w:tc>
          <w:tcPr>
            <w:tcW w:w="4258" w:type="dxa"/>
            <w:shd w:val="clear" w:color="auto" w:fill="auto"/>
          </w:tcPr>
          <w:p w14:paraId="38ED7924" w14:textId="538E1A4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 w:rsidRPr="00EF4855">
              <w:rPr>
                <w:rFonts w:ascii="Arial" w:hAnsi="Arial" w:cs="Arial"/>
                <w:i/>
                <w:iCs/>
              </w:rPr>
              <w:t>host</w:t>
            </w:r>
            <w:r>
              <w:rPr>
                <w:rFonts w:ascii="Arial" w:hAnsi="Arial" w:cs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shd w:val="clear" w:color="auto" w:fill="auto"/>
          </w:tcPr>
          <w:p w14:paraId="094D3CB0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31DE0E9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C4A349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D07F11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AA76C78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55E2F5E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295CBD3" w14:textId="7F018D3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2E8D5E5C" w14:textId="0069B2DD" w:rsidR="00EF4855" w:rsidRP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src/components/</w:t>
            </w:r>
            <w:r>
              <w:rPr>
                <w:rFonts w:ascii="Arial" w:hAnsi="Arial" w:cs="Arial"/>
              </w:rPr>
              <w:t>.</w:t>
            </w:r>
          </w:p>
          <w:p w14:paraId="47B91673" w14:textId="4311C11A" w:rsidR="00EF4855" w:rsidRPr="00EF4855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29F077C" w14:textId="6E65EBE3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auto"/>
          </w:tcPr>
          <w:p w14:paraId="49EED206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FC0FF0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5FC4946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A93C92A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29915B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3F5C40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AA4F0CE" w14:textId="266F1000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969" w:type="dxa"/>
            <w:shd w:val="clear" w:color="auto" w:fill="auto"/>
          </w:tcPr>
          <w:p w14:paraId="6E7F8369" w14:textId="3494DDA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export </w:t>
            </w:r>
            <w:proofErr w:type="spellStart"/>
            <w:r>
              <w:rPr>
                <w:rFonts w:ascii="Arial" w:hAnsi="Arial" w:cs="Arial"/>
                <w:i/>
                <w:iCs/>
              </w:rPr>
              <w:t>const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IP dans le lien donnée pour correspondre à l’adresse de votre machine.</w:t>
            </w:r>
          </w:p>
          <w:p w14:paraId="21E53EA0" w14:textId="5A1C9303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54B6ECDF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8A9FF48" w14:textId="1B8B6C8F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</w:rPr>
              <w:t xml:space="preserve"> a maintenant pour le bon chemin pour avoir </w:t>
            </w:r>
            <w:proofErr w:type="spellStart"/>
            <w:r>
              <w:rPr>
                <w:rFonts w:ascii="Arial" w:hAnsi="Arial" w:cs="Arial"/>
              </w:rPr>
              <w:t>accés</w:t>
            </w:r>
            <w:proofErr w:type="spellEnd"/>
            <w:r>
              <w:rPr>
                <w:rFonts w:ascii="Arial" w:hAnsi="Arial" w:cs="Arial"/>
              </w:rPr>
              <w:t xml:space="preserve"> au fichier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7CB31F9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ECF7A55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894FB9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850C01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92A39BC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0C2258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AFDEA46" w14:textId="4ED065AB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5CE45C20" w14:textId="13C8F5B1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Selectionnez</w:t>
            </w:r>
            <w:proofErr w:type="spellEnd"/>
            <w:r>
              <w:rPr>
                <w:rFonts w:ascii="Arial" w:hAnsi="Arial" w:cs="Arial"/>
              </w:rPr>
              <w:t xml:space="preserve"> sur VS Code l’onglet </w:t>
            </w:r>
            <w:r>
              <w:rPr>
                <w:rFonts w:ascii="Arial" w:hAnsi="Arial" w:cs="Arial"/>
                <w:i/>
                <w:iCs/>
              </w:rPr>
              <w:t>Terminal</w:t>
            </w:r>
            <w:r>
              <w:rPr>
                <w:rFonts w:ascii="Arial" w:hAnsi="Arial" w:cs="Arial"/>
              </w:rPr>
              <w:t xml:space="preserve"> puis </w:t>
            </w:r>
            <w:r>
              <w:rPr>
                <w:rFonts w:ascii="Arial" w:hAnsi="Arial" w:cs="Arial"/>
                <w:i/>
                <w:iCs/>
              </w:rPr>
              <w:t>new terminal</w:t>
            </w:r>
            <w:r>
              <w:rPr>
                <w:rFonts w:ascii="Arial" w:hAnsi="Arial" w:cs="Arial"/>
              </w:rPr>
              <w:t xml:space="preserve"> pour lancer un nouveau terminal.</w:t>
            </w:r>
          </w:p>
          <w:p w14:paraId="5A116D46" w14:textId="010F99E5" w:rsidR="00EF4855" w:rsidRPr="00C1484D" w:rsidRDefault="00EF4855" w:rsidP="00EF4855"/>
        </w:tc>
        <w:tc>
          <w:tcPr>
            <w:tcW w:w="4258" w:type="dxa"/>
            <w:shd w:val="clear" w:color="auto" w:fill="auto"/>
          </w:tcPr>
          <w:p w14:paraId="6999FB35" w14:textId="19F6CE66" w:rsidR="00EF4855" w:rsidRPr="00DC4A54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shd w:val="clear" w:color="auto" w:fill="auto"/>
          </w:tcPr>
          <w:p w14:paraId="534705DB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B88816" w14:textId="2C58D95A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049928D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880DE8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8A393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45B6E42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EEA08A5" w14:textId="2BD9220C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14:paraId="367F45B8" w14:textId="7FAB865F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install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pour installer le dossier </w:t>
            </w:r>
            <w:proofErr w:type="spellStart"/>
            <w:r w:rsidRPr="00C1484D">
              <w:rPr>
                <w:rFonts w:ascii="Arial" w:hAnsi="Arial" w:cs="Arial"/>
                <w:i/>
                <w:iCs/>
              </w:rPr>
              <w:t>node</w:t>
            </w:r>
            <w:r>
              <w:rPr>
                <w:rFonts w:ascii="Arial" w:hAnsi="Arial" w:cs="Arial"/>
                <w:i/>
                <w:iCs/>
              </w:rPr>
              <w:t>_</w:t>
            </w:r>
            <w:r w:rsidRPr="00C1484D">
              <w:rPr>
                <w:rFonts w:ascii="Arial" w:hAnsi="Arial" w:cs="Arial"/>
                <w:i/>
                <w:iCs/>
              </w:rPr>
              <w:t>modules</w:t>
            </w:r>
            <w:proofErr w:type="spellEnd"/>
            <w:r>
              <w:rPr>
                <w:rFonts w:ascii="Arial" w:hAnsi="Arial" w:cs="Arial"/>
              </w:rPr>
              <w:t xml:space="preserve"> (nécessaire au lancement du serveur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435A5C9C" w14:textId="0A088BC8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C9FAF20" w14:textId="7C0AE18F" w:rsidR="00EF4855" w:rsidRPr="00C1484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</w:t>
            </w:r>
            <w:proofErr w:type="gramStart"/>
            <w:r>
              <w:rPr>
                <w:rFonts w:ascii="Arial" w:hAnsi="Arial" w:cs="Arial"/>
              </w:rPr>
              <w:t>apparue</w:t>
            </w:r>
            <w:proofErr w:type="gramEnd"/>
            <w:r>
              <w:rPr>
                <w:rFonts w:ascii="Arial" w:hAnsi="Arial" w:cs="Arial"/>
              </w:rPr>
              <w:t xml:space="preserve"> du nom de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150E526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17B923B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CA5BB5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D111DF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4B7AEB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C7ED1A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F3B6539" w14:textId="30DDAD09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14:paraId="3903B8E4" w14:textId="5570242E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start </w:t>
            </w:r>
            <w:r>
              <w:rPr>
                <w:rFonts w:ascii="Arial" w:hAnsi="Arial" w:cs="Arial"/>
              </w:rPr>
              <w:t xml:space="preserve">pour lancer le serveur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4A708E2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47CB881" w14:textId="6FBF1503" w:rsidR="00F51729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</w:t>
            </w:r>
            <w:proofErr w:type="spellStart"/>
            <w:r>
              <w:rPr>
                <w:rFonts w:ascii="Arial" w:hAnsi="Arial" w:cs="Arial"/>
              </w:rPr>
              <w:t>tapper</w:t>
            </w:r>
            <w:proofErr w:type="spellEnd"/>
            <w:r>
              <w:rPr>
                <w:rFonts w:ascii="Arial" w:hAnsi="Arial" w:cs="Arial"/>
              </w:rPr>
              <w:t xml:space="preserve"> l’adresse localhost :3000</w:t>
            </w:r>
            <w:r w:rsidR="00F51729">
              <w:rPr>
                <w:rFonts w:ascii="Arial" w:hAnsi="Arial" w:cs="Arial"/>
              </w:rPr>
              <w:t xml:space="preserve"> si nécessaire</w:t>
            </w:r>
            <w:r>
              <w:rPr>
                <w:rFonts w:ascii="Arial" w:hAnsi="Arial" w:cs="Arial"/>
              </w:rPr>
              <w:t>)</w:t>
            </w:r>
          </w:p>
          <w:p w14:paraId="770CA362" w14:textId="3EE5F5CC" w:rsidR="002A14E6" w:rsidRDefault="002A14E6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AE4EC46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B491510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DBA0CA3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838C94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2B4C88E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F5702E" w:rsidRPr="00DC4A54" w14:paraId="0050E203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E760976" w14:textId="74900760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14:paraId="4DDF787F" w14:textId="77777777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Connecter vous avec votre compte ayant pour </w:t>
            </w:r>
            <w:proofErr w:type="spellStart"/>
            <w:r>
              <w:rPr>
                <w:rFonts w:ascii="Arial" w:hAnsi="Arial" w:cs="Arial"/>
              </w:rPr>
              <w:t>role</w:t>
            </w:r>
            <w:proofErr w:type="spellEnd"/>
            <w:r>
              <w:rPr>
                <w:rFonts w:ascii="Arial" w:hAnsi="Arial" w:cs="Arial"/>
              </w:rPr>
              <w:t xml:space="preserve"> client ou créer tous simplement un nouveau compte.</w:t>
            </w:r>
          </w:p>
          <w:p w14:paraId="7155D3C6" w14:textId="3ECC6FAE" w:rsidR="00F5702E" w:rsidRDefault="00F5702E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4AA3FF4" w14:textId="63C94461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êtes maintenant connecté</w:t>
            </w:r>
          </w:p>
        </w:tc>
        <w:tc>
          <w:tcPr>
            <w:tcW w:w="3096" w:type="dxa"/>
            <w:shd w:val="clear" w:color="auto" w:fill="auto"/>
          </w:tcPr>
          <w:p w14:paraId="12643235" w14:textId="77777777" w:rsidR="00F5702E" w:rsidRPr="00DC4A54" w:rsidRDefault="00F5702E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E6E86F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D6FA13F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E89CD31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791D2CE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F5702E" w:rsidRPr="00DC4A54" w14:paraId="0ED8CBE9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0D72083" w14:textId="3824A8B8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14:paraId="080745FE" w14:textId="027F917B" w:rsidR="00F5702E" w:rsidRDefault="00F5702E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Selectionnée</w:t>
            </w:r>
            <w:proofErr w:type="spellEnd"/>
            <w:r>
              <w:rPr>
                <w:rFonts w:ascii="Arial" w:hAnsi="Arial" w:cs="Arial"/>
              </w:rPr>
              <w:t xml:space="preserve"> l’option </w:t>
            </w:r>
            <w:r w:rsidRPr="00F5702E">
              <w:rPr>
                <w:rFonts w:ascii="Arial" w:hAnsi="Arial" w:cs="Arial"/>
                <w:i/>
                <w:iCs/>
              </w:rPr>
              <w:t>Fiche de sécurité</w:t>
            </w:r>
          </w:p>
        </w:tc>
        <w:tc>
          <w:tcPr>
            <w:tcW w:w="4258" w:type="dxa"/>
            <w:shd w:val="clear" w:color="auto" w:fill="auto"/>
          </w:tcPr>
          <w:p w14:paraId="20EEC51A" w14:textId="77777777" w:rsidR="00F5702E" w:rsidRDefault="00F5702E" w:rsidP="00EF4855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Un formulaire ayant pour titre </w:t>
            </w:r>
            <w:r w:rsidRPr="00F5702E">
              <w:rPr>
                <w:rFonts w:ascii="Arial" w:hAnsi="Arial" w:cs="Arial"/>
                <w:i/>
                <w:iCs/>
              </w:rPr>
              <w:t>Création d'une fiche de sécurité - En tête</w:t>
            </w:r>
          </w:p>
          <w:p w14:paraId="1A14D341" w14:textId="15100579" w:rsidR="00F5702E" w:rsidRPr="00F5702E" w:rsidRDefault="00F5702E" w:rsidP="00EF4855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096" w:type="dxa"/>
            <w:shd w:val="clear" w:color="auto" w:fill="auto"/>
          </w:tcPr>
          <w:p w14:paraId="2BF91E03" w14:textId="77777777" w:rsidR="00F5702E" w:rsidRPr="00DC4A54" w:rsidRDefault="00F5702E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F0111D0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7151F4C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05E6C11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164B0A1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F5702E" w:rsidRPr="00DC4A54" w14:paraId="625A9B61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6579128" w14:textId="476FB920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3969" w:type="dxa"/>
            <w:shd w:val="clear" w:color="auto" w:fill="auto"/>
          </w:tcPr>
          <w:p w14:paraId="6056AB26" w14:textId="77777777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Essayer de changer la date, le lieu, ou le nom du club (qui correspond </w:t>
            </w:r>
            <w:proofErr w:type="spellStart"/>
            <w:proofErr w:type="gramStart"/>
            <w:r>
              <w:rPr>
                <w:rFonts w:ascii="Arial" w:hAnsi="Arial" w:cs="Arial"/>
              </w:rPr>
              <w:t>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votre login) </w:t>
            </w:r>
          </w:p>
          <w:p w14:paraId="78688119" w14:textId="38BD5C5B" w:rsidR="00F5702E" w:rsidRDefault="00F5702E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C2D868E" w14:textId="15B70BD1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ne pouvez pas</w:t>
            </w:r>
          </w:p>
        </w:tc>
        <w:tc>
          <w:tcPr>
            <w:tcW w:w="3096" w:type="dxa"/>
            <w:shd w:val="clear" w:color="auto" w:fill="auto"/>
          </w:tcPr>
          <w:p w14:paraId="598FD3C5" w14:textId="77777777" w:rsidR="00F5702E" w:rsidRPr="00DC4A54" w:rsidRDefault="00F5702E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DBC12C4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328E01E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22A9C91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7C52CF5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F5702E" w:rsidRPr="00DC4A54" w14:paraId="002411D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7537DD5" w14:textId="233A6E3C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14:paraId="1AA5BB00" w14:textId="4CAF8E8A" w:rsidR="00F5702E" w:rsidRDefault="00406AA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F5702E">
              <w:rPr>
                <w:rFonts w:ascii="Arial" w:hAnsi="Arial" w:cs="Arial"/>
              </w:rPr>
              <w:t xml:space="preserve">ppuyer sur le bouton </w:t>
            </w:r>
            <w:r w:rsidR="00F5702E">
              <w:rPr>
                <w:rFonts w:ascii="Arial" w:hAnsi="Arial" w:cs="Arial"/>
                <w:b/>
                <w:bCs/>
              </w:rPr>
              <w:t xml:space="preserve">Suivant </w:t>
            </w:r>
            <w:r w:rsidR="00F5702E">
              <w:rPr>
                <w:rFonts w:ascii="Arial" w:hAnsi="Arial" w:cs="Arial"/>
              </w:rPr>
              <w:t>(gris)</w:t>
            </w:r>
          </w:p>
          <w:p w14:paraId="690F352F" w14:textId="57728E36" w:rsidR="00F5702E" w:rsidRPr="00F5702E" w:rsidRDefault="00F5702E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7783FFE" w14:textId="7DD0A351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Vous ne </w:t>
            </w:r>
            <w:proofErr w:type="spellStart"/>
            <w:r>
              <w:rPr>
                <w:rFonts w:ascii="Arial" w:hAnsi="Arial" w:cs="Arial"/>
              </w:rPr>
              <w:t>changer</w:t>
            </w:r>
            <w:proofErr w:type="spellEnd"/>
            <w:r>
              <w:rPr>
                <w:rFonts w:ascii="Arial" w:hAnsi="Arial" w:cs="Arial"/>
              </w:rPr>
              <w:t xml:space="preserve"> pas de page</w:t>
            </w:r>
          </w:p>
        </w:tc>
        <w:tc>
          <w:tcPr>
            <w:tcW w:w="3096" w:type="dxa"/>
            <w:shd w:val="clear" w:color="auto" w:fill="auto"/>
          </w:tcPr>
          <w:p w14:paraId="2B3BA6AD" w14:textId="77777777" w:rsidR="00F5702E" w:rsidRPr="00DC4A54" w:rsidRDefault="00F5702E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A76058E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CBFCFBD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5912D26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7DDA15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F5702E" w:rsidRPr="00DC4A54" w14:paraId="65B4966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B424F29" w14:textId="69B3B1B7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14:paraId="023A9F88" w14:textId="77777777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Remplissez toutes les informations </w:t>
            </w:r>
            <w:r w:rsidR="00406AA5">
              <w:rPr>
                <w:rFonts w:ascii="Arial" w:hAnsi="Arial" w:cs="Arial"/>
              </w:rPr>
              <w:t>du formulaire</w:t>
            </w:r>
          </w:p>
          <w:p w14:paraId="29E390FE" w14:textId="00124177" w:rsidR="00406AA5" w:rsidRDefault="00406AA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A3E237D" w14:textId="6783F932" w:rsidR="00F5702E" w:rsidRDefault="00406AA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bouton </w:t>
            </w:r>
            <w:r>
              <w:rPr>
                <w:rFonts w:ascii="Arial" w:hAnsi="Arial" w:cs="Arial"/>
                <w:b/>
                <w:bCs/>
              </w:rPr>
              <w:t xml:space="preserve">Suivant </w:t>
            </w:r>
            <w:r>
              <w:rPr>
                <w:rFonts w:ascii="Arial" w:hAnsi="Arial" w:cs="Arial"/>
              </w:rPr>
              <w:t xml:space="preserve">devient bleu </w:t>
            </w:r>
          </w:p>
        </w:tc>
        <w:tc>
          <w:tcPr>
            <w:tcW w:w="3096" w:type="dxa"/>
            <w:shd w:val="clear" w:color="auto" w:fill="auto"/>
          </w:tcPr>
          <w:p w14:paraId="5CE42343" w14:textId="77777777" w:rsidR="00F5702E" w:rsidRPr="00DC4A54" w:rsidRDefault="00F5702E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729ABAA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4AB68EE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EE559F0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FB8201B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406AA5" w:rsidRPr="00DC4A54" w14:paraId="4D7C1289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95EE8B2" w14:textId="493BE763" w:rsidR="00406AA5" w:rsidRDefault="00406AA5" w:rsidP="00406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14:paraId="5799A15C" w14:textId="624F9A9E" w:rsidR="00406AA5" w:rsidRDefault="00406AA5" w:rsidP="00406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Appuyer sur le bouton </w:t>
            </w:r>
            <w:r>
              <w:rPr>
                <w:rFonts w:ascii="Arial" w:hAnsi="Arial" w:cs="Arial"/>
                <w:b/>
                <w:bCs/>
              </w:rPr>
              <w:t xml:space="preserve">Suivant 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bleu</w:t>
            </w:r>
            <w:r>
              <w:rPr>
                <w:rFonts w:ascii="Arial" w:hAnsi="Arial" w:cs="Arial"/>
              </w:rPr>
              <w:t>)</w:t>
            </w:r>
          </w:p>
          <w:p w14:paraId="2911E941" w14:textId="77777777" w:rsidR="00406AA5" w:rsidRDefault="00406AA5" w:rsidP="00406AA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3805E24A" w14:textId="7212F6F7" w:rsidR="00406AA5" w:rsidRDefault="00406AA5" w:rsidP="00406AA5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Vous êtes maintenant sur la page </w:t>
            </w:r>
            <w:r w:rsidRPr="00406AA5">
              <w:rPr>
                <w:rFonts w:ascii="Arial" w:hAnsi="Arial" w:cs="Arial"/>
                <w:i/>
                <w:iCs/>
              </w:rPr>
              <w:t xml:space="preserve">Création d'une fiche de sécurité </w:t>
            </w:r>
            <w:r>
              <w:rPr>
                <w:rFonts w:ascii="Arial" w:hAnsi="Arial" w:cs="Arial"/>
                <w:i/>
                <w:iCs/>
              </w:rPr>
              <w:t>–</w:t>
            </w:r>
            <w:r w:rsidRPr="00406AA5">
              <w:rPr>
                <w:rFonts w:ascii="Arial" w:hAnsi="Arial" w:cs="Arial"/>
                <w:i/>
                <w:iCs/>
              </w:rPr>
              <w:t xml:space="preserve"> Palanquée</w:t>
            </w:r>
          </w:p>
          <w:p w14:paraId="399388DF" w14:textId="2ECBB503" w:rsidR="00406AA5" w:rsidRPr="00406AA5" w:rsidRDefault="00406AA5" w:rsidP="00406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formulaire pour </w:t>
            </w:r>
            <w:proofErr w:type="gramStart"/>
            <w:r>
              <w:rPr>
                <w:rFonts w:ascii="Arial" w:hAnsi="Arial" w:cs="Arial"/>
              </w:rPr>
              <w:t>le palanquée</w:t>
            </w:r>
            <w:proofErr w:type="gramEnd"/>
            <w:r>
              <w:rPr>
                <w:rFonts w:ascii="Arial" w:hAnsi="Arial" w:cs="Arial"/>
              </w:rPr>
              <w:t xml:space="preserve"> 1 est apparue</w:t>
            </w:r>
            <w:r w:rsidR="00F5399D">
              <w:rPr>
                <w:rFonts w:ascii="Arial" w:hAnsi="Arial" w:cs="Arial"/>
              </w:rPr>
              <w:t>. Le bouton suivant est gris.</w:t>
            </w:r>
          </w:p>
          <w:p w14:paraId="2F2E2E5E" w14:textId="4CC4A3AA" w:rsidR="00406AA5" w:rsidRPr="00406AA5" w:rsidRDefault="00406AA5" w:rsidP="00406AA5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096" w:type="dxa"/>
            <w:shd w:val="clear" w:color="auto" w:fill="auto"/>
          </w:tcPr>
          <w:p w14:paraId="19B59821" w14:textId="77777777" w:rsidR="00406AA5" w:rsidRPr="00DC4A54" w:rsidRDefault="00406AA5" w:rsidP="00406AA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99E481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8E023BF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9C82C09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F4DF9FC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</w:tr>
      <w:tr w:rsidR="00406AA5" w:rsidRPr="00DC4A54" w14:paraId="61D8D2FF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702F747" w14:textId="2735B644" w:rsidR="00406AA5" w:rsidRDefault="00406AA5" w:rsidP="00406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14:paraId="24829AA0" w14:textId="77777777" w:rsidR="00406AA5" w:rsidRDefault="00406AA5" w:rsidP="00406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Regarder la liste des aptitudes de la première ligne </w:t>
            </w:r>
          </w:p>
          <w:p w14:paraId="67D5109E" w14:textId="6E9D9182" w:rsidR="00406AA5" w:rsidRDefault="00406AA5" w:rsidP="00406AA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47A9CE58" w14:textId="77777777" w:rsidR="00406AA5" w:rsidRDefault="00406AA5" w:rsidP="00406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options sont les suivantes : </w:t>
            </w:r>
            <w:r w:rsidRPr="00406AA5">
              <w:rPr>
                <w:rFonts w:ascii="Arial" w:hAnsi="Arial" w:cs="Arial"/>
              </w:rPr>
              <w:t>['','</w:t>
            </w:r>
            <w:proofErr w:type="spellStart"/>
            <w:r w:rsidRPr="00406AA5">
              <w:rPr>
                <w:rFonts w:ascii="Arial" w:hAnsi="Arial" w:cs="Arial"/>
              </w:rPr>
              <w:t>Bapteme</w:t>
            </w:r>
            <w:proofErr w:type="spellEnd"/>
            <w:r w:rsidRPr="00406AA5">
              <w:rPr>
                <w:rFonts w:ascii="Arial" w:hAnsi="Arial" w:cs="Arial"/>
              </w:rPr>
              <w:t>', 'N1-PE20','N2-PA20PE40','N3-PA60','PE60','E1','E2','E3','E4']</w:t>
            </w:r>
          </w:p>
          <w:p w14:paraId="73EB7595" w14:textId="2663BCAE" w:rsidR="00406AA5" w:rsidRDefault="00406AA5" w:rsidP="00406AA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2B0ABC75" w14:textId="77777777" w:rsidR="00406AA5" w:rsidRPr="00DC4A54" w:rsidRDefault="00406AA5" w:rsidP="00406AA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5EC9A90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0F259C8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C6B34D6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7D6ADDD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</w:tr>
      <w:tr w:rsidR="00406AA5" w:rsidRPr="00DC4A54" w14:paraId="27A0E654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F243758" w14:textId="7E590727" w:rsidR="00406AA5" w:rsidRDefault="00711239" w:rsidP="00406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14:paraId="4B6BED5B" w14:textId="3E7D12BA" w:rsidR="00406AA5" w:rsidRPr="00406AA5" w:rsidRDefault="00406AA5" w:rsidP="00406AA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Selectionner</w:t>
            </w:r>
            <w:proofErr w:type="spellEnd"/>
            <w:r>
              <w:rPr>
                <w:rFonts w:ascii="Arial" w:hAnsi="Arial" w:cs="Arial"/>
              </w:rPr>
              <w:t xml:space="preserve"> comme type le type technique (</w:t>
            </w:r>
            <w:r>
              <w:rPr>
                <w:rFonts w:ascii="Arial" w:hAnsi="Arial" w:cs="Arial"/>
                <w:i/>
                <w:iCs/>
              </w:rPr>
              <w:t>tech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258" w:type="dxa"/>
            <w:shd w:val="clear" w:color="auto" w:fill="auto"/>
          </w:tcPr>
          <w:p w14:paraId="788E78F9" w14:textId="77777777" w:rsidR="00406AA5" w:rsidRDefault="00406AA5" w:rsidP="00406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première ligne a maintenant un fond gris</w:t>
            </w:r>
          </w:p>
          <w:p w14:paraId="067D935B" w14:textId="11ACDB91" w:rsidR="00406AA5" w:rsidRDefault="00406AA5" w:rsidP="00406AA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1A8AAEA0" w14:textId="77777777" w:rsidR="00406AA5" w:rsidRPr="00DC4A54" w:rsidRDefault="00406AA5" w:rsidP="00406AA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559FC2D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82C3232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28E9EED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473C031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</w:tr>
      <w:tr w:rsidR="00406AA5" w:rsidRPr="00DC4A54" w14:paraId="24BF48F8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420828E" w14:textId="65E0F090" w:rsidR="00406AA5" w:rsidRDefault="00711239" w:rsidP="00406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14:paraId="7D202861" w14:textId="77777777" w:rsidR="00406AA5" w:rsidRDefault="00406AA5" w:rsidP="00406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Regarder la liste des aptitudes de la première ligne </w:t>
            </w:r>
          </w:p>
          <w:p w14:paraId="2E3D6684" w14:textId="77777777" w:rsidR="00406AA5" w:rsidRDefault="00406AA5" w:rsidP="00406AA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5BA03CD" w14:textId="4B47BD51" w:rsidR="00406AA5" w:rsidRDefault="00406AA5" w:rsidP="00406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options sont les suivantes : </w:t>
            </w:r>
            <w:r w:rsidRPr="00406AA5">
              <w:rPr>
                <w:rFonts w:ascii="Arial" w:hAnsi="Arial" w:cs="Arial"/>
              </w:rPr>
              <w:t>['','E1','E2','E3','E4']</w:t>
            </w:r>
          </w:p>
          <w:p w14:paraId="0492A322" w14:textId="77777777" w:rsidR="00406AA5" w:rsidRDefault="00406AA5" w:rsidP="00406AA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08890647" w14:textId="77777777" w:rsidR="00406AA5" w:rsidRPr="00DC4A54" w:rsidRDefault="00406AA5" w:rsidP="00406AA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BC28ABE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151504C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7825311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DB99CC1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</w:tr>
      <w:tr w:rsidR="00406AA5" w:rsidRPr="00DC4A54" w14:paraId="65CCD4D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EA37A33" w14:textId="0A326BD2" w:rsidR="00406AA5" w:rsidRDefault="00711239" w:rsidP="00406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20</w:t>
            </w:r>
          </w:p>
        </w:tc>
        <w:tc>
          <w:tcPr>
            <w:tcW w:w="3969" w:type="dxa"/>
            <w:shd w:val="clear" w:color="auto" w:fill="auto"/>
          </w:tcPr>
          <w:p w14:paraId="2D273C85" w14:textId="77777777" w:rsidR="00406AA5" w:rsidRDefault="00711239" w:rsidP="00711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Remplissez toutes les autres informations </w:t>
            </w:r>
          </w:p>
          <w:p w14:paraId="7093C86C" w14:textId="54D20F9A" w:rsidR="00711239" w:rsidRDefault="00711239" w:rsidP="0071123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3468CC9" w14:textId="77777777" w:rsidR="00406AA5" w:rsidRDefault="00711239" w:rsidP="00406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deuxième formulaire apparait en dessous </w:t>
            </w:r>
            <w:r w:rsidR="000519A8">
              <w:rPr>
                <w:rFonts w:ascii="Arial" w:hAnsi="Arial" w:cs="Arial"/>
              </w:rPr>
              <w:t xml:space="preserve">pour </w:t>
            </w:r>
            <w:proofErr w:type="gramStart"/>
            <w:r w:rsidR="000519A8">
              <w:rPr>
                <w:rFonts w:ascii="Arial" w:hAnsi="Arial" w:cs="Arial"/>
              </w:rPr>
              <w:t>le planquée</w:t>
            </w:r>
            <w:proofErr w:type="gramEnd"/>
            <w:r w:rsidR="000519A8">
              <w:rPr>
                <w:rFonts w:ascii="Arial" w:hAnsi="Arial" w:cs="Arial"/>
              </w:rPr>
              <w:t xml:space="preserve"> 2 cette fois</w:t>
            </w:r>
            <w:r w:rsidR="00F5399D">
              <w:rPr>
                <w:rFonts w:ascii="Arial" w:hAnsi="Arial" w:cs="Arial"/>
              </w:rPr>
              <w:t>.</w:t>
            </w:r>
          </w:p>
          <w:p w14:paraId="4A19E266" w14:textId="1035A5CC" w:rsidR="00F5399D" w:rsidRDefault="00F5399D" w:rsidP="00406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bouton suivant est</w:t>
            </w:r>
            <w:r>
              <w:rPr>
                <w:rFonts w:ascii="Arial" w:hAnsi="Arial" w:cs="Arial"/>
              </w:rPr>
              <w:t xml:space="preserve"> devenu bleu</w:t>
            </w:r>
            <w:r>
              <w:rPr>
                <w:rFonts w:ascii="Arial" w:hAnsi="Arial" w:cs="Arial"/>
              </w:rPr>
              <w:t>.</w:t>
            </w:r>
          </w:p>
          <w:p w14:paraId="707CC587" w14:textId="159FF7FB" w:rsidR="00F5399D" w:rsidRDefault="00F5399D" w:rsidP="00406AA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7DB2B444" w14:textId="77777777" w:rsidR="00406AA5" w:rsidRPr="00DC4A54" w:rsidRDefault="00406AA5" w:rsidP="00406AA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BA8804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E00F046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50E79B6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75FEB25" w14:textId="77777777" w:rsidR="00406AA5" w:rsidRPr="00DC4A54" w:rsidRDefault="00406AA5" w:rsidP="00406AA5">
            <w:pPr>
              <w:jc w:val="center"/>
              <w:rPr>
                <w:rFonts w:ascii="Arial" w:hAnsi="Arial" w:cs="Arial"/>
              </w:rPr>
            </w:pPr>
          </w:p>
        </w:tc>
      </w:tr>
      <w:tr w:rsidR="000519A8" w:rsidRPr="00DC4A54" w14:paraId="331FCB90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35E4B20" w14:textId="21F522EA" w:rsidR="000519A8" w:rsidRDefault="000519A8" w:rsidP="00406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14:paraId="2A84F8C1" w14:textId="77777777" w:rsidR="000519A8" w:rsidRDefault="000519A8" w:rsidP="00711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Mettez </w:t>
            </w:r>
            <w:proofErr w:type="spellStart"/>
            <w:r>
              <w:rPr>
                <w:rFonts w:ascii="Arial" w:hAnsi="Arial" w:cs="Arial"/>
              </w:rPr>
              <w:t>nimporte</w:t>
            </w:r>
            <w:proofErr w:type="spellEnd"/>
            <w:r>
              <w:rPr>
                <w:rFonts w:ascii="Arial" w:hAnsi="Arial" w:cs="Arial"/>
              </w:rPr>
              <w:t xml:space="preserve"> quelle des membres du </w:t>
            </w:r>
            <w:proofErr w:type="spellStart"/>
            <w:r>
              <w:rPr>
                <w:rFonts w:ascii="Arial" w:hAnsi="Arial" w:cs="Arial"/>
              </w:rPr>
              <w:t>palanquee</w:t>
            </w:r>
            <w:proofErr w:type="spellEnd"/>
            <w:r>
              <w:rPr>
                <w:rFonts w:ascii="Arial" w:hAnsi="Arial" w:cs="Arial"/>
              </w:rPr>
              <w:t xml:space="preserve"> 2 avec une aptitude de </w:t>
            </w:r>
            <w:r w:rsidRPr="00406AA5">
              <w:rPr>
                <w:rFonts w:ascii="Arial" w:hAnsi="Arial" w:cs="Arial"/>
              </w:rPr>
              <w:t>'N1-PE20'</w:t>
            </w:r>
          </w:p>
          <w:p w14:paraId="6374FC70" w14:textId="5D53A584" w:rsidR="000519A8" w:rsidRDefault="000519A8" w:rsidP="0071123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232187A" w14:textId="77777777" w:rsidR="000519A8" w:rsidRDefault="000519A8" w:rsidP="00051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première ligne a maintenant un fond gris</w:t>
            </w:r>
          </w:p>
          <w:p w14:paraId="583C50D1" w14:textId="1CF5395F" w:rsidR="00F5399D" w:rsidRDefault="00F5399D" w:rsidP="00051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bouton suivant est gris.</w:t>
            </w:r>
          </w:p>
          <w:p w14:paraId="1A055185" w14:textId="77777777" w:rsidR="000519A8" w:rsidRDefault="000519A8" w:rsidP="00406AA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59152652" w14:textId="77777777" w:rsidR="000519A8" w:rsidRPr="00DC4A54" w:rsidRDefault="000519A8" w:rsidP="00406AA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B6BEAD0" w14:textId="77777777" w:rsidR="000519A8" w:rsidRPr="00DC4A54" w:rsidRDefault="000519A8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61BEAEF" w14:textId="77777777" w:rsidR="000519A8" w:rsidRPr="00DC4A54" w:rsidRDefault="000519A8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8107D3C" w14:textId="77777777" w:rsidR="000519A8" w:rsidRPr="00DC4A54" w:rsidRDefault="000519A8" w:rsidP="00406A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BA1394B" w14:textId="77777777" w:rsidR="000519A8" w:rsidRPr="00DC4A54" w:rsidRDefault="000519A8" w:rsidP="00406AA5">
            <w:pPr>
              <w:jc w:val="center"/>
              <w:rPr>
                <w:rFonts w:ascii="Arial" w:hAnsi="Arial" w:cs="Arial"/>
              </w:rPr>
            </w:pPr>
          </w:p>
        </w:tc>
      </w:tr>
      <w:tr w:rsidR="000519A8" w:rsidRPr="00DC4A54" w14:paraId="21C16AD0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FBEB4C6" w14:textId="629D871E" w:rsidR="000519A8" w:rsidRDefault="000519A8" w:rsidP="00051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1FB45135" w14:textId="77777777" w:rsidR="000519A8" w:rsidRDefault="000519A8" w:rsidP="00051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Remplissez toutes les autres informations </w:t>
            </w:r>
          </w:p>
          <w:p w14:paraId="522A1B85" w14:textId="77777777" w:rsidR="000519A8" w:rsidRDefault="000519A8" w:rsidP="000519A8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346EA671" w14:textId="378D8CB1" w:rsidR="000519A8" w:rsidRDefault="000519A8" w:rsidP="00051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</w:t>
            </w:r>
            <w:r w:rsidR="00F5399D">
              <w:rPr>
                <w:rFonts w:ascii="Arial" w:hAnsi="Arial" w:cs="Arial"/>
              </w:rPr>
              <w:t>troisième</w:t>
            </w:r>
            <w:r>
              <w:rPr>
                <w:rFonts w:ascii="Arial" w:hAnsi="Arial" w:cs="Arial"/>
              </w:rPr>
              <w:t xml:space="preserve"> formulaire apparait en dessous pour </w:t>
            </w:r>
            <w:proofErr w:type="gramStart"/>
            <w:r>
              <w:rPr>
                <w:rFonts w:ascii="Arial" w:hAnsi="Arial" w:cs="Arial"/>
              </w:rPr>
              <w:t>le planquée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cette fois</w:t>
            </w:r>
          </w:p>
        </w:tc>
        <w:tc>
          <w:tcPr>
            <w:tcW w:w="3096" w:type="dxa"/>
            <w:shd w:val="clear" w:color="auto" w:fill="auto"/>
          </w:tcPr>
          <w:p w14:paraId="13F410D3" w14:textId="77777777" w:rsidR="000519A8" w:rsidRPr="00DC4A54" w:rsidRDefault="000519A8" w:rsidP="000519A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53624FA" w14:textId="77777777" w:rsidR="000519A8" w:rsidRPr="00DC4A54" w:rsidRDefault="000519A8" w:rsidP="000519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93558BF" w14:textId="77777777" w:rsidR="000519A8" w:rsidRPr="00DC4A54" w:rsidRDefault="000519A8" w:rsidP="000519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E9A6DA0" w14:textId="77777777" w:rsidR="000519A8" w:rsidRPr="00DC4A54" w:rsidRDefault="000519A8" w:rsidP="000519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56C95F3" w14:textId="77777777" w:rsidR="000519A8" w:rsidRPr="00DC4A54" w:rsidRDefault="000519A8" w:rsidP="000519A8">
            <w:pPr>
              <w:jc w:val="center"/>
              <w:rPr>
                <w:rFonts w:ascii="Arial" w:hAnsi="Arial" w:cs="Arial"/>
              </w:rPr>
            </w:pPr>
          </w:p>
        </w:tc>
      </w:tr>
      <w:tr w:rsidR="00F5399D" w:rsidRPr="00DC4A54" w14:paraId="5701C71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71A3D92" w14:textId="71F4A93A" w:rsidR="00F5399D" w:rsidRDefault="00F5399D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14:paraId="2B43D52B" w14:textId="60F3C804" w:rsidR="00F5399D" w:rsidRDefault="00F5399D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Mettez </w:t>
            </w:r>
            <w:proofErr w:type="spellStart"/>
            <w:r>
              <w:rPr>
                <w:rFonts w:ascii="Arial" w:hAnsi="Arial" w:cs="Arial"/>
              </w:rPr>
              <w:t>nimporte</w:t>
            </w:r>
            <w:proofErr w:type="spellEnd"/>
            <w:r>
              <w:rPr>
                <w:rFonts w:ascii="Arial" w:hAnsi="Arial" w:cs="Arial"/>
              </w:rPr>
              <w:t xml:space="preserve"> quelle des membres du </w:t>
            </w:r>
            <w:proofErr w:type="spellStart"/>
            <w:r>
              <w:rPr>
                <w:rFonts w:ascii="Arial" w:hAnsi="Arial" w:cs="Arial"/>
              </w:rPr>
              <w:t>palanquee</w:t>
            </w:r>
            <w:proofErr w:type="spellEnd"/>
            <w:r>
              <w:rPr>
                <w:rFonts w:ascii="Arial" w:hAnsi="Arial" w:cs="Arial"/>
              </w:rPr>
              <w:t xml:space="preserve"> 2 avec une aptitude de </w:t>
            </w:r>
            <w:r w:rsidRPr="00406AA5">
              <w:rPr>
                <w:rFonts w:ascii="Arial" w:hAnsi="Arial" w:cs="Arial"/>
              </w:rPr>
              <w:t>'N1-P</w:t>
            </w:r>
            <w:r>
              <w:rPr>
                <w:rFonts w:ascii="Arial" w:hAnsi="Arial" w:cs="Arial"/>
              </w:rPr>
              <w:t>A</w:t>
            </w:r>
            <w:r w:rsidRPr="00406AA5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PE40</w:t>
            </w:r>
            <w:r w:rsidRPr="00406AA5">
              <w:rPr>
                <w:rFonts w:ascii="Arial" w:hAnsi="Arial" w:cs="Arial"/>
              </w:rPr>
              <w:t>'</w:t>
            </w:r>
          </w:p>
          <w:p w14:paraId="34B8D412" w14:textId="77777777" w:rsidR="00F5399D" w:rsidRDefault="00F5399D" w:rsidP="00F5399D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31AC7BB3" w14:textId="1C29F6EB" w:rsidR="00F5399D" w:rsidRDefault="00F5399D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Rien ne se passe</w:t>
            </w:r>
          </w:p>
        </w:tc>
        <w:tc>
          <w:tcPr>
            <w:tcW w:w="3096" w:type="dxa"/>
            <w:shd w:val="clear" w:color="auto" w:fill="auto"/>
          </w:tcPr>
          <w:p w14:paraId="41124E9B" w14:textId="77777777" w:rsidR="00F5399D" w:rsidRPr="00DC4A54" w:rsidRDefault="00F5399D" w:rsidP="00F539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65E5C35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D045D89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85030C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8D2B8A1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</w:tr>
      <w:tr w:rsidR="00F5399D" w:rsidRPr="00DC4A54" w14:paraId="7906DE3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D276E90" w14:textId="3A34DAC1" w:rsidR="00F5399D" w:rsidRDefault="00F5399D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14:paraId="0E8C0BA2" w14:textId="77777777" w:rsidR="00F5399D" w:rsidRDefault="00F5399D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Entrez </w:t>
            </w:r>
            <w:proofErr w:type="gramStart"/>
            <w:r>
              <w:rPr>
                <w:rFonts w:ascii="Arial" w:hAnsi="Arial" w:cs="Arial"/>
              </w:rPr>
              <w:t>une profondeur supérieur</w:t>
            </w:r>
            <w:proofErr w:type="gramEnd"/>
            <w:r>
              <w:rPr>
                <w:rFonts w:ascii="Arial" w:hAnsi="Arial" w:cs="Arial"/>
              </w:rPr>
              <w:t xml:space="preserve"> à 20 mètre</w:t>
            </w:r>
          </w:p>
          <w:p w14:paraId="0CC956E5" w14:textId="40E745F7" w:rsidR="00F5399D" w:rsidRDefault="00F5399D" w:rsidP="00F5399D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9AC5DB4" w14:textId="77777777" w:rsidR="00F5399D" w:rsidRDefault="00F5399D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première ligne a maintenant un fond gris</w:t>
            </w:r>
          </w:p>
          <w:p w14:paraId="231734BC" w14:textId="77777777" w:rsidR="00F5399D" w:rsidRDefault="00F5399D" w:rsidP="00F5399D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4C4EC3D9" w14:textId="77777777" w:rsidR="00F5399D" w:rsidRPr="00DC4A54" w:rsidRDefault="00F5399D" w:rsidP="00F539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4BC347A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335DB3A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4280EAD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FC7A4B8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</w:tr>
      <w:tr w:rsidR="00F5399D" w:rsidRPr="00DC4A54" w14:paraId="6AC0A183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E4C8FAD" w14:textId="10447982" w:rsidR="00F5399D" w:rsidRDefault="00F5399D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14:paraId="7B011E30" w14:textId="77777777" w:rsidR="00F5399D" w:rsidRDefault="00F5399D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Remplissez toutes les autres informations </w:t>
            </w:r>
          </w:p>
          <w:p w14:paraId="7A30A3CE" w14:textId="77777777" w:rsidR="00F5399D" w:rsidRDefault="00F5399D" w:rsidP="00F5399D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37090C60" w14:textId="4B15615E" w:rsidR="00F5399D" w:rsidRDefault="00F5399D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</w:t>
            </w:r>
            <w:r>
              <w:rPr>
                <w:rFonts w:ascii="Arial" w:hAnsi="Arial" w:cs="Arial"/>
              </w:rPr>
              <w:t>quatrième</w:t>
            </w:r>
            <w:r>
              <w:rPr>
                <w:rFonts w:ascii="Arial" w:hAnsi="Arial" w:cs="Arial"/>
              </w:rPr>
              <w:t xml:space="preserve"> formulaire apparait en dessous pour </w:t>
            </w:r>
            <w:proofErr w:type="gramStart"/>
            <w:r>
              <w:rPr>
                <w:rFonts w:ascii="Arial" w:hAnsi="Arial" w:cs="Arial"/>
              </w:rPr>
              <w:t>le planquée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cette fois</w:t>
            </w:r>
          </w:p>
        </w:tc>
        <w:tc>
          <w:tcPr>
            <w:tcW w:w="3096" w:type="dxa"/>
            <w:shd w:val="clear" w:color="auto" w:fill="auto"/>
          </w:tcPr>
          <w:p w14:paraId="712C8023" w14:textId="77777777" w:rsidR="00F5399D" w:rsidRPr="00DC4A54" w:rsidRDefault="00F5399D" w:rsidP="00F539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33CA092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7E8E392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C6F2C69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0077FD9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</w:tr>
      <w:tr w:rsidR="00F5399D" w:rsidRPr="00DC4A54" w14:paraId="1D0825F5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D9BC1A3" w14:textId="3F14065C" w:rsidR="00F5399D" w:rsidRDefault="00F5399D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14:paraId="5B60919C" w14:textId="1D06E65C" w:rsidR="00F5399D" w:rsidRDefault="00F5399D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Remplissez le formulaire du planqué 4</w:t>
            </w:r>
          </w:p>
        </w:tc>
        <w:tc>
          <w:tcPr>
            <w:tcW w:w="4258" w:type="dxa"/>
            <w:shd w:val="clear" w:color="auto" w:fill="auto"/>
          </w:tcPr>
          <w:p w14:paraId="5159943F" w14:textId="77777777" w:rsidR="00F5399D" w:rsidRDefault="00F5399D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cinquième formulaire apparait en dessous</w:t>
            </w:r>
          </w:p>
          <w:p w14:paraId="22BEF034" w14:textId="7617E259" w:rsidR="00F5399D" w:rsidRDefault="00F5399D" w:rsidP="00F5399D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1211CF43" w14:textId="77777777" w:rsidR="00F5399D" w:rsidRPr="00DC4A54" w:rsidRDefault="00F5399D" w:rsidP="00F539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049050C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C5370AF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8169C73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67CCE6E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</w:tr>
      <w:tr w:rsidR="00F5399D" w:rsidRPr="00DC4A54" w14:paraId="4D60548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3B72927" w14:textId="6A77A045" w:rsidR="00F5399D" w:rsidRDefault="00F5399D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14:paraId="614F643F" w14:textId="77777777" w:rsidR="00F5399D" w:rsidRDefault="00F5399D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une des informations du planqué 4</w:t>
            </w:r>
          </w:p>
          <w:p w14:paraId="74B27B0E" w14:textId="443FA9EF" w:rsidR="00F5399D" w:rsidRDefault="00F5399D" w:rsidP="00F5399D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E27C9A2" w14:textId="3E67EA3E" w:rsidR="00F5399D" w:rsidRDefault="00F5399D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cinquième formulaire disparait</w:t>
            </w:r>
          </w:p>
        </w:tc>
        <w:tc>
          <w:tcPr>
            <w:tcW w:w="3096" w:type="dxa"/>
            <w:shd w:val="clear" w:color="auto" w:fill="auto"/>
          </w:tcPr>
          <w:p w14:paraId="576F4E4D" w14:textId="77777777" w:rsidR="00F5399D" w:rsidRPr="00DC4A54" w:rsidRDefault="00F5399D" w:rsidP="00F539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41BC2F3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812E276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78677D9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CB09566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</w:tr>
      <w:tr w:rsidR="00F5399D" w:rsidRPr="00DC4A54" w14:paraId="11F8ADC1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9A90DFB" w14:textId="6DD7EA65" w:rsidR="00F5399D" w:rsidRDefault="00F5399D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14:paraId="2FAD9DE1" w14:textId="77777777" w:rsidR="00F5399D" w:rsidRDefault="00CA0B71" w:rsidP="00F539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Remmettez</w:t>
            </w:r>
            <w:proofErr w:type="spellEnd"/>
            <w:r>
              <w:rPr>
                <w:rFonts w:ascii="Arial" w:hAnsi="Arial" w:cs="Arial"/>
              </w:rPr>
              <w:t xml:space="preserve"> l’information du planqué 4</w:t>
            </w:r>
          </w:p>
          <w:p w14:paraId="658A3D22" w14:textId="62196A41" w:rsidR="00CA0B71" w:rsidRDefault="00CA0B71" w:rsidP="00F5399D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3583160" w14:textId="58C14202" w:rsidR="00F5399D" w:rsidRDefault="00CA0B71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cinquième formulaire réapparait</w:t>
            </w:r>
          </w:p>
        </w:tc>
        <w:tc>
          <w:tcPr>
            <w:tcW w:w="3096" w:type="dxa"/>
            <w:shd w:val="clear" w:color="auto" w:fill="auto"/>
          </w:tcPr>
          <w:p w14:paraId="696AD231" w14:textId="77777777" w:rsidR="00F5399D" w:rsidRPr="00DC4A54" w:rsidRDefault="00F5399D" w:rsidP="00F539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20E82FC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1C3C794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ECC3DEE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7079AD" w14:textId="77777777" w:rsidR="00F5399D" w:rsidRPr="00DC4A54" w:rsidRDefault="00F5399D" w:rsidP="00F5399D">
            <w:pPr>
              <w:jc w:val="center"/>
              <w:rPr>
                <w:rFonts w:ascii="Arial" w:hAnsi="Arial" w:cs="Arial"/>
              </w:rPr>
            </w:pPr>
          </w:p>
        </w:tc>
      </w:tr>
      <w:tr w:rsidR="00CA0B71" w:rsidRPr="00DC4A54" w14:paraId="72E7432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99F1768" w14:textId="23CDB769" w:rsidR="00CA0B71" w:rsidRDefault="00CA0B71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29</w:t>
            </w:r>
          </w:p>
        </w:tc>
        <w:tc>
          <w:tcPr>
            <w:tcW w:w="3969" w:type="dxa"/>
            <w:shd w:val="clear" w:color="auto" w:fill="auto"/>
          </w:tcPr>
          <w:p w14:paraId="02C7467E" w14:textId="77777777" w:rsidR="00CA0B71" w:rsidRDefault="00CA0B71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Entrez une information dans le planqué 5.</w:t>
            </w:r>
          </w:p>
          <w:p w14:paraId="2AB3A84E" w14:textId="77777777" w:rsidR="00CA0B71" w:rsidRDefault="00CA0B71" w:rsidP="00CA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une des informations du planqué 4</w:t>
            </w:r>
          </w:p>
          <w:p w14:paraId="1751ED2A" w14:textId="115C361F" w:rsidR="00CA0B71" w:rsidRDefault="00CA0B71" w:rsidP="00F5399D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3D042BD1" w14:textId="55279C91" w:rsidR="00CA0B71" w:rsidRDefault="00CA0B71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Rien ne se passe</w:t>
            </w:r>
          </w:p>
        </w:tc>
        <w:tc>
          <w:tcPr>
            <w:tcW w:w="3096" w:type="dxa"/>
            <w:shd w:val="clear" w:color="auto" w:fill="auto"/>
          </w:tcPr>
          <w:p w14:paraId="6411B64F" w14:textId="77777777" w:rsidR="00CA0B71" w:rsidRPr="00DC4A54" w:rsidRDefault="00CA0B71" w:rsidP="00F539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68BD62F" w14:textId="77777777" w:rsidR="00CA0B71" w:rsidRPr="00DC4A54" w:rsidRDefault="00CA0B71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DA4889E" w14:textId="77777777" w:rsidR="00CA0B71" w:rsidRPr="00DC4A54" w:rsidRDefault="00CA0B71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C19CA12" w14:textId="77777777" w:rsidR="00CA0B71" w:rsidRPr="00DC4A54" w:rsidRDefault="00CA0B71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46A08FB" w14:textId="77777777" w:rsidR="00CA0B71" w:rsidRPr="00DC4A54" w:rsidRDefault="00CA0B71" w:rsidP="00F5399D">
            <w:pPr>
              <w:jc w:val="center"/>
              <w:rPr>
                <w:rFonts w:ascii="Arial" w:hAnsi="Arial" w:cs="Arial"/>
              </w:rPr>
            </w:pPr>
          </w:p>
        </w:tc>
      </w:tr>
      <w:tr w:rsidR="00CA0B71" w:rsidRPr="00DC4A54" w14:paraId="5B01D0D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164A971" w14:textId="509B28B3" w:rsidR="00CA0B71" w:rsidRDefault="00CA0B71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14:paraId="480C3111" w14:textId="77777777" w:rsidR="00CA0B71" w:rsidRDefault="00CA0B71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Complétez le </w:t>
            </w:r>
            <w:proofErr w:type="spellStart"/>
            <w:r>
              <w:rPr>
                <w:rFonts w:ascii="Arial" w:hAnsi="Arial" w:cs="Arial"/>
              </w:rPr>
              <w:t>fomulaire</w:t>
            </w:r>
            <w:proofErr w:type="spellEnd"/>
            <w:r>
              <w:rPr>
                <w:rFonts w:ascii="Arial" w:hAnsi="Arial" w:cs="Arial"/>
              </w:rPr>
              <w:t>, puis, appuyer sur le bouton suivant.</w:t>
            </w:r>
          </w:p>
          <w:p w14:paraId="4DC518C2" w14:textId="0B792C77" w:rsidR="00CA0B71" w:rsidRDefault="00CA0B71" w:rsidP="00F5399D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F3ECF4A" w14:textId="6722D2F3" w:rsidR="00CA0B71" w:rsidRDefault="00CA0B71" w:rsidP="00F5399D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Vous êtes maintenant sur la page </w:t>
            </w:r>
            <w:r w:rsidRPr="00CA0B71">
              <w:rPr>
                <w:rFonts w:ascii="Arial" w:hAnsi="Arial" w:cs="Arial"/>
                <w:i/>
                <w:iCs/>
              </w:rPr>
              <w:t xml:space="preserve">Création d'une fiche de sécurité </w:t>
            </w:r>
            <w:r>
              <w:rPr>
                <w:rFonts w:ascii="Arial" w:hAnsi="Arial" w:cs="Arial"/>
                <w:i/>
                <w:iCs/>
              </w:rPr>
              <w:t>–</w:t>
            </w:r>
            <w:r w:rsidRPr="00CA0B71">
              <w:rPr>
                <w:rFonts w:ascii="Arial" w:hAnsi="Arial" w:cs="Arial"/>
                <w:i/>
                <w:iCs/>
              </w:rPr>
              <w:t xml:space="preserve"> Réalisé</w:t>
            </w:r>
          </w:p>
          <w:p w14:paraId="2A671B73" w14:textId="7B875456" w:rsidR="00CA0B71" w:rsidRDefault="00CA0B71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y a autant de formulaire qu’il y a eu de palanquée </w:t>
            </w:r>
            <w:proofErr w:type="spellStart"/>
            <w:r>
              <w:rPr>
                <w:rFonts w:ascii="Arial" w:hAnsi="Arial" w:cs="Arial"/>
              </w:rPr>
              <w:t>completé</w:t>
            </w:r>
            <w:proofErr w:type="spellEnd"/>
            <w:r>
              <w:rPr>
                <w:rFonts w:ascii="Arial" w:hAnsi="Arial" w:cs="Arial"/>
              </w:rPr>
              <w:t xml:space="preserve"> précédemment. La durée et profondeur sont automatiquement rempli.</w:t>
            </w:r>
          </w:p>
          <w:p w14:paraId="7B1C4705" w14:textId="43EA5617" w:rsidR="00CA0B71" w:rsidRPr="00CA0B71" w:rsidRDefault="00CA0B71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bouton </w:t>
            </w:r>
            <w:r w:rsidRPr="00CA0B71">
              <w:rPr>
                <w:rFonts w:ascii="Arial" w:hAnsi="Arial" w:cs="Arial"/>
                <w:i/>
                <w:iCs/>
              </w:rPr>
              <w:t>Envoyé</w:t>
            </w:r>
            <w:r>
              <w:rPr>
                <w:rFonts w:ascii="Arial" w:hAnsi="Arial" w:cs="Arial"/>
              </w:rPr>
              <w:t xml:space="preserve"> est gris</w:t>
            </w:r>
          </w:p>
          <w:p w14:paraId="1D53B9F9" w14:textId="0E28D1BA" w:rsidR="00CA0B71" w:rsidRPr="00CA0B71" w:rsidRDefault="00CA0B71" w:rsidP="00F5399D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01243B9" w14:textId="77777777" w:rsidR="00CA0B71" w:rsidRPr="00DC4A54" w:rsidRDefault="00CA0B71" w:rsidP="00F539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7BCE7DF" w14:textId="77777777" w:rsidR="00CA0B71" w:rsidRPr="00DC4A54" w:rsidRDefault="00CA0B71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51843C8" w14:textId="77777777" w:rsidR="00CA0B71" w:rsidRPr="00DC4A54" w:rsidRDefault="00CA0B71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EED2D77" w14:textId="77777777" w:rsidR="00CA0B71" w:rsidRPr="00DC4A54" w:rsidRDefault="00CA0B71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BF617F4" w14:textId="77777777" w:rsidR="00CA0B71" w:rsidRPr="00DC4A54" w:rsidRDefault="00CA0B71" w:rsidP="00F5399D">
            <w:pPr>
              <w:jc w:val="center"/>
              <w:rPr>
                <w:rFonts w:ascii="Arial" w:hAnsi="Arial" w:cs="Arial"/>
              </w:rPr>
            </w:pPr>
          </w:p>
        </w:tc>
      </w:tr>
      <w:tr w:rsidR="00CA0B71" w:rsidRPr="00DC4A54" w14:paraId="4A7D422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6EC114E" w14:textId="04D3B4D5" w:rsidR="00CA0B71" w:rsidRDefault="00CA0B71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14:paraId="12E4984D" w14:textId="77777777" w:rsidR="00CA0B71" w:rsidRDefault="00CA0B71" w:rsidP="00F539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Completez</w:t>
            </w:r>
            <w:proofErr w:type="spellEnd"/>
            <w:r>
              <w:rPr>
                <w:rFonts w:ascii="Arial" w:hAnsi="Arial" w:cs="Arial"/>
              </w:rPr>
              <w:t xml:space="preserve"> les informations, en laissant si vous le souhaitez remarque vide</w:t>
            </w:r>
          </w:p>
          <w:p w14:paraId="6960AA6F" w14:textId="0AB0126D" w:rsidR="00CA0B71" w:rsidRDefault="00CA0B71" w:rsidP="00F5399D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3C776101" w14:textId="2AC4727D" w:rsidR="00CA0B71" w:rsidRPr="00CA0B71" w:rsidRDefault="00CA0B71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bouton </w:t>
            </w:r>
            <w:r>
              <w:rPr>
                <w:rFonts w:ascii="Arial" w:hAnsi="Arial" w:cs="Arial"/>
                <w:i/>
              </w:rPr>
              <w:t>Envoyé</w:t>
            </w:r>
            <w:r>
              <w:rPr>
                <w:rFonts w:ascii="Arial" w:hAnsi="Arial" w:cs="Arial"/>
              </w:rPr>
              <w:t xml:space="preserve"> est rouge.</w:t>
            </w:r>
          </w:p>
        </w:tc>
        <w:tc>
          <w:tcPr>
            <w:tcW w:w="3096" w:type="dxa"/>
            <w:shd w:val="clear" w:color="auto" w:fill="auto"/>
          </w:tcPr>
          <w:p w14:paraId="4AD146CB" w14:textId="77777777" w:rsidR="00CA0B71" w:rsidRPr="00DC4A54" w:rsidRDefault="00CA0B71" w:rsidP="00F539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995B502" w14:textId="77777777" w:rsidR="00CA0B71" w:rsidRPr="00DC4A54" w:rsidRDefault="00CA0B71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F4DF0B5" w14:textId="77777777" w:rsidR="00CA0B71" w:rsidRPr="00DC4A54" w:rsidRDefault="00CA0B71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182792" w14:textId="77777777" w:rsidR="00CA0B71" w:rsidRPr="00DC4A54" w:rsidRDefault="00CA0B71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5B2E162" w14:textId="77777777" w:rsidR="00CA0B71" w:rsidRPr="00DC4A54" w:rsidRDefault="00CA0B71" w:rsidP="00F5399D">
            <w:pPr>
              <w:jc w:val="center"/>
              <w:rPr>
                <w:rFonts w:ascii="Arial" w:hAnsi="Arial" w:cs="Arial"/>
              </w:rPr>
            </w:pPr>
          </w:p>
        </w:tc>
      </w:tr>
      <w:tr w:rsidR="00CA0B71" w:rsidRPr="00DC4A54" w14:paraId="6B629A88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1942C99" w14:textId="68CAE741" w:rsidR="00CA0B71" w:rsidRDefault="00CA0B71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14:paraId="200FFC6E" w14:textId="77777777" w:rsidR="00CA0B71" w:rsidRDefault="00CA0B71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Appuyez sur le bouton envoyé</w:t>
            </w:r>
          </w:p>
          <w:p w14:paraId="1C7FACA5" w14:textId="1DF0ECAB" w:rsidR="00CA0B71" w:rsidRDefault="00CA0B71" w:rsidP="00F5399D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4FD57EEC" w14:textId="77777777" w:rsidR="00CA0B71" w:rsidRDefault="00CA0B71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Vous êtes maintenant sur la page </w:t>
            </w:r>
            <w:r w:rsidRPr="00CA0B71">
              <w:rPr>
                <w:rFonts w:ascii="Arial" w:hAnsi="Arial" w:cs="Arial"/>
                <w:i/>
                <w:iCs/>
              </w:rPr>
              <w:t>Création d'une fiche de sécurité - Aperçu final</w:t>
            </w:r>
            <w:r>
              <w:rPr>
                <w:rFonts w:ascii="Arial" w:hAnsi="Arial" w:cs="Arial"/>
              </w:rPr>
              <w:t xml:space="preserve"> </w:t>
            </w:r>
          </w:p>
          <w:p w14:paraId="74E0C644" w14:textId="41C19198" w:rsidR="00CA0B71" w:rsidRDefault="00CA0B71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message apparait </w:t>
            </w:r>
            <w:r w:rsidR="001354B2">
              <w:rPr>
                <w:rFonts w:ascii="Arial" w:hAnsi="Arial" w:cs="Arial"/>
              </w:rPr>
              <w:t xml:space="preserve">comme quoi la fiche a </w:t>
            </w:r>
            <w:proofErr w:type="gramStart"/>
            <w:r w:rsidR="001354B2">
              <w:rPr>
                <w:rFonts w:ascii="Arial" w:hAnsi="Arial" w:cs="Arial"/>
              </w:rPr>
              <w:t>était</w:t>
            </w:r>
            <w:proofErr w:type="gramEnd"/>
            <w:r w:rsidR="001354B2">
              <w:rPr>
                <w:rFonts w:ascii="Arial" w:hAnsi="Arial" w:cs="Arial"/>
              </w:rPr>
              <w:t xml:space="preserve"> généré et envoyé à l’administration</w:t>
            </w:r>
          </w:p>
          <w:p w14:paraId="690EFF38" w14:textId="32AFEC90" w:rsidR="00CA0B71" w:rsidRPr="00CA0B71" w:rsidRDefault="00CA0B71" w:rsidP="00F5399D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7F61F9E8" w14:textId="77777777" w:rsidR="00CA0B71" w:rsidRPr="00DC4A54" w:rsidRDefault="00CA0B71" w:rsidP="00F539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CBD2F11" w14:textId="77777777" w:rsidR="00CA0B71" w:rsidRPr="00DC4A54" w:rsidRDefault="00CA0B71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0C38DB2" w14:textId="77777777" w:rsidR="00CA0B71" w:rsidRPr="00DC4A54" w:rsidRDefault="00CA0B71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91FBC81" w14:textId="77777777" w:rsidR="00CA0B71" w:rsidRPr="00DC4A54" w:rsidRDefault="00CA0B71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8F8EB6" w14:textId="77777777" w:rsidR="00CA0B71" w:rsidRPr="00DC4A54" w:rsidRDefault="00CA0B71" w:rsidP="00F5399D">
            <w:pPr>
              <w:jc w:val="center"/>
              <w:rPr>
                <w:rFonts w:ascii="Arial" w:hAnsi="Arial" w:cs="Arial"/>
              </w:rPr>
            </w:pPr>
          </w:p>
        </w:tc>
      </w:tr>
      <w:tr w:rsidR="001354B2" w:rsidRPr="00DC4A54" w14:paraId="2859F99F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3A52CDD" w14:textId="477C8636" w:rsidR="001354B2" w:rsidRDefault="001354B2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33</w:t>
            </w:r>
          </w:p>
        </w:tc>
        <w:tc>
          <w:tcPr>
            <w:tcW w:w="3969" w:type="dxa"/>
            <w:shd w:val="clear" w:color="auto" w:fill="auto"/>
          </w:tcPr>
          <w:p w14:paraId="20D8AFC3" w14:textId="77777777" w:rsidR="001354B2" w:rsidRDefault="001354B2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 le PC hébergeant le site, vous trouverez dans le dossier </w:t>
            </w:r>
            <w:r w:rsidRPr="001354B2">
              <w:rPr>
                <w:rFonts w:ascii="Arial" w:hAnsi="Arial" w:cs="Arial"/>
              </w:rPr>
              <w:t>"C:\xampp\htdocs\historique\</w:t>
            </w:r>
            <w:r>
              <w:rPr>
                <w:rFonts w:ascii="Arial" w:hAnsi="Arial" w:cs="Arial"/>
              </w:rPr>
              <w:t>SECU</w:t>
            </w:r>
            <w:r w:rsidRPr="001354B2">
              <w:rPr>
                <w:rFonts w:ascii="Arial" w:hAnsi="Arial" w:cs="Arial"/>
              </w:rPr>
              <w:t>\"</w:t>
            </w:r>
            <w:r>
              <w:rPr>
                <w:rFonts w:ascii="Arial" w:hAnsi="Arial" w:cs="Arial"/>
              </w:rPr>
              <w:t xml:space="preserve"> le nouveau fichier contenant la fiche de sécurité</w:t>
            </w:r>
          </w:p>
          <w:p w14:paraId="02B70523" w14:textId="7A2C7337" w:rsidR="001354B2" w:rsidRDefault="001354B2" w:rsidP="00F5399D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424CC3F1" w14:textId="0AF4E420" w:rsidR="001354B2" w:rsidRDefault="001354B2" w:rsidP="00F53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informations sur la fiche </w:t>
            </w:r>
            <w:proofErr w:type="gramStart"/>
            <w:r>
              <w:rPr>
                <w:rFonts w:ascii="Arial" w:hAnsi="Arial" w:cs="Arial"/>
              </w:rPr>
              <w:t>corresponde</w:t>
            </w:r>
            <w:proofErr w:type="gramEnd"/>
            <w:r>
              <w:rPr>
                <w:rFonts w:ascii="Arial" w:hAnsi="Arial" w:cs="Arial"/>
              </w:rPr>
              <w:t xml:space="preserve"> au informations donnée dans le formulaire</w:t>
            </w:r>
          </w:p>
        </w:tc>
        <w:tc>
          <w:tcPr>
            <w:tcW w:w="3096" w:type="dxa"/>
            <w:shd w:val="clear" w:color="auto" w:fill="auto"/>
          </w:tcPr>
          <w:p w14:paraId="1605BF2F" w14:textId="77777777" w:rsidR="001354B2" w:rsidRPr="00DC4A54" w:rsidRDefault="001354B2" w:rsidP="00F539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5843541" w14:textId="77777777" w:rsidR="001354B2" w:rsidRPr="00DC4A54" w:rsidRDefault="001354B2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BFBEDE1" w14:textId="77777777" w:rsidR="001354B2" w:rsidRPr="00DC4A54" w:rsidRDefault="001354B2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AE1C6E7" w14:textId="77777777" w:rsidR="001354B2" w:rsidRPr="00DC4A54" w:rsidRDefault="001354B2" w:rsidP="00F539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29850A2" w14:textId="77777777" w:rsidR="001354B2" w:rsidRPr="00DC4A54" w:rsidRDefault="001354B2" w:rsidP="00F5399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A1B4CB" w14:textId="77777777" w:rsidR="003602BF" w:rsidRPr="00DC4A54" w:rsidRDefault="003602BF" w:rsidP="003602BF">
      <w:pPr>
        <w:pStyle w:val="Section"/>
      </w:pPr>
      <w:r w:rsidRPr="00DC4A54">
        <w:t>Remarks:</w:t>
      </w:r>
    </w:p>
    <w:tbl>
      <w:tblPr>
        <w:tblStyle w:val="TableGrid"/>
        <w:tblW w:w="13892" w:type="dxa"/>
        <w:tblInd w:w="13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3602BF" w:rsidRPr="00DC4A54" w14:paraId="767BA4A2" w14:textId="77777777" w:rsidTr="00596AFD">
        <w:trPr>
          <w:trHeight w:val="1685"/>
        </w:trPr>
        <w:tc>
          <w:tcPr>
            <w:tcW w:w="13892" w:type="dxa"/>
          </w:tcPr>
          <w:p w14:paraId="5EA18BC3" w14:textId="4FF8E3AB" w:rsidR="00241491" w:rsidRPr="00DC4A54" w:rsidRDefault="00241491" w:rsidP="004771C7">
            <w:pPr>
              <w:rPr>
                <w:rFonts w:ascii="Arial" w:hAnsi="Arial" w:cs="Arial"/>
              </w:rPr>
            </w:pPr>
          </w:p>
        </w:tc>
      </w:tr>
    </w:tbl>
    <w:p w14:paraId="0067D12B" w14:textId="77777777" w:rsidR="00D936F5" w:rsidRPr="00DC4A54" w:rsidRDefault="00D936F5" w:rsidP="000D64CF">
      <w:pPr>
        <w:rPr>
          <w:rFonts w:ascii="Arial" w:hAnsi="Arial" w:cs="Arial"/>
        </w:rPr>
      </w:pPr>
    </w:p>
    <w:sectPr w:rsidR="00D936F5" w:rsidRPr="00DC4A54" w:rsidSect="00BF3789">
      <w:headerReference w:type="default" r:id="rId6"/>
      <w:footerReference w:type="default" r:id="rId7"/>
      <w:pgSz w:w="16838" w:h="11906" w:orient="landscape" w:code="9"/>
      <w:pgMar w:top="1134" w:right="1418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8983B" w14:textId="77777777" w:rsidR="00BF3789" w:rsidRDefault="00BF3789">
      <w:r>
        <w:separator/>
      </w:r>
    </w:p>
  </w:endnote>
  <w:endnote w:type="continuationSeparator" w:id="0">
    <w:p w14:paraId="750CB2C0" w14:textId="77777777" w:rsidR="00BF3789" w:rsidRDefault="00BF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B779" w14:textId="77777777" w:rsidR="00DC48DD" w:rsidRDefault="00DC48D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9C98" wp14:editId="52BA7179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4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0B58" w14:textId="77777777" w:rsidR="00DC48DD" w:rsidRPr="00091481" w:rsidRDefault="00091481" w:rsidP="0009148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 w:rsidRPr="00091481"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9C98" id="_x0000_t202" coordsize="21600,21600" o:spt="202" path="m,l,21600r21600,l21600,xe">
              <v:stroke joinstyle="miter"/>
              <v:path gradientshapeok="t" o:connecttype="rect"/>
            </v:shapetype>
            <v:shape id="MSIPCMdf5e4e8abf7b48d298bee5ed" o:spid="_x0000_s1026" type="#_x0000_t202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" o:allowincell="f" filled="f" stroked="f" strokeweight=".5pt">
              <v:textbox inset=",0,,0">
                <w:txbxContent>
                  <w:p w14:paraId="55A00B58" w14:textId="77777777" w:rsidR="00DC48DD" w:rsidRPr="00091481" w:rsidRDefault="00091481" w:rsidP="0009148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 w:rsidRPr="00091481">
                      <w:rPr>
                        <w:rFonts w:ascii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78304" w14:textId="77777777" w:rsidR="00BF3789" w:rsidRDefault="00BF3789">
      <w:r>
        <w:separator/>
      </w:r>
    </w:p>
  </w:footnote>
  <w:footnote w:type="continuationSeparator" w:id="0">
    <w:p w14:paraId="79981045" w14:textId="77777777" w:rsidR="00BF3789" w:rsidRDefault="00BF3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40"/>
      <w:gridCol w:w="2835"/>
      <w:gridCol w:w="3260"/>
      <w:gridCol w:w="6379"/>
      <w:gridCol w:w="1701"/>
    </w:tblGrid>
    <w:tr w:rsidR="00CC4652" w:rsidRPr="00DC4A54" w14:paraId="4037BC2E" w14:textId="77777777" w:rsidTr="00866795">
      <w:trPr>
        <w:trHeight w:val="260"/>
      </w:trPr>
      <w:tc>
        <w:tcPr>
          <w:tcW w:w="2140" w:type="dxa"/>
          <w:shd w:val="clear" w:color="auto" w:fill="FF9900"/>
        </w:tcPr>
        <w:p w14:paraId="47962F36" w14:textId="77777777" w:rsidR="00CC4652" w:rsidRPr="00DC4A54" w:rsidRDefault="00B278A4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Sheet </w:t>
          </w:r>
          <w:r w:rsidR="00CC4652" w:rsidRPr="00DC4A54">
            <w:rPr>
              <w:rFonts w:ascii="Arial" w:hAnsi="Arial" w:cs="Arial"/>
              <w:color w:val="FFFFFF"/>
              <w:lang w:val="en-US"/>
            </w:rPr>
            <w:t>ID</w:t>
          </w:r>
        </w:p>
      </w:tc>
      <w:tc>
        <w:tcPr>
          <w:tcW w:w="2835" w:type="dxa"/>
          <w:shd w:val="clear" w:color="auto" w:fill="FF9900"/>
        </w:tcPr>
        <w:p w14:paraId="679E067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46B6AAF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7E898C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513A2F5C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 w:rsidRPr="00DC4A54">
            <w:rPr>
              <w:rFonts w:ascii="Arial" w:hAnsi="Arial" w:cs="Arial"/>
              <w:color w:val="FFFFFF"/>
            </w:rPr>
            <w:t>Page</w:t>
          </w:r>
        </w:p>
      </w:tc>
    </w:tr>
    <w:tr w:rsidR="00CC4652" w:rsidRPr="00DC4A54" w14:paraId="459650BB" w14:textId="77777777" w:rsidTr="00866795">
      <w:trPr>
        <w:trHeight w:val="276"/>
      </w:trPr>
      <w:tc>
        <w:tcPr>
          <w:tcW w:w="2140" w:type="dxa"/>
          <w:shd w:val="clear" w:color="auto" w:fill="auto"/>
        </w:tcPr>
        <w:p w14:paraId="353B0FCC" w14:textId="25E54370" w:rsidR="00CC4652" w:rsidRPr="00DC4A54" w:rsidRDefault="006A4691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</w:t>
          </w:r>
        </w:p>
      </w:tc>
      <w:tc>
        <w:tcPr>
          <w:tcW w:w="2835" w:type="dxa"/>
          <w:shd w:val="clear" w:color="auto" w:fill="auto"/>
        </w:tcPr>
        <w:p w14:paraId="35D9CBD8" w14:textId="010CBB62" w:rsidR="007808F5" w:rsidRPr="00DC4A54" w:rsidRDefault="006A4691" w:rsidP="007808F5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0" w:type="dxa"/>
          <w:shd w:val="clear" w:color="auto" w:fill="auto"/>
        </w:tcPr>
        <w:p w14:paraId="7F6DE2EC" w14:textId="5061AE38" w:rsidR="00CC4652" w:rsidRPr="00DC4A54" w:rsidRDefault="007808F5" w:rsidP="00E4368C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Sarah Hautot</w:t>
          </w:r>
        </w:p>
      </w:tc>
      <w:tc>
        <w:tcPr>
          <w:tcW w:w="6379" w:type="dxa"/>
          <w:shd w:val="clear" w:color="auto" w:fill="auto"/>
        </w:tcPr>
        <w:p w14:paraId="35A7868C" w14:textId="77777777" w:rsidR="00CC4652" w:rsidRPr="00DC4A54" w:rsidRDefault="00CC4652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1" w:type="dxa"/>
          <w:shd w:val="clear" w:color="auto" w:fill="auto"/>
        </w:tcPr>
        <w:p w14:paraId="76E18ACA" w14:textId="77777777" w:rsidR="00CC4652" w:rsidRPr="00DC4A54" w:rsidRDefault="00CC4652" w:rsidP="002A616D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PAGE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1</w:t>
          </w:r>
          <w:r w:rsidRPr="00DC4A54">
            <w:rPr>
              <w:rFonts w:ascii="Arial" w:hAnsi="Arial" w:cs="Arial"/>
            </w:rPr>
            <w:fldChar w:fldCharType="end"/>
          </w:r>
          <w:r w:rsidRPr="00DC4A54">
            <w:rPr>
              <w:rFonts w:ascii="Arial" w:hAnsi="Arial" w:cs="Arial"/>
            </w:rPr>
            <w:t xml:space="preserve"> </w:t>
          </w:r>
          <w:r w:rsidR="002A616D">
            <w:rPr>
              <w:rFonts w:ascii="Arial" w:hAnsi="Arial" w:cs="Arial"/>
            </w:rPr>
            <w:t>on</w:t>
          </w:r>
          <w:r w:rsidRPr="00DC4A54">
            <w:rPr>
              <w:rFonts w:ascii="Arial" w:hAnsi="Arial" w:cs="Arial"/>
            </w:rPr>
            <w:t xml:space="preserve"> </w:t>
          </w: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NUMPAGES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3</w:t>
          </w:r>
          <w:r w:rsidRPr="00DC4A54">
            <w:rPr>
              <w:rFonts w:ascii="Arial" w:hAnsi="Arial" w:cs="Arial"/>
            </w:rPr>
            <w:fldChar w:fldCharType="end"/>
          </w:r>
        </w:p>
      </w:tc>
    </w:tr>
  </w:tbl>
  <w:p w14:paraId="32A3FEC2" w14:textId="77777777" w:rsidR="00CC4652" w:rsidRPr="00DC4A54" w:rsidRDefault="00CC46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B"/>
    <w:rsid w:val="00020B0A"/>
    <w:rsid w:val="000369BD"/>
    <w:rsid w:val="000411A3"/>
    <w:rsid w:val="000519A8"/>
    <w:rsid w:val="000570A7"/>
    <w:rsid w:val="0006219C"/>
    <w:rsid w:val="00091481"/>
    <w:rsid w:val="000940EF"/>
    <w:rsid w:val="000B5B13"/>
    <w:rsid w:val="000D64CF"/>
    <w:rsid w:val="00134A9A"/>
    <w:rsid w:val="001354B2"/>
    <w:rsid w:val="00146EC3"/>
    <w:rsid w:val="00156390"/>
    <w:rsid w:val="00177500"/>
    <w:rsid w:val="001800D4"/>
    <w:rsid w:val="0019155A"/>
    <w:rsid w:val="001A3258"/>
    <w:rsid w:val="001A5C8D"/>
    <w:rsid w:val="001B3F8D"/>
    <w:rsid w:val="001F1634"/>
    <w:rsid w:val="00217B61"/>
    <w:rsid w:val="00233CF4"/>
    <w:rsid w:val="00241491"/>
    <w:rsid w:val="00244756"/>
    <w:rsid w:val="00256FCB"/>
    <w:rsid w:val="002616D3"/>
    <w:rsid w:val="00292E35"/>
    <w:rsid w:val="002A14E6"/>
    <w:rsid w:val="002A243B"/>
    <w:rsid w:val="002A616D"/>
    <w:rsid w:val="002B1ECC"/>
    <w:rsid w:val="00304EAF"/>
    <w:rsid w:val="00347631"/>
    <w:rsid w:val="003602BF"/>
    <w:rsid w:val="00362115"/>
    <w:rsid w:val="003857BD"/>
    <w:rsid w:val="003A12B5"/>
    <w:rsid w:val="003C25C7"/>
    <w:rsid w:val="003C555A"/>
    <w:rsid w:val="003D38C2"/>
    <w:rsid w:val="00406AA5"/>
    <w:rsid w:val="00411A1E"/>
    <w:rsid w:val="00413364"/>
    <w:rsid w:val="00437B2E"/>
    <w:rsid w:val="00465001"/>
    <w:rsid w:val="004901B3"/>
    <w:rsid w:val="00494796"/>
    <w:rsid w:val="00495E32"/>
    <w:rsid w:val="0049624A"/>
    <w:rsid w:val="004B190F"/>
    <w:rsid w:val="00505F63"/>
    <w:rsid w:val="0056339C"/>
    <w:rsid w:val="00596AFD"/>
    <w:rsid w:val="005F0FC9"/>
    <w:rsid w:val="00602C37"/>
    <w:rsid w:val="00610F47"/>
    <w:rsid w:val="0061362B"/>
    <w:rsid w:val="0061391A"/>
    <w:rsid w:val="00625F4C"/>
    <w:rsid w:val="00627851"/>
    <w:rsid w:val="006511D3"/>
    <w:rsid w:val="00663393"/>
    <w:rsid w:val="00691F8B"/>
    <w:rsid w:val="006A086F"/>
    <w:rsid w:val="006A4691"/>
    <w:rsid w:val="006A6A18"/>
    <w:rsid w:val="006C65A8"/>
    <w:rsid w:val="006C7042"/>
    <w:rsid w:val="006E2A66"/>
    <w:rsid w:val="0070292D"/>
    <w:rsid w:val="00705243"/>
    <w:rsid w:val="00711239"/>
    <w:rsid w:val="00720E13"/>
    <w:rsid w:val="007277AA"/>
    <w:rsid w:val="00732540"/>
    <w:rsid w:val="0073717C"/>
    <w:rsid w:val="0075339A"/>
    <w:rsid w:val="00771F41"/>
    <w:rsid w:val="007808F5"/>
    <w:rsid w:val="007908DF"/>
    <w:rsid w:val="00791EFA"/>
    <w:rsid w:val="007C6347"/>
    <w:rsid w:val="007D2E7F"/>
    <w:rsid w:val="007F61D6"/>
    <w:rsid w:val="0081674E"/>
    <w:rsid w:val="00820133"/>
    <w:rsid w:val="0082623A"/>
    <w:rsid w:val="0083073E"/>
    <w:rsid w:val="0085789E"/>
    <w:rsid w:val="00866795"/>
    <w:rsid w:val="008A2CDC"/>
    <w:rsid w:val="008C2882"/>
    <w:rsid w:val="008D6820"/>
    <w:rsid w:val="008D7A17"/>
    <w:rsid w:val="009211D1"/>
    <w:rsid w:val="00933305"/>
    <w:rsid w:val="00947E8E"/>
    <w:rsid w:val="00964CCD"/>
    <w:rsid w:val="009A0B20"/>
    <w:rsid w:val="009F52BD"/>
    <w:rsid w:val="00A00B1D"/>
    <w:rsid w:val="00A02CC3"/>
    <w:rsid w:val="00A1254A"/>
    <w:rsid w:val="00A20DAC"/>
    <w:rsid w:val="00A33835"/>
    <w:rsid w:val="00A66EA5"/>
    <w:rsid w:val="00A77CC4"/>
    <w:rsid w:val="00A9707C"/>
    <w:rsid w:val="00AB633A"/>
    <w:rsid w:val="00AB6640"/>
    <w:rsid w:val="00AE002B"/>
    <w:rsid w:val="00AE47D4"/>
    <w:rsid w:val="00AE7F46"/>
    <w:rsid w:val="00B02D34"/>
    <w:rsid w:val="00B278A4"/>
    <w:rsid w:val="00B3606F"/>
    <w:rsid w:val="00B511E4"/>
    <w:rsid w:val="00B543F7"/>
    <w:rsid w:val="00B805A9"/>
    <w:rsid w:val="00BA08D9"/>
    <w:rsid w:val="00BA2E5D"/>
    <w:rsid w:val="00BD1AF9"/>
    <w:rsid w:val="00BE0CDE"/>
    <w:rsid w:val="00BE3AE2"/>
    <w:rsid w:val="00BF3789"/>
    <w:rsid w:val="00C03896"/>
    <w:rsid w:val="00C1484D"/>
    <w:rsid w:val="00C36C9A"/>
    <w:rsid w:val="00CA0B71"/>
    <w:rsid w:val="00CC4652"/>
    <w:rsid w:val="00D278D7"/>
    <w:rsid w:val="00D30CC9"/>
    <w:rsid w:val="00D37D58"/>
    <w:rsid w:val="00D55028"/>
    <w:rsid w:val="00D562EC"/>
    <w:rsid w:val="00D766DD"/>
    <w:rsid w:val="00D936F5"/>
    <w:rsid w:val="00D95BF1"/>
    <w:rsid w:val="00DA3F14"/>
    <w:rsid w:val="00DC48DD"/>
    <w:rsid w:val="00DC4A54"/>
    <w:rsid w:val="00E27CBA"/>
    <w:rsid w:val="00E433E4"/>
    <w:rsid w:val="00E4368C"/>
    <w:rsid w:val="00E54960"/>
    <w:rsid w:val="00E7178C"/>
    <w:rsid w:val="00E87D24"/>
    <w:rsid w:val="00EA301C"/>
    <w:rsid w:val="00EB0B0B"/>
    <w:rsid w:val="00EC2417"/>
    <w:rsid w:val="00ED3C60"/>
    <w:rsid w:val="00EF4597"/>
    <w:rsid w:val="00EF4855"/>
    <w:rsid w:val="00EF797B"/>
    <w:rsid w:val="00F32FDC"/>
    <w:rsid w:val="00F51729"/>
    <w:rsid w:val="00F5399D"/>
    <w:rsid w:val="00F54236"/>
    <w:rsid w:val="00F5702E"/>
    <w:rsid w:val="00F83722"/>
    <w:rsid w:val="00F91EC0"/>
    <w:rsid w:val="00FA66AE"/>
    <w:rsid w:val="00FB2AAE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C650BA9"/>
  <w15:chartTrackingRefBased/>
  <w15:docId w15:val="{9B8B11D6-D5DF-4B5C-9B5A-377EFC0F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6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RUM\Test%20Sheet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268</TotalTime>
  <Pages>7</Pages>
  <Words>836</Words>
  <Characters>4424</Characters>
  <Application>Microsoft Office Word</Application>
  <DocSecurity>0</DocSecurity>
  <Lines>472</Lines>
  <Paragraphs>143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Manager/>
  <Company>SIDEL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cp:keywords/>
  <dc:description/>
  <cp:lastModifiedBy>Sarah Hautot</cp:lastModifiedBy>
  <cp:revision>10</cp:revision>
  <cp:lastPrinted>2012-02-02T13:14:00Z</cp:lastPrinted>
  <dcterms:created xsi:type="dcterms:W3CDTF">2024-04-17T12:48:00Z</dcterms:created>
  <dcterms:modified xsi:type="dcterms:W3CDTF">2024-05-07T12:52:00Z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e4de167cae0f0836d9f2246e7ed7a793e375099518554b0b39c144253ed8554b</vt:lpwstr>
  </property>
</Properties>
</file>