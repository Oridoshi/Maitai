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32E2A482" w:rsidR="00244756" w:rsidRPr="00DC4A54" w:rsidRDefault="006A4691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201880D8" w:rsidR="00244756" w:rsidRPr="00DC4A54" w:rsidRDefault="007808F5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 en place de la base de données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65BA94C0" w:rsidR="007808F5" w:rsidRPr="00DC4A54" w:rsidRDefault="007808F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3E4C2CE6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3411FB50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30E30381" w:rsidR="0086679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74FB7DBE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304EAF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1AA1D2DA" w:rsidR="00304EAF" w:rsidRPr="00DC4A54" w:rsidRDefault="006A4691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utilisateurs stockés dans la base de données via une interface réalisé avec </w:t>
            </w:r>
            <w:proofErr w:type="spellStart"/>
            <w:r>
              <w:rPr>
                <w:rFonts w:ascii="Arial" w:hAnsi="Arial" w:cs="Arial"/>
              </w:rPr>
              <w:t>React</w:t>
            </w:r>
            <w:proofErr w:type="spellEnd"/>
            <w:r>
              <w:rPr>
                <w:rFonts w:ascii="Arial" w:hAnsi="Arial" w:cs="Arial"/>
              </w:rPr>
              <w:t xml:space="preserve"> JS, et </w:t>
            </w:r>
            <w:proofErr w:type="spellStart"/>
            <w:r>
              <w:rPr>
                <w:rFonts w:ascii="Arial" w:hAnsi="Arial" w:cs="Arial"/>
              </w:rPr>
              <w:t>bootstrap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304EAF">
              <w:rPr>
                <w:rFonts w:ascii="Arial" w:hAnsi="Arial" w:cs="Arial"/>
              </w:rPr>
              <w:t xml:space="preserve"> Disponible sur tout appareil connecter au même wifi.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TableGrid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Default="001B3F8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d’installer sur son serveur</w:t>
            </w:r>
          </w:p>
          <w:p w14:paraId="726C6FED" w14:textId="3E4BEDB4" w:rsidR="00C1484D" w:rsidRPr="00DC4A54" w:rsidRDefault="00C1484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proofErr w:type="gramStart"/>
            <w:r>
              <w:rPr>
                <w:rFonts w:ascii="Arial" w:hAnsi="Arial" w:cs="Arial"/>
              </w:rPr>
              <w:t>les dossier nécessaire</w:t>
            </w:r>
            <w:proofErr w:type="gramEnd"/>
            <w:r>
              <w:rPr>
                <w:rFonts w:ascii="Arial" w:hAnsi="Arial" w:cs="Arial"/>
              </w:rPr>
              <w:t xml:space="preserve"> au fonctionnement de cette fonctionnalités (disponible sur la branche page-Utilisateur)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5C91DE4" w14:textId="703F7F85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proofErr w:type="spellStart"/>
            <w:r w:rsidR="00EF4855">
              <w:rPr>
                <w:rFonts w:ascii="Arial" w:hAnsi="Arial" w:cs="Arial"/>
              </w:rPr>
              <w:t>hébérgant</w:t>
            </w:r>
            <w:proofErr w:type="spellEnd"/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auto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79E29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83FCD3" w14:textId="140366F2" w:rsidR="00304EAF" w:rsidRDefault="00304EAF" w:rsidP="00020B0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ip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config</w:t>
            </w:r>
            <w:r>
              <w:rPr>
                <w:rFonts w:ascii="Arial" w:hAnsi="Arial" w:cs="Arial"/>
              </w:rPr>
              <w:t xml:space="preserve"> dans le terminal pour récupérer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IP v4 de la carte réseau sans fil Wi-Fi</w:t>
            </w:r>
            <w:r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4E0B7A" w14:textId="1A271C85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 adresses apparaissent, chercher l’</w:t>
            </w:r>
            <w:proofErr w:type="spellStart"/>
            <w:r>
              <w:rPr>
                <w:rFonts w:ascii="Arial" w:hAnsi="Arial" w:cs="Arial"/>
              </w:rPr>
              <w:t>addresse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 </w:t>
            </w:r>
            <w:proofErr w:type="spellStart"/>
            <w:r>
              <w:rPr>
                <w:rFonts w:ascii="Arial" w:hAnsi="Arial" w:cs="Arial"/>
                <w:i/>
                <w:iCs/>
              </w:rPr>
              <w:t>Carte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673B03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</w:t>
            </w:r>
            <w:proofErr w:type="spellStart"/>
            <w:r>
              <w:rPr>
                <w:rFonts w:ascii="Arial" w:hAnsi="Arial" w:cs="Arial"/>
                <w:i/>
                <w:iCs/>
              </w:rPr>
              <w:t>xampp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htdocs</w:t>
            </w:r>
            <w:proofErr w:type="spellEnd"/>
            <w:r>
              <w:rPr>
                <w:rFonts w:ascii="Arial" w:hAnsi="Arial" w:cs="Arial"/>
                <w:i/>
                <w:iCs/>
              </w:rPr>
              <w:t>\</w:t>
            </w:r>
            <w:proofErr w:type="spellStart"/>
            <w:r>
              <w:rPr>
                <w:rFonts w:ascii="Arial" w:hAnsi="Arial" w:cs="Arial"/>
                <w:i/>
                <w:i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auto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7FF12B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proofErr w:type="spellStart"/>
            <w:r w:rsidR="00A00B1D"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php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proofErr w:type="spellStart"/>
            <w:r w:rsidR="00A00B1D">
              <w:rPr>
                <w:rFonts w:ascii="Arial" w:hAnsi="Arial" w:cs="Arial"/>
                <w:i/>
                <w:iCs/>
              </w:rPr>
              <w:t>inc</w:t>
            </w:r>
            <w:proofErr w:type="spellEnd"/>
            <w:r w:rsidR="00A00B1D">
              <w:rPr>
                <w:rFonts w:ascii="Arial" w:hAnsi="Arial" w:cs="Arial"/>
                <w:i/>
                <w:iCs/>
              </w:rPr>
              <w:t>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proofErr w:type="spellStart"/>
            <w:r>
              <w:rPr>
                <w:rFonts w:ascii="Arial" w:hAnsi="Arial" w:cs="Arial"/>
                <w:b/>
                <w:bCs/>
              </w:rPr>
              <w:t>DB.inc.php</w:t>
            </w:r>
            <w:proofErr w:type="spellEnd"/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E3D61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proofErr w:type="spellStart"/>
            <w:r>
              <w:rPr>
                <w:rFonts w:ascii="Arial" w:hAnsi="Arial" w:cs="Arial"/>
                <w:i/>
                <w:iCs/>
              </w:rPr>
              <w:t>private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static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auto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auto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31DE0E9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C0FF0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shd w:val="clear" w:color="auto" w:fill="auto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</w:t>
            </w:r>
            <w:proofErr w:type="spellStart"/>
            <w:r>
              <w:rPr>
                <w:rFonts w:ascii="Arial" w:hAnsi="Arial" w:cs="Arial"/>
                <w:i/>
                <w:iCs/>
              </w:rPr>
              <w:t>const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</w:t>
            </w:r>
            <w:r>
              <w:rPr>
                <w:rFonts w:ascii="Arial" w:hAnsi="Arial" w:cs="Arial"/>
              </w:rPr>
              <w:t xml:space="preserve"> IP dans le lien</w:t>
            </w:r>
            <w:r>
              <w:rPr>
                <w:rFonts w:ascii="Arial" w:hAnsi="Arial" w:cs="Arial"/>
              </w:rPr>
              <w:t xml:space="preserve">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proofErr w:type="spellStart"/>
            <w:r>
              <w:rPr>
                <w:rFonts w:ascii="Arial" w:hAnsi="Arial" w:cs="Arial"/>
                <w:i/>
                <w:iCs/>
              </w:rPr>
              <w:t>cheminPHP</w:t>
            </w:r>
            <w:proofErr w:type="spellEnd"/>
            <w:r>
              <w:rPr>
                <w:rFonts w:ascii="Arial" w:hAnsi="Arial" w:cs="Arial"/>
              </w:rPr>
              <w:t xml:space="preserve"> a maintenant pour </w:t>
            </w:r>
            <w:r>
              <w:rPr>
                <w:rFonts w:ascii="Arial" w:hAnsi="Arial" w:cs="Arial"/>
              </w:rPr>
              <w:t xml:space="preserve">le bon chemin pour avoir </w:t>
            </w:r>
            <w:proofErr w:type="spellStart"/>
            <w:r>
              <w:rPr>
                <w:rFonts w:ascii="Arial" w:hAnsi="Arial" w:cs="Arial"/>
              </w:rPr>
              <w:t>accés</w:t>
            </w:r>
            <w:proofErr w:type="spellEnd"/>
            <w:r>
              <w:rPr>
                <w:rFonts w:ascii="Arial" w:hAnsi="Arial" w:cs="Arial"/>
              </w:rPr>
              <w:t xml:space="preserve"> au fichier </w:t>
            </w:r>
            <w:proofErr w:type="spellStart"/>
            <w:r>
              <w:rPr>
                <w:rFonts w:ascii="Arial" w:hAnsi="Arial" w:cs="Arial"/>
              </w:rPr>
              <w:t>php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F7A55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CE45C20" w14:textId="13C8F5B1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Selectionnez</w:t>
            </w:r>
            <w:proofErr w:type="spellEnd"/>
            <w:r>
              <w:rPr>
                <w:rFonts w:ascii="Arial" w:hAnsi="Arial" w:cs="Arial"/>
              </w:rPr>
              <w:t xml:space="preserve"> sur VS Code l’onglet </w:t>
            </w:r>
            <w:r>
              <w:rPr>
                <w:rFonts w:ascii="Arial" w:hAnsi="Arial" w:cs="Arial"/>
                <w:i/>
                <w:iCs/>
              </w:rPr>
              <w:t>Terminal</w:t>
            </w:r>
            <w:r>
              <w:rPr>
                <w:rFonts w:ascii="Arial" w:hAnsi="Arial" w:cs="Arial"/>
              </w:rPr>
              <w:t xml:space="preserve"> puis </w:t>
            </w:r>
            <w:r>
              <w:rPr>
                <w:rFonts w:ascii="Arial" w:hAnsi="Arial" w:cs="Arial"/>
                <w:i/>
                <w:iCs/>
              </w:rPr>
              <w:t>new terminal</w:t>
            </w:r>
            <w:r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auto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2C58D95A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367F45B8" w14:textId="7FAB865F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install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 xml:space="preserve">pour installer le dossier </w:t>
            </w:r>
            <w:proofErr w:type="spellStart"/>
            <w:r w:rsidRPr="00C1484D">
              <w:rPr>
                <w:rFonts w:ascii="Arial" w:hAnsi="Arial" w:cs="Arial"/>
                <w:i/>
                <w:iCs/>
              </w:rPr>
              <w:t>node</w:t>
            </w:r>
            <w:r>
              <w:rPr>
                <w:rFonts w:ascii="Arial" w:hAnsi="Arial" w:cs="Arial"/>
                <w:i/>
                <w:iCs/>
              </w:rPr>
              <w:t>_</w:t>
            </w:r>
            <w:r w:rsidRPr="00C1484D">
              <w:rPr>
                <w:rFonts w:ascii="Arial" w:hAnsi="Arial" w:cs="Arial"/>
                <w:i/>
                <w:iCs/>
              </w:rPr>
              <w:t>modules</w:t>
            </w:r>
            <w:proofErr w:type="spellEnd"/>
            <w:r>
              <w:rPr>
                <w:rFonts w:ascii="Arial" w:hAnsi="Arial" w:cs="Arial"/>
              </w:rPr>
              <w:t xml:space="preserve"> (nécessaire au lancement du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C9FAF20" w14:textId="7C0AE18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proofErr w:type="gramStart"/>
            <w:r>
              <w:rPr>
                <w:rFonts w:ascii="Arial" w:hAnsi="Arial" w:cs="Arial"/>
              </w:rPr>
              <w:t>apparue</w:t>
            </w:r>
            <w:proofErr w:type="gramEnd"/>
            <w:r>
              <w:rPr>
                <w:rFonts w:ascii="Arial" w:hAnsi="Arial" w:cs="Arial"/>
              </w:rPr>
              <w:t xml:space="preserve"> du nom de </w:t>
            </w:r>
            <w:proofErr w:type="spellStart"/>
            <w:r>
              <w:rPr>
                <w:rFonts w:ascii="Arial" w:hAnsi="Arial" w:cs="Arial"/>
                <w:i/>
                <w:iCs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7B923B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3903B8E4" w14:textId="5570242E" w:rsidR="00EF4855" w:rsidRDefault="00EF4855" w:rsidP="00EF485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Tappez</w:t>
            </w:r>
            <w:proofErr w:type="spellEnd"/>
            <w:r>
              <w:rPr>
                <w:rFonts w:ascii="Arial" w:hAnsi="Arial" w:cs="Arial"/>
              </w:rPr>
              <w:t xml:space="preserve"> la commande </w:t>
            </w:r>
            <w:proofErr w:type="spellStart"/>
            <w:r>
              <w:rPr>
                <w:rFonts w:ascii="Arial" w:hAnsi="Arial" w:cs="Arial"/>
                <w:b/>
                <w:bCs/>
              </w:rPr>
              <w:t>npm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start </w:t>
            </w:r>
            <w:r>
              <w:rPr>
                <w:rFonts w:ascii="Arial" w:hAnsi="Arial" w:cs="Arial"/>
              </w:rPr>
              <w:t xml:space="preserve">pour lancer le serveur </w:t>
            </w:r>
            <w:proofErr w:type="spellStart"/>
            <w:r>
              <w:rPr>
                <w:rFonts w:ascii="Arial" w:hAnsi="Arial" w:cs="Arial"/>
              </w:rPr>
              <w:t>node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47CB881" w14:textId="6FBF1503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</w:t>
            </w:r>
            <w:proofErr w:type="spellStart"/>
            <w:r>
              <w:rPr>
                <w:rFonts w:ascii="Arial" w:hAnsi="Arial" w:cs="Arial"/>
              </w:rPr>
              <w:t>tapper</w:t>
            </w:r>
            <w:proofErr w:type="spellEnd"/>
            <w:r>
              <w:rPr>
                <w:rFonts w:ascii="Arial" w:hAnsi="Arial" w:cs="Arial"/>
              </w:rPr>
              <w:t xml:space="preserve">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491510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9211D1" w:rsidRPr="00DC4A54" w14:paraId="674269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B590035" w14:textId="18F3AA9E" w:rsidR="009211D1" w:rsidRDefault="009211D1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0069D19E" w14:textId="77777777" w:rsidR="009211D1" w:rsidRDefault="009211D1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69B3E23" w14:textId="77777777" w:rsidR="009211D1" w:rsidRDefault="009211D1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CABB735" w14:textId="77777777" w:rsidR="009211D1" w:rsidRPr="00DC4A54" w:rsidRDefault="009211D1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A0431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  <w:shd w:val="clear" w:color="auto" w:fill="auto"/>
          </w:tcPr>
          <w:p w14:paraId="793ADD8F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52C217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BECD20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t>Remarks:</w:t>
      </w:r>
    </w:p>
    <w:tbl>
      <w:tblPr>
        <w:tblStyle w:val="TableGrid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30012431" w14:textId="77777777" w:rsidR="003602BF" w:rsidRDefault="00437B2E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Fonctionnelle.</w:t>
            </w:r>
          </w:p>
          <w:p w14:paraId="5EA18BC3" w14:textId="76969C1C" w:rsidR="00241491" w:rsidRPr="00DC4A54" w:rsidRDefault="00241491" w:rsidP="004771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Augmentation des caractères pour </w:t>
            </w:r>
            <w:proofErr w:type="spellStart"/>
            <w:r>
              <w:rPr>
                <w:rFonts w:ascii="Arial" w:hAnsi="Arial" w:cs="Arial"/>
              </w:rPr>
              <w:t>libProd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8D6820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99A8C" w14:textId="77777777" w:rsidR="008D6820" w:rsidRDefault="008D6820">
      <w:r>
        <w:separator/>
      </w:r>
    </w:p>
  </w:endnote>
  <w:endnote w:type="continuationSeparator" w:id="0">
    <w:p w14:paraId="46C025BA" w14:textId="77777777" w:rsidR="008D6820" w:rsidRDefault="008D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B3A61" w14:textId="77777777" w:rsidR="008D6820" w:rsidRDefault="008D6820">
      <w:r>
        <w:separator/>
      </w:r>
    </w:p>
  </w:footnote>
  <w:footnote w:type="continuationSeparator" w:id="0">
    <w:p w14:paraId="03314595" w14:textId="77777777" w:rsidR="008D6820" w:rsidRDefault="008D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Header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25E54370" w:rsidR="00CC4652" w:rsidRPr="00DC4A54" w:rsidRDefault="006A4691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Utilisateurs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Header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Header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70A7"/>
    <w:rsid w:val="0006219C"/>
    <w:rsid w:val="00091481"/>
    <w:rsid w:val="000940EF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1B3F8D"/>
    <w:rsid w:val="00217B61"/>
    <w:rsid w:val="00233CF4"/>
    <w:rsid w:val="00241491"/>
    <w:rsid w:val="00244756"/>
    <w:rsid w:val="00256FCB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A12B5"/>
    <w:rsid w:val="003C555A"/>
    <w:rsid w:val="003D38C2"/>
    <w:rsid w:val="00411A1E"/>
    <w:rsid w:val="00413364"/>
    <w:rsid w:val="00437B2E"/>
    <w:rsid w:val="00465001"/>
    <w:rsid w:val="004901B3"/>
    <w:rsid w:val="00494796"/>
    <w:rsid w:val="00495E32"/>
    <w:rsid w:val="0049624A"/>
    <w:rsid w:val="004B190F"/>
    <w:rsid w:val="00505F63"/>
    <w:rsid w:val="0056339C"/>
    <w:rsid w:val="00596AFD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20E13"/>
    <w:rsid w:val="007277AA"/>
    <w:rsid w:val="00732540"/>
    <w:rsid w:val="0073717C"/>
    <w:rsid w:val="0075339A"/>
    <w:rsid w:val="00771F41"/>
    <w:rsid w:val="007808F5"/>
    <w:rsid w:val="007908DF"/>
    <w:rsid w:val="00791EFA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6820"/>
    <w:rsid w:val="008D7A17"/>
    <w:rsid w:val="009211D1"/>
    <w:rsid w:val="00933305"/>
    <w:rsid w:val="00947E8E"/>
    <w:rsid w:val="00964CCD"/>
    <w:rsid w:val="009A0B20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543F7"/>
    <w:rsid w:val="00BA08D9"/>
    <w:rsid w:val="00BA2E5D"/>
    <w:rsid w:val="00BD1AF9"/>
    <w:rsid w:val="00BE3AE2"/>
    <w:rsid w:val="00C03896"/>
    <w:rsid w:val="00C1484D"/>
    <w:rsid w:val="00C36C9A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4236"/>
    <w:rsid w:val="00F83722"/>
    <w:rsid w:val="00F91EC0"/>
    <w:rsid w:val="00FA66AE"/>
    <w:rsid w:val="00FE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Heading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Heading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Heading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123</TotalTime>
  <Pages>4</Pages>
  <Words>386</Words>
  <Characters>2051</Characters>
  <Application>Microsoft Office Word</Application>
  <DocSecurity>0</DocSecurity>
  <Lines>200</Lines>
  <Paragraphs>70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Sarah Hautot</cp:lastModifiedBy>
  <cp:revision>7</cp:revision>
  <cp:lastPrinted>2012-02-02T13:14:00Z</cp:lastPrinted>
  <dcterms:created xsi:type="dcterms:W3CDTF">2024-04-17T12:48:00Z</dcterms:created>
  <dcterms:modified xsi:type="dcterms:W3CDTF">2024-04-25T14:37:00Z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